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name="_GoBack" w:id="0"/>
    <w:bookmarkEnd w:id="0"/>
    <w:p w:rsidR="00054295" w:rsidP="1C6EB1ED" w:rsidRDefault="00054295" w14:paraId="493032EA" w14:textId="19C3BB3E">
      <w:pPr>
        <w:pStyle w:val="Title"/>
        <w:jc w:val="right"/>
      </w:pPr>
      <w:r>
        <w:fldChar w:fldCharType="begin"/>
      </w:r>
      <w:r>
        <w:instrText xml:space="preserve"> SUBJECT  \* MERGEFORMAT </w:instrText>
      </w:r>
      <w:r>
        <w:fldChar w:fldCharType="separate"/>
      </w:r>
      <w:r w:rsidR="00054295">
        <w:rPr/>
        <w:t>&lt;Project Name&gt;</w:t>
      </w:r>
      <w:r>
        <w:fldChar w:fldCharType="end"/>
      </w:r>
    </w:p>
    <w:p w:rsidR="5C4F197E" w:rsidP="1C6EB1ED" w:rsidRDefault="5C4F197E" w14:paraId="34C399B7" w14:textId="712AE42C">
      <w:pPr>
        <w:pStyle w:val="Normal"/>
        <w:rPr>
          <w:rFonts w:ascii="Times New Roman" w:hAnsi="Times New Roman" w:eastAsia="Times New Roman" w:cs="Times New Roman"/>
          <w:noProof w:val="0"/>
          <w:sz w:val="32"/>
          <w:szCs w:val="32"/>
          <w:lang w:val="en-US"/>
        </w:rPr>
      </w:pPr>
      <w:r w:rsidRPr="1C6EB1ED" w:rsidR="5C4F197E">
        <w:rPr>
          <w:rFonts w:ascii="Times New Roman" w:hAnsi="Times New Roman" w:eastAsia="Times New Roman" w:cs="Times New Roman"/>
          <w:noProof w:val="0"/>
          <w:sz w:val="32"/>
          <w:szCs w:val="32"/>
          <w:lang w:val="en-US"/>
        </w:rPr>
        <w:t>UNF SoC Honors in Computing Hours Tracking</w:t>
      </w:r>
    </w:p>
    <w:p w:rsidR="5C4F197E" w:rsidP="1C6EB1ED" w:rsidRDefault="5C4F197E" w14:paraId="348177D4" w14:textId="346E8FC3">
      <w:pPr>
        <w:pStyle w:val="Normal"/>
        <w:rPr>
          <w:rFonts w:ascii="Times New Roman" w:hAnsi="Times New Roman" w:eastAsia="Times New Roman" w:cs="Times New Roman"/>
          <w:noProof w:val="0"/>
          <w:sz w:val="32"/>
          <w:szCs w:val="32"/>
          <w:lang w:val="en-US"/>
        </w:rPr>
      </w:pPr>
      <w:r w:rsidRPr="1C6EB1ED" w:rsidR="5C4F197E">
        <w:rPr>
          <w:rFonts w:ascii="Times New Roman" w:hAnsi="Times New Roman" w:eastAsia="Times New Roman" w:cs="Times New Roman"/>
          <w:noProof w:val="0"/>
          <w:sz w:val="32"/>
          <w:szCs w:val="32"/>
          <w:lang w:val="en-US"/>
        </w:rPr>
        <w:t>CAPA Tech</w:t>
      </w:r>
    </w:p>
    <w:p xmlns:wp14="http://schemas.microsoft.com/office/word/2010/wordml" w:rsidR="008910B5" w:rsidRDefault="008910B5" w14:paraId="3BDCDA0E" wp14:textId="77777777">
      <w:pPr>
        <w:pStyle w:val="Title"/>
        <w:jc w:val="right"/>
      </w:pPr>
      <w:r>
        <w:fldChar w:fldCharType="begin"/>
      </w:r>
      <w:r>
        <w:instrText> TITLE  \* MERGEFORMAT </w:instrText>
      </w:r>
      <w:r>
        <w:fldChar w:fldCharType="separate"/>
      </w:r>
      <w:r w:rsidR="00054295">
        <w:t>Vision</w:t>
      </w:r>
      <w:r>
        <w:fldChar w:fldCharType="end"/>
      </w:r>
    </w:p>
    <w:p xmlns:wp14="http://schemas.microsoft.com/office/word/2010/wordml" w:rsidR="008910B5" w:rsidRDefault="008910B5" w14:paraId="672A6659" wp14:textId="77777777">
      <w:pPr>
        <w:pStyle w:val="Title"/>
        <w:jc w:val="right"/>
      </w:pPr>
    </w:p>
    <w:p xmlns:wp14="http://schemas.microsoft.com/office/word/2010/wordml" w:rsidR="008910B5" w:rsidRDefault="008910B5" w14:paraId="40C13AE3" wp14:textId="77777777">
      <w:pPr>
        <w:pStyle w:val="Title"/>
        <w:jc w:val="right"/>
        <w:rPr>
          <w:sz w:val="28"/>
        </w:rPr>
      </w:pPr>
      <w:r>
        <w:rPr>
          <w:sz w:val="28"/>
        </w:rPr>
        <w:t>Version &lt;1.0&gt;</w:t>
      </w:r>
    </w:p>
    <w:p xmlns:wp14="http://schemas.microsoft.com/office/word/2010/wordml" w:rsidR="008910B5" w:rsidRDefault="008910B5" w14:paraId="0A37501D" wp14:textId="77777777">
      <w:pPr>
        <w:pStyle w:val="Title"/>
        <w:rPr>
          <w:sz w:val="28"/>
        </w:rPr>
      </w:pPr>
    </w:p>
    <w:p xmlns:wp14="http://schemas.microsoft.com/office/word/2010/wordml" w:rsidR="008910B5" w:rsidRDefault="008910B5" w14:paraId="5DAB6C7B" wp14:textId="77777777"/>
    <w:p xmlns:wp14="http://schemas.microsoft.com/office/word/2010/wordml" w:rsidR="008910B5" w:rsidRDefault="008910B5" w14:paraId="252071E3" wp14:textId="7777777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xmlns:wp14="http://schemas.microsoft.com/office/word/2010/wordml" w:rsidR="008910B5" w:rsidRDefault="008910B5" w14:paraId="0A86173A" wp14:textId="7777777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xmlns:wp14="http://schemas.microsoft.com/office/word/2010/wordml" w:rsidR="008910B5" w:rsidRDefault="008910B5" w14:paraId="02EB378F" wp14:textId="77777777">
      <w:pPr>
        <w:sectPr w:rsidR="008910B5">
          <w:headerReference w:type="default" r:id="rId7"/>
          <w:pgSz w:w="12240" w:h="15840" w:orient="portrait" w:code="1"/>
          <w:pgMar w:top="1440" w:right="1440" w:bottom="1440" w:left="1440" w:header="720" w:footer="720" w:gutter="0"/>
          <w:cols w:space="720"/>
          <w:vAlign w:val="center"/>
        </w:sectPr>
      </w:pPr>
    </w:p>
    <w:p xmlns:wp14="http://schemas.microsoft.com/office/word/2010/wordml" w:rsidR="008910B5" w:rsidRDefault="008910B5" w14:paraId="4B08E8BD" wp14:textId="77777777">
      <w:pPr>
        <w:pStyle w:val="Title"/>
      </w:pPr>
      <w:r>
        <w:lastRenderedPageBreak/>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xmlns:wp14="http://schemas.microsoft.com/office/word/2010/wordml" w:rsidR="008910B5" w:rsidTr="1C6EB1ED" w14:paraId="515F3EAA" wp14:textId="77777777">
        <w:tblPrEx>
          <w:tblCellMar>
            <w:top w:w="0" w:type="dxa"/>
            <w:bottom w:w="0" w:type="dxa"/>
          </w:tblCellMar>
        </w:tblPrEx>
        <w:tc>
          <w:tcPr>
            <w:tcW w:w="2304" w:type="dxa"/>
            <w:tcMar/>
          </w:tcPr>
          <w:p w:rsidR="008910B5" w:rsidRDefault="008910B5" w14:paraId="491072FA" wp14:textId="77777777">
            <w:pPr>
              <w:pStyle w:val="Tabletext"/>
              <w:jc w:val="center"/>
              <w:rPr>
                <w:b/>
              </w:rPr>
            </w:pPr>
            <w:r>
              <w:rPr>
                <w:b/>
              </w:rPr>
              <w:t>Date</w:t>
            </w:r>
          </w:p>
        </w:tc>
        <w:tc>
          <w:tcPr>
            <w:tcW w:w="1152" w:type="dxa"/>
            <w:tcMar/>
          </w:tcPr>
          <w:p w:rsidR="008910B5" w:rsidRDefault="008910B5" w14:paraId="6B814A1E" wp14:textId="77777777">
            <w:pPr>
              <w:pStyle w:val="Tabletext"/>
              <w:jc w:val="center"/>
              <w:rPr>
                <w:b/>
              </w:rPr>
            </w:pPr>
            <w:r>
              <w:rPr>
                <w:b/>
              </w:rPr>
              <w:t>Version</w:t>
            </w:r>
          </w:p>
        </w:tc>
        <w:tc>
          <w:tcPr>
            <w:tcW w:w="3744" w:type="dxa"/>
            <w:tcMar/>
          </w:tcPr>
          <w:p w:rsidR="008910B5" w:rsidRDefault="008910B5" w14:paraId="31FF54C8" wp14:textId="77777777">
            <w:pPr>
              <w:pStyle w:val="Tabletext"/>
              <w:jc w:val="center"/>
              <w:rPr>
                <w:b/>
              </w:rPr>
            </w:pPr>
            <w:r>
              <w:rPr>
                <w:b/>
              </w:rPr>
              <w:t>Description</w:t>
            </w:r>
          </w:p>
        </w:tc>
        <w:tc>
          <w:tcPr>
            <w:tcW w:w="2304" w:type="dxa"/>
            <w:tcMar/>
          </w:tcPr>
          <w:p w:rsidR="008910B5" w:rsidRDefault="008910B5" w14:paraId="1C7DF0E4" wp14:textId="77777777">
            <w:pPr>
              <w:pStyle w:val="Tabletext"/>
              <w:jc w:val="center"/>
              <w:rPr>
                <w:b/>
              </w:rPr>
            </w:pPr>
            <w:r>
              <w:rPr>
                <w:b/>
              </w:rPr>
              <w:t>Author</w:t>
            </w:r>
          </w:p>
        </w:tc>
      </w:tr>
      <w:tr xmlns:wp14="http://schemas.microsoft.com/office/word/2010/wordml" w:rsidR="008910B5" w:rsidTr="1C6EB1ED" w14:paraId="6C252DE8" wp14:textId="77777777">
        <w:tblPrEx>
          <w:tblCellMar>
            <w:top w:w="0" w:type="dxa"/>
            <w:bottom w:w="0" w:type="dxa"/>
          </w:tblCellMar>
        </w:tblPrEx>
        <w:tc>
          <w:tcPr>
            <w:tcW w:w="2304" w:type="dxa"/>
            <w:tcMar/>
          </w:tcPr>
          <w:p w:rsidR="008910B5" w:rsidRDefault="008910B5" w14:paraId="69CB272E" wp14:textId="336DC1E3">
            <w:pPr>
              <w:pStyle w:val="Tabletext"/>
            </w:pPr>
            <w:r w:rsidR="008910B5">
              <w:rPr/>
              <w:t>&lt;</w:t>
            </w:r>
            <w:r w:rsidR="26B28997">
              <w:rPr/>
              <w:t>1</w:t>
            </w:r>
            <w:r w:rsidR="272180B6">
              <w:rPr/>
              <w:t>4</w:t>
            </w:r>
            <w:r w:rsidR="26B28997">
              <w:rPr/>
              <w:t>/009</w:t>
            </w:r>
            <w:r w:rsidR="008910B5">
              <w:rPr/>
              <w:t>/</w:t>
            </w:r>
            <w:r w:rsidR="748CE540">
              <w:rPr/>
              <w:t>22</w:t>
            </w:r>
            <w:r w:rsidR="008910B5">
              <w:rPr/>
              <w:t>&gt;</w:t>
            </w:r>
          </w:p>
        </w:tc>
        <w:tc>
          <w:tcPr>
            <w:tcW w:w="1152" w:type="dxa"/>
            <w:tcMar/>
          </w:tcPr>
          <w:p w:rsidR="008910B5" w:rsidRDefault="008910B5" w14:paraId="48C30AFF" wp14:textId="0A913C85">
            <w:pPr>
              <w:pStyle w:val="Tabletext"/>
            </w:pPr>
            <w:r w:rsidR="008910B5">
              <w:rPr/>
              <w:t>&lt;</w:t>
            </w:r>
            <w:r w:rsidR="2EB6A585">
              <w:rPr/>
              <w:t>1.0</w:t>
            </w:r>
            <w:r w:rsidR="008910B5">
              <w:rPr/>
              <w:t>&gt;</w:t>
            </w:r>
          </w:p>
        </w:tc>
        <w:tc>
          <w:tcPr>
            <w:tcW w:w="3744" w:type="dxa"/>
            <w:tcMar/>
          </w:tcPr>
          <w:p w:rsidR="008910B5" w:rsidRDefault="008910B5" w14:paraId="18A20BDF" wp14:textId="21254DEB">
            <w:pPr>
              <w:pStyle w:val="Tabletext"/>
            </w:pPr>
            <w:r w:rsidR="50524989">
              <w:rPr/>
              <w:t>Sections 1.1, 1.2, 1.3, 1.</w:t>
            </w:r>
            <w:r w:rsidR="15F755B4">
              <w:rPr/>
              <w:t>4, 1.5,</w:t>
            </w:r>
            <w:r w:rsidR="36D72F58">
              <w:rPr/>
              <w:t xml:space="preserve"> 3.1, 3.4, </w:t>
            </w:r>
            <w:r w:rsidR="0AC86FA2">
              <w:rPr/>
              <w:t>3.8</w:t>
            </w:r>
          </w:p>
        </w:tc>
        <w:tc>
          <w:tcPr>
            <w:tcW w:w="2304" w:type="dxa"/>
            <w:tcMar/>
          </w:tcPr>
          <w:p w:rsidR="008910B5" w:rsidRDefault="008910B5" w14:paraId="4A427750" wp14:textId="53DD8B24">
            <w:pPr>
              <w:pStyle w:val="Tabletext"/>
            </w:pPr>
            <w:r w:rsidR="6BBE052C">
              <w:rPr/>
              <w:t xml:space="preserve">Chris Clark </w:t>
            </w:r>
          </w:p>
        </w:tc>
      </w:tr>
      <w:tr xmlns:wp14="http://schemas.microsoft.com/office/word/2010/wordml" w:rsidR="008910B5" w:rsidTr="1C6EB1ED" w14:paraId="6A05A809" wp14:textId="77777777">
        <w:tblPrEx>
          <w:tblCellMar>
            <w:top w:w="0" w:type="dxa"/>
            <w:bottom w:w="0" w:type="dxa"/>
          </w:tblCellMar>
        </w:tblPrEx>
        <w:tc>
          <w:tcPr>
            <w:tcW w:w="2304" w:type="dxa"/>
            <w:tcMar/>
          </w:tcPr>
          <w:p w:rsidR="008910B5" w:rsidRDefault="008910B5" w14:paraId="5A39BBE3" wp14:textId="3CF8B0BD">
            <w:pPr>
              <w:pStyle w:val="Tabletext"/>
            </w:pPr>
            <w:r w:rsidR="7A23541C">
              <w:rPr/>
              <w:t>14/009/22</w:t>
            </w:r>
          </w:p>
        </w:tc>
        <w:tc>
          <w:tcPr>
            <w:tcW w:w="1152" w:type="dxa"/>
            <w:tcMar/>
          </w:tcPr>
          <w:p w:rsidR="008910B5" w:rsidRDefault="008910B5" w14:paraId="41C8F396" wp14:textId="50E2C64E">
            <w:pPr>
              <w:pStyle w:val="Tabletext"/>
            </w:pPr>
            <w:r w:rsidR="7A23541C">
              <w:rPr/>
              <w:t>1.0</w:t>
            </w:r>
          </w:p>
        </w:tc>
        <w:tc>
          <w:tcPr>
            <w:tcW w:w="3744" w:type="dxa"/>
            <w:tcMar/>
          </w:tcPr>
          <w:p w:rsidR="008910B5" w:rsidRDefault="008910B5" w14:paraId="72A3D3EC" wp14:textId="3D3560A2">
            <w:pPr>
              <w:pStyle w:val="Tabletext"/>
            </w:pPr>
            <w:r w:rsidR="7A23541C">
              <w:rPr/>
              <w:t>Sections 4.1</w:t>
            </w:r>
            <w:r w:rsidR="275A437D">
              <w:rPr/>
              <w:t>, 4.2</w:t>
            </w:r>
            <w:r w:rsidR="21201402">
              <w:rPr/>
              <w:t>, 4.3</w:t>
            </w:r>
            <w:r w:rsidR="721DE8EB">
              <w:rPr/>
              <w:t>, 4.4, 4.5</w:t>
            </w:r>
          </w:p>
        </w:tc>
        <w:tc>
          <w:tcPr>
            <w:tcW w:w="2304" w:type="dxa"/>
            <w:tcMar/>
          </w:tcPr>
          <w:p w:rsidR="008910B5" w:rsidRDefault="008910B5" w14:paraId="0D0B940D" wp14:textId="1CAFC7EC">
            <w:pPr>
              <w:pStyle w:val="Tabletext"/>
            </w:pPr>
            <w:r w:rsidR="7A23541C">
              <w:rPr/>
              <w:t>Alexander Perez</w:t>
            </w:r>
          </w:p>
        </w:tc>
      </w:tr>
      <w:tr xmlns:wp14="http://schemas.microsoft.com/office/word/2010/wordml" w:rsidR="008910B5" w:rsidTr="1C6EB1ED" w14:paraId="0E27B00A" wp14:textId="77777777">
        <w:tblPrEx>
          <w:tblCellMar>
            <w:top w:w="0" w:type="dxa"/>
            <w:bottom w:w="0" w:type="dxa"/>
          </w:tblCellMar>
        </w:tblPrEx>
        <w:tc>
          <w:tcPr>
            <w:tcW w:w="2304" w:type="dxa"/>
            <w:tcMar/>
          </w:tcPr>
          <w:p w:rsidR="008910B5" w:rsidRDefault="008910B5" w14:paraId="60061E4C" wp14:textId="02C7FD05">
            <w:pPr>
              <w:pStyle w:val="Tabletext"/>
            </w:pPr>
            <w:r w:rsidR="31D3AF61">
              <w:rPr/>
              <w:t>14/009/22</w:t>
            </w:r>
          </w:p>
        </w:tc>
        <w:tc>
          <w:tcPr>
            <w:tcW w:w="1152" w:type="dxa"/>
            <w:tcMar/>
          </w:tcPr>
          <w:p w:rsidR="008910B5" w:rsidRDefault="008910B5" w14:paraId="44EAFD9C" wp14:textId="670C2470">
            <w:pPr>
              <w:pStyle w:val="Tabletext"/>
            </w:pPr>
            <w:r w:rsidR="31D3AF61">
              <w:rPr/>
              <w:t>1.0</w:t>
            </w:r>
          </w:p>
        </w:tc>
        <w:tc>
          <w:tcPr>
            <w:tcW w:w="3744" w:type="dxa"/>
            <w:tcMar/>
          </w:tcPr>
          <w:p w:rsidR="008910B5" w:rsidRDefault="008910B5" w14:paraId="4B94D5A5" wp14:textId="52AE43EF">
            <w:pPr>
              <w:pStyle w:val="Tabletext"/>
            </w:pPr>
            <w:r w:rsidR="31D3AF61">
              <w:rPr/>
              <w:t>Sections 2.1, 2.2, 2.3</w:t>
            </w:r>
          </w:p>
        </w:tc>
        <w:tc>
          <w:tcPr>
            <w:tcW w:w="2304" w:type="dxa"/>
            <w:tcMar/>
          </w:tcPr>
          <w:p w:rsidR="008910B5" w:rsidRDefault="008910B5" w14:paraId="3DEEC669" wp14:textId="6DC167CF">
            <w:pPr>
              <w:pStyle w:val="Tabletext"/>
            </w:pPr>
            <w:r w:rsidR="31D3AF61">
              <w:rPr/>
              <w:t>Sophia Abuzeni</w:t>
            </w:r>
          </w:p>
        </w:tc>
      </w:tr>
      <w:tr xmlns:wp14="http://schemas.microsoft.com/office/word/2010/wordml" w:rsidR="008910B5" w:rsidTr="1C6EB1ED" w14:paraId="3656B9AB" wp14:textId="77777777">
        <w:tblPrEx>
          <w:tblCellMar>
            <w:top w:w="0" w:type="dxa"/>
            <w:bottom w:w="0" w:type="dxa"/>
          </w:tblCellMar>
        </w:tblPrEx>
        <w:tc>
          <w:tcPr>
            <w:tcW w:w="2304" w:type="dxa"/>
            <w:tcMar/>
          </w:tcPr>
          <w:p w:rsidR="008910B5" w:rsidRDefault="008910B5" w14:paraId="45FB0818" wp14:textId="536BD03F">
            <w:pPr>
              <w:pStyle w:val="Tabletext"/>
            </w:pPr>
            <w:r w:rsidR="248E842C">
              <w:rPr/>
              <w:t>14/009/22</w:t>
            </w:r>
          </w:p>
        </w:tc>
        <w:tc>
          <w:tcPr>
            <w:tcW w:w="1152" w:type="dxa"/>
            <w:tcMar/>
          </w:tcPr>
          <w:p w:rsidR="008910B5" w:rsidRDefault="008910B5" w14:paraId="049F31CB" wp14:textId="33A89B4E">
            <w:pPr>
              <w:pStyle w:val="Tabletext"/>
            </w:pPr>
            <w:r w:rsidR="248E842C">
              <w:rPr/>
              <w:t>1.0</w:t>
            </w:r>
          </w:p>
        </w:tc>
        <w:tc>
          <w:tcPr>
            <w:tcW w:w="3744" w:type="dxa"/>
            <w:tcMar/>
          </w:tcPr>
          <w:p w:rsidR="008910B5" w:rsidRDefault="008910B5" w14:paraId="53128261" wp14:textId="7A5AC569">
            <w:pPr>
              <w:pStyle w:val="Tabletext"/>
            </w:pPr>
            <w:r w:rsidR="248E842C">
              <w:rPr/>
              <w:t>Sections 3.2, 3.3, 3.5</w:t>
            </w:r>
            <w:r w:rsidR="487922F8">
              <w:rPr/>
              <w:t>, 3.6</w:t>
            </w:r>
            <w:r w:rsidR="616A3F97">
              <w:rPr/>
              <w:t>, 3.7</w:t>
            </w:r>
          </w:p>
        </w:tc>
        <w:tc>
          <w:tcPr>
            <w:tcW w:w="2304" w:type="dxa"/>
            <w:tcMar/>
          </w:tcPr>
          <w:p w:rsidR="008910B5" w:rsidRDefault="008910B5" w14:paraId="62486C05" wp14:textId="042103BA">
            <w:pPr>
              <w:pStyle w:val="Tabletext"/>
            </w:pPr>
            <w:r w:rsidR="487922F8">
              <w:rPr/>
              <w:t>Chance Abenes</w:t>
            </w:r>
          </w:p>
        </w:tc>
      </w:tr>
    </w:tbl>
    <w:p xmlns:wp14="http://schemas.microsoft.com/office/word/2010/wordml" w:rsidR="008910B5" w:rsidRDefault="008910B5" w14:paraId="4101652C" wp14:textId="77777777"/>
    <w:p xmlns:wp14="http://schemas.microsoft.com/office/word/2010/wordml" w:rsidR="008910B5" w:rsidRDefault="008910B5" w14:paraId="22E0FC93" wp14:textId="77777777">
      <w:pPr>
        <w:pStyle w:val="Title"/>
      </w:pPr>
      <w:r>
        <w:br w:type="page"/>
      </w:r>
      <w:r>
        <w:lastRenderedPageBreak/>
        <w:t>Table of Contents</w:t>
      </w:r>
    </w:p>
    <w:p xmlns:wp14="http://schemas.microsoft.com/office/word/2010/wordml" w:rsidR="008910B5" w:rsidRDefault="008910B5" w14:paraId="5D7A14A8" wp14:textId="77777777">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C6A6DB9" wp14:textId="77777777">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A615495" wp14:textId="77777777">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686C50B" wp14:textId="77777777">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6DF4ABC" wp14:textId="77777777">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9BC5623" wp14:textId="77777777">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0793D19" wp14:textId="77777777">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7C5780B" wp14:textId="77777777">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6699224" wp14:textId="77777777">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C11C05B" wp14:textId="77777777">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71773F31" wp14:textId="77777777">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3CD71608" wp14:textId="77777777">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301ADB19" wp14:textId="77777777">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C2D3891" wp14:textId="77777777">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D4BB5EA" wp14:textId="77777777">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33D34E9" wp14:textId="77777777">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4660B8A" wp14:textId="77777777">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C7AB757" wp14:textId="77777777">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E12808B" wp14:textId="77777777">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2C1B364" wp14:textId="77777777">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69BC166" wp14:textId="77777777">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3ABA838" wp14:textId="77777777">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A1551BA" wp14:textId="77777777">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2EEC46A1" wp14:textId="77777777">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362443B6" wp14:textId="77777777">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D8F4257" wp14:textId="77777777">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9B1BA65" wp14:textId="77777777">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C23DBCB" wp14:textId="77777777">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7AEF98C4" wp14:textId="77777777">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3ED5157" wp14:textId="77777777">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1B7926A" wp14:textId="77777777">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22454BB8" wp14:textId="77777777">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9F2B316" wp14:textId="77777777">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DEA599A" wp14:textId="77777777">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E4CDDC0" wp14:textId="77777777">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5163817" wp14:textId="77777777">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6F844A07" wp14:textId="77777777">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7B0347D0" wp14:textId="77777777">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7D2BE959" wp14:textId="77777777">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634507A" wp14:textId="77777777">
      <w:pPr>
        <w:pStyle w:val="TOC2"/>
        <w:tabs>
          <w:tab w:val="left" w:pos="1000"/>
        </w:tabs>
        <w:rPr>
          <w:noProof/>
          <w:sz w:val="24"/>
          <w:szCs w:val="24"/>
        </w:rPr>
      </w:pPr>
      <w:r>
        <w:rPr>
          <w:noProof/>
        </w:rPr>
        <w:lastRenderedPageBreak/>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F63AF5B" wp14:textId="77777777">
      <w:pPr>
        <w:pStyle w:val="TOC1"/>
        <w:tabs>
          <w:tab w:val="left" w:pos="864"/>
        </w:tabs>
        <w:rPr>
          <w:noProof/>
          <w:sz w:val="24"/>
          <w:szCs w:val="24"/>
        </w:rPr>
      </w:pPr>
      <w:r>
        <w:rPr>
          <w:noProof/>
          <w:szCs w:val="24"/>
        </w:rPr>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5E50EF7C" wp14:textId="77777777">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7955B7A" wp14:textId="77777777">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63C5924" wp14:textId="77777777">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F872A31" wp14:textId="77777777">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99445CA" wp14:textId="77777777">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709B5462" wp14:textId="77777777">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3B7EA35E" wp14:textId="77777777">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4C0D5333" wp14:textId="77777777">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3C424549" wp14:textId="77777777">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161A991A" wp14:textId="77777777">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5B837ED" wp14:textId="77777777">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23298C66" wp14:textId="77777777">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041D1B44" wp14:textId="77777777">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xmlns:wp14="http://schemas.microsoft.com/office/word/2010/wordml" w:rsidR="008910B5" w:rsidRDefault="008910B5" w14:paraId="20A4C9A9" wp14:textId="77777777">
      <w:pPr>
        <w:pStyle w:val="Title"/>
      </w:pPr>
      <w:r>
        <w:fldChar w:fldCharType="end"/>
      </w:r>
      <w:r>
        <w:br w:type="page"/>
      </w:r>
      <w:r>
        <w:fldChar w:fldCharType="begin"/>
      </w:r>
      <w:r>
        <w:instrText> TITLE  \* MERGEFORMAT </w:instrText>
      </w:r>
      <w:r>
        <w:fldChar w:fldCharType="separate"/>
      </w:r>
      <w:r w:rsidR="00054295">
        <w:t>Vision</w:t>
      </w:r>
      <w:r>
        <w:fldChar w:fldCharType="end"/>
      </w:r>
    </w:p>
    <w:p xmlns:wp14="http://schemas.microsoft.com/office/word/2010/wordml" w:rsidR="008910B5" w:rsidRDefault="008910B5" w14:paraId="3E7A9F1C" wp14:textId="77777777">
      <w:pPr>
        <w:pStyle w:val="Heading1"/>
      </w:pPr>
      <w:bookmarkStart w:name="_Toc436203377" w:id="1"/>
      <w:bookmarkStart w:name="_Toc452813577" w:id="2"/>
      <w:bookmarkStart w:name="_Toc456598586" w:id="3"/>
      <w:bookmarkStart w:name="_Toc456600917" w:id="4"/>
      <w:bookmarkStart w:name="_Toc509300828" w:id="5"/>
      <w:r>
        <w:t>Introduction</w:t>
      </w:r>
      <w:bookmarkEnd w:id="3"/>
      <w:bookmarkEnd w:id="4"/>
      <w:bookmarkEnd w:id="5"/>
    </w:p>
    <w:p xmlns:wp14="http://schemas.microsoft.com/office/word/2010/wordml" w:rsidR="008910B5" w:rsidRDefault="008910B5" w14:paraId="55990142" wp14:textId="77777777">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xmlns:wp14="http://schemas.microsoft.com/office/word/2010/wordml" w:rsidR="008910B5" w:rsidRDefault="008910B5" w14:paraId="20E04A54" wp14:textId="473529C4">
      <w:pPr>
        <w:pStyle w:val="InfoBlue"/>
      </w:pPr>
      <w:r w:rsidR="008910B5">
        <w:rPr/>
        <w:t xml:space="preserve"> [The introduction of the </w:t>
      </w:r>
      <w:r w:rsidRPr="1C6EB1ED" w:rsidR="008910B5">
        <w:rPr>
          <w:b w:val="1"/>
          <w:bCs w:val="1"/>
        </w:rPr>
        <w:t xml:space="preserve">Vision </w:t>
      </w:r>
      <w:r w:rsidR="008910B5">
        <w:rPr/>
        <w:t xml:space="preserve">document provides an overview of the entire document. It includes the purpose, scope, definitions, acronyms, abbreviations, references, and overview of this </w:t>
      </w:r>
      <w:r w:rsidRPr="1C6EB1ED" w:rsidR="008910B5">
        <w:rPr>
          <w:b w:val="1"/>
          <w:bCs w:val="1"/>
        </w:rPr>
        <w:t xml:space="preserve">Vision </w:t>
      </w:r>
      <w:r w:rsidR="008910B5">
        <w:rPr/>
        <w:t>document.]</w:t>
      </w:r>
    </w:p>
    <w:p w:rsidR="1382CED7" w:rsidP="1C6EB1ED" w:rsidRDefault="1382CED7" w14:paraId="2A009453" w14:textId="31BB25DB">
      <w:pPr>
        <w:pStyle w:val="BodyText"/>
        <w:ind w:left="0"/>
      </w:pPr>
      <w:r w:rsidR="1382CED7">
        <w:rPr/>
        <w:t>This document's goal is to collect, analyze, and define high-level requirements and features for the UNF SoC Honors in Computing Hours Tracking system. (1) The system will automate the process of honors students reporting their activities in order to earn leadership hours. (2) Permit faculty to act on student-submitted activity reports, and (3) allow school administration to review student records and generate end-of-semester reports.</w:t>
      </w:r>
    </w:p>
    <w:p xmlns:wp14="http://schemas.microsoft.com/office/word/2010/wordml" w:rsidR="008910B5" w:rsidP="1C6EB1ED" w:rsidRDefault="008910B5" w14:paraId="0EFEB321" wp14:textId="63472A18">
      <w:pPr>
        <w:pStyle w:val="Heading2"/>
        <w:rPr/>
      </w:pPr>
      <w:bookmarkStart w:name="_Toc456598587" w:id="6"/>
      <w:bookmarkStart w:name="_Toc456600918" w:id="7"/>
      <w:bookmarkStart w:name="_Toc509300829" w:id="8"/>
      <w:r w:rsidR="008910B5">
        <w:rPr/>
        <w:t>Purpose</w:t>
      </w:r>
      <w:bookmarkEnd w:id="6"/>
      <w:bookmarkEnd w:id="7"/>
      <w:bookmarkEnd w:id="8"/>
    </w:p>
    <w:p xmlns:wp14="http://schemas.microsoft.com/office/word/2010/wordml" w:rsidR="008910B5" w:rsidP="1C6EB1ED" w:rsidRDefault="008910B5" w14:paraId="2855A129" wp14:textId="09894185">
      <w:pPr>
        <w:pStyle w:val="InfoBlue"/>
        <w:rPr>
          <w:i w:val="0"/>
          <w:iCs w:val="0"/>
          <w:color w:val="auto"/>
        </w:rPr>
      </w:pPr>
      <w:r w:rsidRPr="1C6EB1ED" w:rsidR="7EA8430D">
        <w:rPr>
          <w:i w:val="0"/>
          <w:iCs w:val="0"/>
          <w:color w:val="auto"/>
        </w:rPr>
        <w:t xml:space="preserve">The purpose of this document is to define the high-level feature requirements of the tracking system </w:t>
      </w:r>
      <w:r w:rsidRPr="1C6EB1ED" w:rsidR="7EA8430D">
        <w:rPr>
          <w:i w:val="0"/>
          <w:iCs w:val="0"/>
          <w:color w:val="auto"/>
        </w:rPr>
        <w:t>regarding</w:t>
      </w:r>
      <w:r w:rsidRPr="1C6EB1ED" w:rsidR="7EA8430D">
        <w:rPr>
          <w:i w:val="0"/>
          <w:iCs w:val="0"/>
          <w:color w:val="auto"/>
        </w:rPr>
        <w:t xml:space="preserve"> the students </w:t>
      </w:r>
      <w:r w:rsidRPr="1C6EB1ED" w:rsidR="2DD7FEF4">
        <w:rPr>
          <w:i w:val="0"/>
          <w:iCs w:val="0"/>
          <w:color w:val="auto"/>
        </w:rPr>
        <w:t xml:space="preserve">who will use the tracking system each semester. </w:t>
      </w:r>
    </w:p>
    <w:p w:rsidR="008910B5" w:rsidP="1C6EB1ED" w:rsidRDefault="008910B5" w14:paraId="27E61217" w14:textId="0D0CD28D">
      <w:pPr>
        <w:pStyle w:val="Heading2"/>
        <w:rPr/>
      </w:pPr>
      <w:bookmarkStart w:name="_Toc456598588" w:id="9"/>
      <w:bookmarkStart w:name="_Toc456600919" w:id="10"/>
      <w:bookmarkStart w:name="_Toc509300830" w:id="11"/>
      <w:r w:rsidR="008910B5">
        <w:rPr/>
        <w:t>Scope</w:t>
      </w:r>
      <w:bookmarkEnd w:id="9"/>
      <w:bookmarkEnd w:id="10"/>
      <w:bookmarkEnd w:id="11"/>
    </w:p>
    <w:p xmlns:wp14="http://schemas.microsoft.com/office/word/2010/wordml" w:rsidR="008910B5" w:rsidRDefault="008910B5" w14:paraId="4AA2EDC8" wp14:textId="3F6AAE18">
      <w:pPr>
        <w:pStyle w:val="InfoBlue"/>
      </w:pPr>
      <w:r w:rsidR="008910B5">
        <w:rPr/>
        <w:t xml:space="preserve">[A brief description of the scope of this </w:t>
      </w:r>
      <w:r w:rsidRPr="1C6EB1ED" w:rsidR="008910B5">
        <w:rPr>
          <w:b w:val="1"/>
          <w:bCs w:val="1"/>
        </w:rPr>
        <w:t xml:space="preserve">Vision </w:t>
      </w:r>
      <w:r w:rsidR="008910B5">
        <w:rPr/>
        <w:t>document; what Project(s) it is associated with and anything else that is affected or influenced by this document.]</w:t>
      </w:r>
    </w:p>
    <w:p w:rsidR="3BDD040D" w:rsidP="1C6EB1ED" w:rsidRDefault="3BDD040D" w14:paraId="06F90BC2" w14:textId="3F41D1E5">
      <w:pPr>
        <w:pStyle w:val="BodyText"/>
      </w:pPr>
      <w:r w:rsidR="3BDD040D">
        <w:rPr/>
        <w:t xml:space="preserve">This Vision Document applies to the UNF SoC Honors in Computing Hours Tracking system. </w:t>
      </w:r>
      <w:r w:rsidR="3BDD040D">
        <w:rPr/>
        <w:t>This system</w:t>
      </w:r>
      <w:r w:rsidR="3BDD040D">
        <w:rPr/>
        <w:t xml:space="preserve"> will be </w:t>
      </w:r>
      <w:r w:rsidR="3BDD040D">
        <w:rPr/>
        <w:t>developed</w:t>
      </w:r>
      <w:r w:rsidR="3BDD040D">
        <w:rPr/>
        <w:t xml:space="preserve"> by CAPA Tech. This system will: (1) automate the process of honors students reporting their activities in order to earn leadership hours; (2) Allow faculty to act on activity reports submitted by students. (3) Permit school administration to review student records and generate end-of-semester reports.</w:t>
      </w:r>
    </w:p>
    <w:p xmlns:wp14="http://schemas.microsoft.com/office/word/2010/wordml" w:rsidR="008910B5" w:rsidRDefault="008910B5" w14:paraId="65E7AD01" wp14:textId="77777777">
      <w:pPr>
        <w:pStyle w:val="Heading2"/>
        <w:rPr/>
      </w:pPr>
      <w:bookmarkStart w:name="_Toc456598589" w:id="12"/>
      <w:bookmarkStart w:name="_Toc456600920" w:id="13"/>
      <w:bookmarkStart w:name="_Toc509300831" w:id="14"/>
      <w:r w:rsidR="008910B5">
        <w:rPr/>
        <w:t>Definitions, Acronyms, and Abbreviations</w:t>
      </w:r>
      <w:bookmarkEnd w:id="12"/>
      <w:bookmarkEnd w:id="13"/>
      <w:bookmarkEnd w:id="14"/>
    </w:p>
    <w:p xmlns:wp14="http://schemas.microsoft.com/office/word/2010/wordml" w:rsidR="008910B5" w:rsidRDefault="008910B5" w14:paraId="2CAC8155" wp14:textId="77777777">
      <w:pPr>
        <w:pStyle w:val="InfoBlue"/>
      </w:pPr>
      <w:r w:rsidR="008910B5">
        <w:rPr/>
        <w:t xml:space="preserve">[This subsection provides the definitions of all terms, acronyms, and abbreviations required to properly interpret the </w:t>
      </w:r>
      <w:r w:rsidRPr="1C6EB1ED" w:rsidR="008910B5">
        <w:rPr>
          <w:b w:val="1"/>
          <w:bCs w:val="1"/>
        </w:rPr>
        <w:t xml:space="preserve">Vision </w:t>
      </w:r>
      <w:r w:rsidR="008910B5">
        <w:rPr/>
        <w:t>document. This information may be provided by reference to the project’s Glossary.]</w:t>
      </w:r>
    </w:p>
    <w:p w:rsidR="26857680" w:rsidP="1C6EB1ED" w:rsidRDefault="26857680" w14:paraId="0C769F28" w14:textId="07525908">
      <w:pPr>
        <w:pStyle w:val="BodyText"/>
      </w:pPr>
      <w:r w:rsidR="26857680">
        <w:rPr/>
        <w:t>Currently None. (</w:t>
      </w:r>
      <w:r w:rsidR="26857680">
        <w:rPr/>
        <w:t>Will</w:t>
      </w:r>
      <w:r w:rsidR="26857680">
        <w:rPr/>
        <w:t xml:space="preserve"> change/update if necessary)</w:t>
      </w:r>
    </w:p>
    <w:p xmlns:wp14="http://schemas.microsoft.com/office/word/2010/wordml" w:rsidR="008910B5" w:rsidRDefault="008910B5" w14:paraId="071E4E01" wp14:textId="2EBB2706">
      <w:pPr>
        <w:pStyle w:val="Heading2"/>
        <w:rPr/>
      </w:pPr>
      <w:bookmarkStart w:name="_Toc456598590" w:id="15"/>
      <w:bookmarkStart w:name="_Toc456600921" w:id="16"/>
      <w:bookmarkStart w:name="_Toc509300832" w:id="17"/>
      <w:r w:rsidR="008910B5">
        <w:rPr/>
        <w:t>References</w:t>
      </w:r>
      <w:bookmarkEnd w:id="15"/>
      <w:bookmarkEnd w:id="16"/>
      <w:bookmarkEnd w:id="17"/>
    </w:p>
    <w:p w:rsidR="1E69DE65" w:rsidP="1C6EB1ED" w:rsidRDefault="1E69DE65" w14:paraId="519FEDCB" w14:textId="0787B5BC">
      <w:pPr>
        <w:pStyle w:val="InfoBlue"/>
        <w:bidi w:val="0"/>
        <w:spacing w:before="0" w:beforeAutospacing="off" w:after="120" w:afterAutospacing="off"/>
        <w:ind w:left="0" w:right="0" w:firstLine="720"/>
        <w:jc w:val="left"/>
      </w:pPr>
      <w:r w:rsidR="1E69DE65">
        <w:rPr/>
        <w:t>None.</w:t>
      </w:r>
    </w:p>
    <w:p xmlns:wp14="http://schemas.microsoft.com/office/word/2010/wordml" w:rsidR="008910B5" w:rsidRDefault="008910B5" w14:paraId="6C0E1DE5" wp14:textId="77777777">
      <w:pPr>
        <w:pStyle w:val="Heading2"/>
        <w:rPr/>
      </w:pPr>
      <w:bookmarkStart w:name="_Toc456598591" w:id="18"/>
      <w:bookmarkStart w:name="_Toc456600922" w:id="19"/>
      <w:bookmarkStart w:name="_Toc509300833" w:id="20"/>
      <w:r w:rsidR="008910B5">
        <w:rPr/>
        <w:t>Overview</w:t>
      </w:r>
      <w:bookmarkEnd w:id="18"/>
      <w:bookmarkEnd w:id="19"/>
      <w:bookmarkEnd w:id="20"/>
    </w:p>
    <w:p xmlns:wp14="http://schemas.microsoft.com/office/word/2010/wordml" w:rsidR="008910B5" w:rsidRDefault="008910B5" w14:paraId="6C16CBB6" wp14:textId="40FBD029">
      <w:pPr>
        <w:pStyle w:val="InfoBlue"/>
      </w:pPr>
      <w:r w:rsidR="008910B5">
        <w:rPr/>
        <w:t xml:space="preserve">[This subsection describes what the rest of the </w:t>
      </w:r>
      <w:r w:rsidRPr="1C6EB1ED" w:rsidR="008910B5">
        <w:rPr>
          <w:b w:val="1"/>
          <w:bCs w:val="1"/>
        </w:rPr>
        <w:t xml:space="preserve">Vision </w:t>
      </w:r>
      <w:r w:rsidR="008910B5">
        <w:rPr/>
        <w:t>document contains and explains how the document is organized.]</w:t>
      </w:r>
    </w:p>
    <w:p w:rsidR="73B392EC" w:rsidP="1C6EB1ED" w:rsidRDefault="73B392EC" w14:paraId="516C4D5A" w14:textId="623A394E">
      <w:pPr>
        <w:pStyle w:val="BodyText"/>
      </w:pPr>
      <w:r w:rsidR="73B392EC">
        <w:rPr/>
        <w:t>The remainder of this Vision document will define the problem we are attempting to solve. The user experience, Stakeholder summary/Market Demographic, and product features.</w:t>
      </w:r>
    </w:p>
    <w:p xmlns:wp14="http://schemas.microsoft.com/office/word/2010/wordml" w:rsidR="008910B5" w:rsidRDefault="008910B5" w14:paraId="248838FC" wp14:textId="77777777">
      <w:pPr>
        <w:pStyle w:val="Heading1"/>
      </w:pPr>
      <w:bookmarkStart w:name="_Toc509300834" w:id="21"/>
      <w:r>
        <w:t>Positioning</w:t>
      </w:r>
      <w:bookmarkEnd w:id="1"/>
      <w:bookmarkEnd w:id="2"/>
      <w:bookmarkEnd w:id="21"/>
    </w:p>
    <w:p xmlns:wp14="http://schemas.microsoft.com/office/word/2010/wordml" w:rsidR="008910B5" w:rsidRDefault="008910B5" w14:paraId="1ED19DF0" wp14:textId="0A254364">
      <w:pPr>
        <w:pStyle w:val="Heading2"/>
        <w:rPr/>
      </w:pPr>
      <w:bookmarkStart w:name="_Toc436203378" w:id="22"/>
      <w:bookmarkStart w:name="_Toc452813578" w:id="23"/>
      <w:bookmarkStart w:name="_Toc509300835" w:id="24"/>
      <w:r w:rsidR="008910B5">
        <w:rPr/>
        <w:t>Business Opportunity</w:t>
      </w:r>
      <w:bookmarkEnd w:id="22"/>
      <w:bookmarkEnd w:id="23"/>
      <w:bookmarkEnd w:id="24"/>
    </w:p>
    <w:p w:rsidR="60C2F0C6" w:rsidP="1C6EB1ED" w:rsidRDefault="60C2F0C6" w14:paraId="6CF92398" w14:textId="7ADD91CA">
      <w:pPr>
        <w:pStyle w:val="Normal"/>
      </w:pPr>
      <w:r w:rsidR="60C2F0C6">
        <w:rPr/>
        <w:t xml:space="preserve">This software application will keep track of leadership hours for honor students. </w:t>
      </w:r>
    </w:p>
    <w:p xmlns:wp14="http://schemas.microsoft.com/office/word/2010/wordml" w:rsidR="008910B5" w:rsidRDefault="008910B5" w14:paraId="67E9B532" wp14:textId="69E13C62">
      <w:pPr>
        <w:pStyle w:val="InfoBlue"/>
      </w:pPr>
      <w:r w:rsidR="008910B5">
        <w:rPr/>
        <w:t>[Briefly describe the business opportunity being met b</w:t>
      </w:r>
      <w:r w:rsidR="008910B5">
        <w:rPr/>
        <w:t>y</w:t>
      </w:r>
      <w:r w:rsidR="008910B5">
        <w:rPr/>
        <w:t xml:space="preserve"> this project.]</w:t>
      </w:r>
    </w:p>
    <w:p xmlns:wp14="http://schemas.microsoft.com/office/word/2010/wordml" w:rsidR="008910B5" w:rsidRDefault="008910B5" w14:paraId="6BDA56DE" wp14:textId="77777777">
      <w:pPr>
        <w:pStyle w:val="Heading2"/>
        <w:rPr/>
      </w:pPr>
      <w:bookmarkStart w:name="_Toc436203379" w:id="25"/>
      <w:bookmarkStart w:name="_Toc452813579" w:id="26"/>
      <w:bookmarkStart w:name="_Toc509300836" w:id="27"/>
      <w:r w:rsidR="008910B5">
        <w:rPr/>
        <w:t>Problem Statement</w:t>
      </w:r>
      <w:bookmarkEnd w:id="25"/>
      <w:bookmarkEnd w:id="26"/>
      <w:bookmarkEnd w:id="27"/>
    </w:p>
    <w:p xmlns:wp14="http://schemas.microsoft.com/office/word/2010/wordml" w:rsidR="008910B5" w:rsidRDefault="008910B5" w14:paraId="50949F6A" wp14:textId="77777777">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xmlns:wp14="http://schemas.microsoft.com/office/word/2010/wordml" w:rsidR="008910B5" w:rsidTr="1C6EB1ED" w14:paraId="1AC66DC8" wp14:textId="77777777">
        <w:tblPrEx>
          <w:tblCellMar>
            <w:top w:w="0" w:type="dxa"/>
            <w:bottom w:w="0" w:type="dxa"/>
          </w:tblCellMar>
        </w:tblPrEx>
        <w:tc>
          <w:tcPr>
            <w:tcW w:w="2970" w:type="dxa"/>
            <w:tcBorders>
              <w:top w:val="single" w:color="auto" w:sz="12" w:space="0"/>
              <w:left w:val="single" w:color="auto" w:sz="12" w:space="0"/>
              <w:bottom w:val="single" w:color="auto" w:sz="6" w:space="0"/>
              <w:right w:val="single" w:color="auto" w:sz="12" w:space="0"/>
            </w:tcBorders>
            <w:shd w:val="clear" w:color="auto" w:fill="auto"/>
            <w:tcMar/>
          </w:tcPr>
          <w:p w:rsidR="008910B5" w:rsidRDefault="008910B5" w14:paraId="29EA9C77" wp14:textId="77777777">
            <w:pPr>
              <w:pStyle w:val="BodyText"/>
              <w:keepNext/>
              <w:ind w:left="72"/>
            </w:pPr>
            <w:r>
              <w:t>The problem of</w:t>
            </w:r>
          </w:p>
        </w:tc>
        <w:tc>
          <w:tcPr>
            <w:tcW w:w="5220" w:type="dxa"/>
            <w:tcBorders>
              <w:top w:val="single" w:color="auto" w:sz="12" w:space="0"/>
              <w:bottom w:val="single" w:color="auto" w:sz="6" w:space="0"/>
              <w:right w:val="single" w:color="auto" w:sz="12" w:space="0"/>
            </w:tcBorders>
            <w:tcMar/>
          </w:tcPr>
          <w:p w:rsidR="008910B5" w:rsidP="1C6EB1ED" w:rsidRDefault="008910B5" w14:paraId="6FD9866B" wp14:textId="1E397099">
            <w:pPr>
              <w:pStyle w:val="InfoBlue"/>
              <w:bidi w:val="0"/>
              <w:spacing w:before="0" w:beforeAutospacing="off" w:after="120" w:afterAutospacing="off"/>
              <w:ind w:left="0" w:right="0"/>
              <w:jc w:val="left"/>
              <w:rPr>
                <w:color w:val="auto"/>
              </w:rPr>
            </w:pPr>
            <w:r w:rsidRPr="1C6EB1ED" w:rsidR="0C964AB6">
              <w:rPr>
                <w:color w:val="auto"/>
              </w:rPr>
              <w:t>UNF school of Computing does not have a way to keep track of all leadership hours completed by students.</w:t>
            </w:r>
          </w:p>
        </w:tc>
      </w:tr>
      <w:tr xmlns:wp14="http://schemas.microsoft.com/office/word/2010/wordml" w:rsidR="008910B5" w:rsidTr="1C6EB1ED" w14:paraId="22DD7067" wp14:textId="77777777">
        <w:tblPrEx>
          <w:tblCellMar>
            <w:top w:w="0" w:type="dxa"/>
            <w:bottom w:w="0" w:type="dxa"/>
          </w:tblCellMar>
        </w:tblPrEx>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3B35B0D8" wp14:textId="77777777">
            <w:pPr>
              <w:pStyle w:val="BodyText"/>
              <w:keepNext/>
              <w:ind w:left="72"/>
            </w:pPr>
            <w:r>
              <w:t>affects</w:t>
            </w:r>
          </w:p>
        </w:tc>
        <w:tc>
          <w:tcPr>
            <w:tcW w:w="5220" w:type="dxa"/>
            <w:tcBorders>
              <w:top w:val="single" w:color="auto" w:sz="6" w:space="0"/>
              <w:bottom w:val="single" w:color="auto" w:sz="6" w:space="0"/>
              <w:right w:val="single" w:color="auto" w:sz="12" w:space="0"/>
            </w:tcBorders>
            <w:tcMar/>
          </w:tcPr>
          <w:p w:rsidR="008910B5" w:rsidP="1C6EB1ED" w:rsidRDefault="008910B5" w14:paraId="4DE76902" wp14:textId="5F23382A">
            <w:pPr>
              <w:pStyle w:val="InfoBlue"/>
              <w:bidi w:val="0"/>
              <w:spacing w:before="0" w:beforeAutospacing="off" w:after="120" w:afterAutospacing="off"/>
              <w:ind w:left="0" w:right="0"/>
              <w:jc w:val="left"/>
              <w:rPr>
                <w:color w:val="auto"/>
              </w:rPr>
            </w:pPr>
            <w:r w:rsidRPr="1C6EB1ED" w:rsidR="3F6F3705">
              <w:rPr>
                <w:color w:val="auto"/>
              </w:rPr>
              <w:t>Students, faculty, and administrators</w:t>
            </w:r>
            <w:r w:rsidRPr="1C6EB1ED" w:rsidR="18EF3A11">
              <w:rPr>
                <w:color w:val="auto"/>
              </w:rPr>
              <w:t>.</w:t>
            </w:r>
          </w:p>
        </w:tc>
      </w:tr>
      <w:tr xmlns:wp14="http://schemas.microsoft.com/office/word/2010/wordml" w:rsidR="008910B5" w:rsidTr="1C6EB1ED" w14:paraId="26790A03" wp14:textId="77777777">
        <w:tblPrEx>
          <w:tblCellMar>
            <w:top w:w="0" w:type="dxa"/>
            <w:bottom w:w="0" w:type="dxa"/>
          </w:tblCellMar>
        </w:tblPrEx>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2771F844" wp14:textId="77777777">
            <w:pPr>
              <w:pStyle w:val="BodyText"/>
              <w:keepNext/>
              <w:ind w:left="72"/>
            </w:pPr>
            <w:r>
              <w:t>the impact of which is</w:t>
            </w:r>
          </w:p>
        </w:tc>
        <w:tc>
          <w:tcPr>
            <w:tcW w:w="5220" w:type="dxa"/>
            <w:tcBorders>
              <w:top w:val="single" w:color="auto" w:sz="6" w:space="0"/>
              <w:bottom w:val="single" w:color="auto" w:sz="6" w:space="0"/>
              <w:right w:val="single" w:color="auto" w:sz="12" w:space="0"/>
            </w:tcBorders>
            <w:tcMar/>
          </w:tcPr>
          <w:p w:rsidR="008910B5" w:rsidP="1C6EB1ED" w:rsidRDefault="008910B5" w14:paraId="42CB94AA" wp14:textId="5716CEE4">
            <w:pPr>
              <w:pStyle w:val="InfoBlue"/>
              <w:bidi w:val="0"/>
              <w:spacing w:before="0" w:beforeAutospacing="off" w:after="120" w:afterAutospacing="off"/>
              <w:ind w:left="0" w:right="0"/>
              <w:jc w:val="left"/>
              <w:rPr>
                <w:color w:val="auto"/>
              </w:rPr>
            </w:pPr>
            <w:r w:rsidRPr="1C6EB1ED" w:rsidR="4568C05A">
              <w:rPr>
                <w:color w:val="auto"/>
              </w:rPr>
              <w:t xml:space="preserve">Lack of </w:t>
            </w:r>
            <w:proofErr w:type="gramStart"/>
            <w:r w:rsidRPr="1C6EB1ED" w:rsidR="4568C05A">
              <w:rPr>
                <w:color w:val="auto"/>
              </w:rPr>
              <w:t>a leadership</w:t>
            </w:r>
            <w:r w:rsidRPr="1C6EB1ED" w:rsidR="4568C05A">
              <w:rPr>
                <w:color w:val="auto"/>
              </w:rPr>
              <w:t xml:space="preserve"> hour</w:t>
            </w:r>
            <w:r w:rsidRPr="1C6EB1ED" w:rsidR="4568C05A">
              <w:rPr>
                <w:color w:val="auto"/>
              </w:rPr>
              <w:t xml:space="preserve"> logs</w:t>
            </w:r>
            <w:proofErr w:type="gramEnd"/>
            <w:r w:rsidRPr="1C6EB1ED" w:rsidR="00E8E245">
              <w:rPr>
                <w:color w:val="auto"/>
              </w:rPr>
              <w:t>.</w:t>
            </w:r>
          </w:p>
        </w:tc>
      </w:tr>
      <w:tr xmlns:wp14="http://schemas.microsoft.com/office/word/2010/wordml" w:rsidR="008910B5" w:rsidTr="1C6EB1ED" w14:paraId="73D3ECC0" wp14:textId="77777777">
        <w:tblPrEx>
          <w:tblCellMar>
            <w:top w:w="0" w:type="dxa"/>
            <w:bottom w:w="0" w:type="dxa"/>
          </w:tblCellMar>
        </w:tblPrEx>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4957FDBA" wp14:textId="77777777">
            <w:pPr>
              <w:pStyle w:val="BodyText"/>
              <w:ind w:left="72"/>
            </w:pPr>
            <w:r>
              <w:t>a successful solution would be</w:t>
            </w:r>
          </w:p>
        </w:tc>
        <w:tc>
          <w:tcPr>
            <w:tcW w:w="5220" w:type="dxa"/>
            <w:tcBorders>
              <w:top w:val="single" w:color="auto" w:sz="6" w:space="0"/>
              <w:bottom w:val="single" w:color="auto" w:sz="6" w:space="0"/>
              <w:right w:val="single" w:color="auto" w:sz="12" w:space="0"/>
            </w:tcBorders>
            <w:tcMar/>
          </w:tcPr>
          <w:p w:rsidR="008910B5" w:rsidP="1C6EB1ED" w:rsidRDefault="008910B5" w14:paraId="73083A04" wp14:textId="4A2C16C0">
            <w:pPr>
              <w:pStyle w:val="InfoBlue"/>
              <w:bidi w:val="0"/>
              <w:spacing w:before="0" w:beforeAutospacing="off" w:after="120" w:afterAutospacing="off"/>
              <w:ind w:left="0" w:right="0"/>
              <w:jc w:val="left"/>
              <w:rPr>
                <w:color w:val="auto"/>
              </w:rPr>
            </w:pPr>
            <w:r w:rsidRPr="1C6EB1ED" w:rsidR="69328BD8">
              <w:rPr>
                <w:color w:val="auto"/>
              </w:rPr>
              <w:t xml:space="preserve">Having a form where students can insert the </w:t>
            </w:r>
            <w:r w:rsidRPr="1C6EB1ED" w:rsidR="220C0612">
              <w:rPr>
                <w:color w:val="auto"/>
              </w:rPr>
              <w:t>number</w:t>
            </w:r>
            <w:r w:rsidRPr="1C6EB1ED" w:rsidR="69328BD8">
              <w:rPr>
                <w:color w:val="auto"/>
              </w:rPr>
              <w:t xml:space="preserve"> of hours they have achieved.</w:t>
            </w:r>
          </w:p>
        </w:tc>
      </w:tr>
    </w:tbl>
    <w:p xmlns:wp14="http://schemas.microsoft.com/office/word/2010/wordml" w:rsidR="008910B5" w:rsidRDefault="008910B5" w14:paraId="5A9A5F99" wp14:textId="77777777">
      <w:pPr>
        <w:pStyle w:val="Heading2"/>
        <w:rPr/>
      </w:pPr>
      <w:bookmarkStart w:name="_Toc425054392" w:id="28"/>
      <w:bookmarkStart w:name="_Toc422186485" w:id="29"/>
      <w:bookmarkStart w:name="_Toc436203380" w:id="30"/>
      <w:bookmarkStart w:name="_Toc452813580" w:id="31"/>
      <w:bookmarkStart w:name="_Toc509300837" w:id="32"/>
      <w:r w:rsidR="008910B5">
        <w:rPr/>
        <w:t>Product Position Statement</w:t>
      </w:r>
      <w:bookmarkEnd w:id="28"/>
      <w:bookmarkEnd w:id="29"/>
      <w:bookmarkEnd w:id="30"/>
      <w:bookmarkEnd w:id="31"/>
      <w:bookmarkEnd w:id="32"/>
    </w:p>
    <w:p xmlns:wp14="http://schemas.microsoft.com/office/word/2010/wordml" w:rsidR="008910B5" w:rsidRDefault="008910B5" w14:paraId="3325A7C3" wp14:textId="77777777">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xmlns:wp14="http://schemas.microsoft.com/office/word/2010/wordml" w:rsidR="008910B5" w:rsidTr="1C6EB1ED" w14:paraId="7D0CFD7B" wp14:textId="77777777">
        <w:tblPrEx>
          <w:tblCellMar>
            <w:top w:w="0" w:type="dxa"/>
            <w:bottom w:w="0" w:type="dxa"/>
          </w:tblCellMar>
        </w:tblPrEx>
        <w:tc>
          <w:tcPr>
            <w:tcW w:w="2790" w:type="dxa"/>
            <w:tcBorders>
              <w:top w:val="single" w:color="auto" w:sz="12" w:space="0"/>
              <w:left w:val="single" w:color="auto" w:sz="12" w:space="0"/>
              <w:bottom w:val="single" w:color="auto" w:sz="6" w:space="0"/>
              <w:right w:val="single" w:color="auto" w:sz="12" w:space="0"/>
            </w:tcBorders>
            <w:shd w:val="clear" w:color="auto" w:fill="auto"/>
            <w:tcMar/>
          </w:tcPr>
          <w:p w:rsidR="008910B5" w:rsidRDefault="008910B5" w14:paraId="5FBAB4B8" wp14:textId="77777777">
            <w:pPr>
              <w:pStyle w:val="BodyText"/>
              <w:keepNext/>
              <w:ind w:left="72"/>
            </w:pPr>
            <w:r>
              <w:lastRenderedPageBreak/>
              <w:t>For</w:t>
            </w:r>
          </w:p>
        </w:tc>
        <w:tc>
          <w:tcPr>
            <w:tcW w:w="5400" w:type="dxa"/>
            <w:tcBorders>
              <w:top w:val="single" w:color="auto" w:sz="12" w:space="0"/>
              <w:bottom w:val="single" w:color="auto" w:sz="6" w:space="0"/>
              <w:right w:val="single" w:color="auto" w:sz="12" w:space="0"/>
            </w:tcBorders>
            <w:tcMar/>
          </w:tcPr>
          <w:p w:rsidR="008910B5" w:rsidP="1C6EB1ED" w:rsidRDefault="008910B5" w14:paraId="0877532D" wp14:textId="39578D35">
            <w:pPr>
              <w:pStyle w:val="InfoBlue"/>
              <w:bidi w:val="0"/>
              <w:spacing w:before="0" w:beforeAutospacing="off" w:after="120" w:afterAutospacing="off"/>
              <w:ind w:left="0" w:right="0"/>
              <w:jc w:val="left"/>
              <w:rPr>
                <w:color w:val="auto"/>
              </w:rPr>
            </w:pPr>
            <w:r w:rsidRPr="1C6EB1ED" w:rsidR="1219DB03">
              <w:rPr>
                <w:color w:val="auto"/>
              </w:rPr>
              <w:t>Students, faculty</w:t>
            </w:r>
            <w:r w:rsidRPr="1C6EB1ED" w:rsidR="1219DB03">
              <w:rPr>
                <w:color w:val="auto"/>
              </w:rPr>
              <w:t xml:space="preserve">, and administrators </w:t>
            </w:r>
          </w:p>
        </w:tc>
      </w:tr>
      <w:tr xmlns:wp14="http://schemas.microsoft.com/office/word/2010/wordml" w:rsidR="008910B5" w:rsidTr="1C6EB1ED" w14:paraId="1914A0D1" wp14:textId="77777777">
        <w:tblPrEx>
          <w:tblCellMar>
            <w:top w:w="0" w:type="dxa"/>
            <w:bottom w:w="0" w:type="dxa"/>
          </w:tblCellMar>
        </w:tblPrEx>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3A19083A" wp14:textId="77777777">
            <w:pPr>
              <w:pStyle w:val="BodyText"/>
              <w:keepNext/>
              <w:ind w:left="72"/>
            </w:pPr>
            <w:r>
              <w:t>Who</w:t>
            </w:r>
          </w:p>
        </w:tc>
        <w:tc>
          <w:tcPr>
            <w:tcW w:w="5400" w:type="dxa"/>
            <w:tcBorders>
              <w:top w:val="single" w:color="auto" w:sz="6" w:space="0"/>
              <w:bottom w:val="single" w:color="auto" w:sz="6" w:space="0"/>
              <w:right w:val="single" w:color="auto" w:sz="12" w:space="0"/>
            </w:tcBorders>
            <w:tcMar/>
          </w:tcPr>
          <w:p w:rsidR="008910B5" w:rsidP="1C6EB1ED" w:rsidRDefault="008910B5" w14:paraId="59ACAD23" wp14:textId="76418C4E">
            <w:pPr>
              <w:pStyle w:val="InfoBlue"/>
              <w:bidi w:val="0"/>
              <w:spacing w:before="0" w:beforeAutospacing="off" w:after="120" w:afterAutospacing="off"/>
              <w:ind w:left="0" w:right="0"/>
              <w:jc w:val="left"/>
              <w:rPr>
                <w:color w:val="auto"/>
              </w:rPr>
            </w:pPr>
            <w:r w:rsidRPr="1C6EB1ED" w:rsidR="513BC1F8">
              <w:rPr>
                <w:color w:val="auto"/>
              </w:rPr>
              <w:t>The students who log in their hours</w:t>
            </w:r>
          </w:p>
        </w:tc>
      </w:tr>
      <w:tr xmlns:wp14="http://schemas.microsoft.com/office/word/2010/wordml" w:rsidR="008910B5" w:rsidTr="1C6EB1ED" w14:paraId="04BA38A7" wp14:textId="77777777">
        <w:tblPrEx>
          <w:tblCellMar>
            <w:top w:w="0" w:type="dxa"/>
            <w:bottom w:w="0" w:type="dxa"/>
          </w:tblCellMar>
        </w:tblPrEx>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65FF55A0" wp14:textId="77777777">
            <w:pPr>
              <w:pStyle w:val="BodyText"/>
              <w:keepNext/>
              <w:ind w:left="72"/>
            </w:pPr>
            <w:r>
              <w:t>The (product name)</w:t>
            </w:r>
          </w:p>
        </w:tc>
        <w:tc>
          <w:tcPr>
            <w:tcW w:w="5400" w:type="dxa"/>
            <w:tcBorders>
              <w:top w:val="single" w:color="auto" w:sz="6" w:space="0"/>
              <w:bottom w:val="single" w:color="auto" w:sz="6" w:space="0"/>
              <w:right w:val="single" w:color="auto" w:sz="12" w:space="0"/>
            </w:tcBorders>
            <w:tcMar/>
          </w:tcPr>
          <w:p w:rsidR="008910B5" w:rsidP="1C6EB1ED" w:rsidRDefault="008910B5" w14:paraId="216F7FBB" wp14:textId="03839F0F">
            <w:pPr>
              <w:pStyle w:val="InfoBlue"/>
              <w:rPr>
                <w:color w:val="auto"/>
              </w:rPr>
            </w:pPr>
            <w:r w:rsidRPr="1C6EB1ED" w:rsidR="008910B5">
              <w:rPr>
                <w:color w:val="auto"/>
              </w:rPr>
              <w:t xml:space="preserve"> is a </w:t>
            </w:r>
            <w:r w:rsidRPr="1C6EB1ED" w:rsidR="62F85836">
              <w:rPr>
                <w:color w:val="auto"/>
              </w:rPr>
              <w:t xml:space="preserve">software application to keep track of leadership hours completed by honor students. </w:t>
            </w:r>
          </w:p>
        </w:tc>
      </w:tr>
      <w:tr xmlns:wp14="http://schemas.microsoft.com/office/word/2010/wordml" w:rsidR="008910B5" w:rsidTr="1C6EB1ED" w14:paraId="5FAEA0BD" wp14:textId="77777777">
        <w:tblPrEx>
          <w:tblCellMar>
            <w:top w:w="0" w:type="dxa"/>
            <w:bottom w:w="0" w:type="dxa"/>
          </w:tblCellMar>
        </w:tblPrEx>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7E743F49" wp14:textId="77777777">
            <w:pPr>
              <w:pStyle w:val="BodyText"/>
              <w:keepNext/>
              <w:ind w:left="72"/>
            </w:pPr>
            <w:r>
              <w:t>That</w:t>
            </w:r>
          </w:p>
        </w:tc>
        <w:tc>
          <w:tcPr>
            <w:tcW w:w="5400" w:type="dxa"/>
            <w:tcBorders>
              <w:top w:val="single" w:color="auto" w:sz="6" w:space="0"/>
              <w:bottom w:val="single" w:color="auto" w:sz="6" w:space="0"/>
              <w:right w:val="single" w:color="auto" w:sz="12" w:space="0"/>
            </w:tcBorders>
            <w:tcMar/>
          </w:tcPr>
          <w:p w:rsidR="008910B5" w:rsidP="1C6EB1ED" w:rsidRDefault="008910B5" w14:paraId="364B2E1D" wp14:textId="5D414ED1">
            <w:pPr>
              <w:pStyle w:val="InfoBlue"/>
              <w:rPr>
                <w:color w:val="auto"/>
              </w:rPr>
            </w:pPr>
            <w:r w:rsidRPr="1C6EB1ED" w:rsidR="5632342A">
              <w:rPr>
                <w:color w:val="auto"/>
              </w:rPr>
              <w:t xml:space="preserve">This software app could be used for other departments or other schools. </w:t>
            </w:r>
            <w:r w:rsidRPr="1C6EB1ED" w:rsidR="008910B5">
              <w:rPr>
                <w:color w:val="auto"/>
              </w:rPr>
              <w:t>[statement of key benefit; that is, the compelling reason to buy]</w:t>
            </w:r>
          </w:p>
        </w:tc>
      </w:tr>
      <w:tr xmlns:wp14="http://schemas.microsoft.com/office/word/2010/wordml" w:rsidR="008910B5" w:rsidTr="1C6EB1ED" w14:paraId="2326A0B1" wp14:textId="77777777">
        <w:tblPrEx>
          <w:tblCellMar>
            <w:top w:w="0" w:type="dxa"/>
            <w:bottom w:w="0" w:type="dxa"/>
          </w:tblCellMar>
        </w:tblPrEx>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008910B5" w:rsidRDefault="008910B5" w14:paraId="5FE7F23F" wp14:textId="77777777">
            <w:pPr>
              <w:pStyle w:val="BodyText"/>
              <w:keepNext/>
              <w:ind w:left="72"/>
            </w:pPr>
            <w:r>
              <w:t>Unlike</w:t>
            </w:r>
          </w:p>
        </w:tc>
        <w:tc>
          <w:tcPr>
            <w:tcW w:w="5400" w:type="dxa"/>
            <w:tcBorders>
              <w:top w:val="single" w:color="auto" w:sz="6" w:space="0"/>
              <w:bottom w:val="single" w:color="auto" w:sz="6" w:space="0"/>
              <w:right w:val="single" w:color="auto" w:sz="12" w:space="0"/>
            </w:tcBorders>
            <w:tcMar/>
          </w:tcPr>
          <w:p w:rsidR="008910B5" w:rsidP="1C6EB1ED" w:rsidRDefault="008910B5" w14:paraId="73ED4858" wp14:textId="2F46421C">
            <w:pPr>
              <w:pStyle w:val="InfoBlue"/>
              <w:rPr>
                <w:color w:val="auto"/>
              </w:rPr>
            </w:pPr>
            <w:proofErr w:type="spellStart"/>
            <w:r w:rsidRPr="1C6EB1ED" w:rsidR="2F2C4979">
              <w:rPr>
                <w:color w:val="auto"/>
              </w:rPr>
              <w:t>Onbase</w:t>
            </w:r>
            <w:proofErr w:type="spellEnd"/>
          </w:p>
        </w:tc>
      </w:tr>
      <w:tr xmlns:wp14="http://schemas.microsoft.com/office/word/2010/wordml" w:rsidR="008910B5" w:rsidTr="1C6EB1ED" w14:paraId="647FC871" wp14:textId="77777777">
        <w:tblPrEx>
          <w:tblCellMar>
            <w:top w:w="0" w:type="dxa"/>
            <w:bottom w:w="0" w:type="dxa"/>
          </w:tblCellMar>
        </w:tblPrEx>
        <w:tc>
          <w:tcPr>
            <w:tcW w:w="2790" w:type="dxa"/>
            <w:tcBorders>
              <w:top w:val="single" w:color="auto" w:sz="6" w:space="0"/>
              <w:left w:val="single" w:color="auto" w:sz="12" w:space="0"/>
              <w:bottom w:val="single" w:color="auto" w:sz="12" w:space="0"/>
              <w:right w:val="single" w:color="auto" w:sz="12" w:space="0"/>
            </w:tcBorders>
            <w:shd w:val="clear" w:color="auto" w:fill="auto"/>
            <w:tcMar/>
          </w:tcPr>
          <w:p w:rsidR="008910B5" w:rsidRDefault="008910B5" w14:paraId="4573261D" wp14:textId="77777777">
            <w:pPr>
              <w:pStyle w:val="BodyText"/>
              <w:ind w:left="72"/>
            </w:pPr>
            <w:r>
              <w:t>Our product</w:t>
            </w:r>
          </w:p>
        </w:tc>
        <w:tc>
          <w:tcPr>
            <w:tcW w:w="5400" w:type="dxa"/>
            <w:tcBorders>
              <w:top w:val="single" w:color="auto" w:sz="6" w:space="0"/>
              <w:bottom w:val="single" w:color="auto" w:sz="12" w:space="0"/>
              <w:right w:val="single" w:color="auto" w:sz="12" w:space="0"/>
            </w:tcBorders>
            <w:tcMar/>
          </w:tcPr>
          <w:p w:rsidR="008910B5" w:rsidP="1C6EB1ED" w:rsidRDefault="008910B5" w14:paraId="6B87C128" wp14:textId="7A3C0480">
            <w:pPr>
              <w:pStyle w:val="InfoBlue"/>
              <w:bidi w:val="0"/>
              <w:spacing w:before="0" w:beforeAutospacing="off" w:after="120" w:afterAutospacing="off"/>
              <w:ind w:left="0" w:right="0"/>
              <w:jc w:val="left"/>
              <w:rPr>
                <w:color w:val="auto"/>
              </w:rPr>
            </w:pPr>
            <w:r w:rsidRPr="1C6EB1ED" w:rsidR="2C495DAF">
              <w:rPr>
                <w:color w:val="auto"/>
              </w:rPr>
              <w:t xml:space="preserve">Our product differs from </w:t>
            </w:r>
            <w:proofErr w:type="spellStart"/>
            <w:r w:rsidRPr="1C6EB1ED" w:rsidR="2C495DAF">
              <w:rPr>
                <w:color w:val="auto"/>
              </w:rPr>
              <w:t>onbase</w:t>
            </w:r>
            <w:proofErr w:type="spellEnd"/>
            <w:r w:rsidRPr="1C6EB1ED" w:rsidR="2C495DAF">
              <w:rPr>
                <w:color w:val="auto"/>
              </w:rPr>
              <w:t xml:space="preserve"> </w:t>
            </w:r>
            <w:proofErr w:type="gramStart"/>
            <w:r w:rsidRPr="1C6EB1ED" w:rsidR="2C495DAF">
              <w:rPr>
                <w:color w:val="auto"/>
              </w:rPr>
              <w:t>due to the fact that</w:t>
            </w:r>
            <w:proofErr w:type="gramEnd"/>
            <w:r w:rsidRPr="1C6EB1ED" w:rsidR="2C495DAF">
              <w:rPr>
                <w:color w:val="auto"/>
              </w:rPr>
              <w:t xml:space="preserve"> </w:t>
            </w:r>
          </w:p>
        </w:tc>
      </w:tr>
    </w:tbl>
    <w:p xmlns:wp14="http://schemas.microsoft.com/office/word/2010/wordml" w:rsidR="008910B5" w:rsidRDefault="008910B5" w14:paraId="581949EE" wp14:textId="77777777">
      <w:pPr>
        <w:pStyle w:val="InfoBlue"/>
      </w:pPr>
      <w:r>
        <w:t>[A product position statement communicates the intent of the application and the importance of the project to all concerned personnel.]</w:t>
      </w:r>
    </w:p>
    <w:p xmlns:wp14="http://schemas.microsoft.com/office/word/2010/wordml" w:rsidR="008910B5" w:rsidRDefault="008910B5" w14:paraId="48496FFB" wp14:textId="77777777">
      <w:pPr>
        <w:pStyle w:val="Heading1"/>
      </w:pPr>
      <w:bookmarkStart w:name="_Toc436203381" w:id="33"/>
      <w:bookmarkStart w:name="_Toc447960005" w:id="34"/>
      <w:bookmarkStart w:name="_Toc452813581" w:id="35"/>
      <w:bookmarkStart w:name="_Toc509300838" w:id="36"/>
      <w:r>
        <w:t>Stakeholder and User Descriptions</w:t>
      </w:r>
      <w:bookmarkEnd w:id="34"/>
      <w:bookmarkEnd w:id="35"/>
      <w:bookmarkEnd w:id="36"/>
    </w:p>
    <w:p xmlns:wp14="http://schemas.microsoft.com/office/word/2010/wordml" w:rsidR="008910B5" w:rsidRDefault="008910B5" w14:paraId="2C2A7EB6" wp14:textId="54D3BDFA">
      <w:pPr>
        <w:pStyle w:val="InfoBlue"/>
      </w:pPr>
      <w:r w:rsidR="008910B5">
        <w:rPr/>
        <w:t xml:space="preserve">[To effectively provide products and services that meet your stakeholders’ and users' real needs, it is necessary to identify and involve </w:t>
      </w:r>
      <w:proofErr w:type="gramStart"/>
      <w:r w:rsidR="008910B5">
        <w:rPr/>
        <w:t>all of</w:t>
      </w:r>
      <w:proofErr w:type="gramEnd"/>
      <w:r w:rsidR="008910B5">
        <w:rPr/>
        <w:t xml:space="preserve">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r w:rsidR="17DD82CA">
        <w:rPr/>
        <w:t xml:space="preserve"> </w:t>
      </w:r>
    </w:p>
    <w:p xmlns:wp14="http://schemas.microsoft.com/office/word/2010/wordml" w:rsidR="008910B5" w:rsidRDefault="008910B5" w14:paraId="0117B494" wp14:textId="77777777">
      <w:pPr>
        <w:pStyle w:val="Heading2"/>
        <w:widowControl/>
      </w:pPr>
      <w:bookmarkStart w:name="_Toc447960006" w:id="37"/>
      <w:bookmarkStart w:name="_Toc452813582" w:id="38"/>
      <w:bookmarkStart w:name="_Toc509300839" w:id="39"/>
      <w:r>
        <w:t>Market Demographics</w:t>
      </w:r>
      <w:bookmarkEnd w:id="37"/>
      <w:bookmarkEnd w:id="38"/>
      <w:bookmarkEnd w:id="39"/>
    </w:p>
    <w:p w:rsidR="008910B5" w:rsidP="7BA08403" w:rsidRDefault="008910B5" w14:paraId="33B07E8A" w14:textId="6CA2714F">
      <w:pPr>
        <w:pStyle w:val="InfoBlue"/>
      </w:pPr>
      <w:r w:rsidR="008910B5">
        <w:rP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xmlns:wp14="http://schemas.microsoft.com/office/word/2010/wordml" w:rsidR="008910B5" w:rsidRDefault="008910B5" w14:paraId="53E5704B" wp14:textId="77777777">
      <w:pPr>
        <w:pStyle w:val="InfoBlue"/>
      </w:pPr>
      <w:r>
        <w:t xml:space="preserve">• </w:t>
      </w:r>
      <w:r>
        <w:tab/>
      </w:r>
      <w:r>
        <w:t xml:space="preserve">What is your organization’s reputation in these markets? </w:t>
      </w:r>
    </w:p>
    <w:p xmlns:wp14="http://schemas.microsoft.com/office/word/2010/wordml" w:rsidR="008910B5" w:rsidRDefault="008910B5" w14:paraId="00FE3560" wp14:textId="77777777">
      <w:pPr>
        <w:pStyle w:val="InfoBlue"/>
      </w:pPr>
      <w:r>
        <w:t>•</w:t>
      </w:r>
      <w:r>
        <w:tab/>
      </w:r>
      <w:r>
        <w:t xml:space="preserve">What would you like it to be? </w:t>
      </w:r>
    </w:p>
    <w:p xmlns:wp14="http://schemas.microsoft.com/office/word/2010/wordml" w:rsidR="008910B5" w:rsidRDefault="008910B5" w14:paraId="14FD7880" wp14:textId="77777777">
      <w:pPr>
        <w:pStyle w:val="InfoBlue"/>
      </w:pPr>
      <w:r w:rsidR="008910B5">
        <w:rPr/>
        <w:t xml:space="preserve">• </w:t>
      </w:r>
      <w:r>
        <w:tab/>
      </w:r>
      <w:r w:rsidR="008910B5">
        <w:rPr/>
        <w:t>How does this product or service support your goals?]</w:t>
      </w:r>
    </w:p>
    <w:p w:rsidR="3D81C1CB" w:rsidP="1C6EB1ED" w:rsidRDefault="3D81C1CB" w14:paraId="2D881C5F" w14:textId="4A345F6C">
      <w:pPr>
        <w:pStyle w:val="BodyText"/>
      </w:pPr>
      <w:r w:rsidR="3D81C1CB">
        <w:rPr/>
        <w:t>The Tracking System's intended audience is UNF honors students, who are required to submit their leadership activity hours.</w:t>
      </w:r>
    </w:p>
    <w:p xmlns:wp14="http://schemas.microsoft.com/office/word/2010/wordml" w:rsidR="008910B5" w:rsidRDefault="008910B5" w14:paraId="729755AE" wp14:textId="77777777">
      <w:pPr>
        <w:pStyle w:val="Heading2"/>
      </w:pPr>
      <w:bookmarkStart w:name="_Toc452813583" w:id="40"/>
      <w:bookmarkStart w:name="_Toc509300840" w:id="41"/>
      <w:r>
        <w:t>Stakeholder Summary</w:t>
      </w:r>
      <w:bookmarkEnd w:id="40"/>
      <w:bookmarkEnd w:id="41"/>
    </w:p>
    <w:p xmlns:wp14="http://schemas.microsoft.com/office/word/2010/wordml" w:rsidR="008910B5" w:rsidRDefault="008910B5" w14:paraId="7C9CE56D" wp14:textId="77777777">
      <w:pPr>
        <w:pStyle w:val="InfoBlue"/>
      </w:pPr>
      <w:r w:rsidR="008910B5">
        <w:rPr/>
        <w:t xml:space="preserve">[There are </w:t>
      </w:r>
      <w:proofErr w:type="gramStart"/>
      <w:r w:rsidR="008910B5">
        <w:rPr/>
        <w:t>a number of</w:t>
      </w:r>
      <w:proofErr w:type="gramEnd"/>
      <w:r w:rsidR="008910B5">
        <w:rPr/>
        <w:t xml:space="preserve"> stakeholders with an interest in the development and not all of them are end users. Present a summary list of these non-user stakeholders. (The users are summarized in section 3.3.)]</w:t>
      </w:r>
    </w:p>
    <w:p w:rsidR="556AB295" w:rsidP="7BA08403" w:rsidRDefault="556AB295" w14:paraId="3EF1829B" w14:textId="7AB2E117">
      <w:pPr>
        <w:pStyle w:val="BodyText"/>
      </w:pPr>
      <w:r w:rsidR="556AB295">
        <w:rPr/>
        <w:t xml:space="preserve"> </w:t>
      </w:r>
    </w:p>
    <w:tbl>
      <w:tblPr>
        <w:tblW w:w="0" w:type="auto"/>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BF" w:firstRow="1" w:lastRow="0" w:firstColumn="1" w:lastColumn="0" w:noHBand="0" w:noVBand="0"/>
      </w:tblPr>
      <w:tblGrid>
        <w:gridCol w:w="1890"/>
        <w:gridCol w:w="2610"/>
        <w:gridCol w:w="3960"/>
      </w:tblGrid>
      <w:tr xmlns:wp14="http://schemas.microsoft.com/office/word/2010/wordml" w:rsidR="008910B5" w:rsidTr="1C6EB1ED" w14:paraId="1B22AC17" wp14:textId="77777777">
        <w:tblPrEx>
          <w:tblCellMar>
            <w:top w:w="0" w:type="dxa"/>
            <w:bottom w:w="0" w:type="dxa"/>
          </w:tblCellMar>
        </w:tblPrEx>
        <w:tc>
          <w:tcPr>
            <w:tcW w:w="1890" w:type="dxa"/>
            <w:shd w:val="clear" w:color="auto" w:fill="000000" w:themeFill="text1"/>
            <w:tcMar/>
          </w:tcPr>
          <w:p w:rsidR="008910B5" w:rsidRDefault="008910B5" w14:paraId="0D909AED" wp14:textId="77777777">
            <w:pPr>
              <w:pStyle w:val="BodyText"/>
              <w:ind w:left="0"/>
              <w:rPr>
                <w:b/>
              </w:rPr>
            </w:pPr>
            <w:r>
              <w:rPr>
                <w:b/>
              </w:rPr>
              <w:t>Name</w:t>
            </w:r>
          </w:p>
        </w:tc>
        <w:tc>
          <w:tcPr>
            <w:tcW w:w="2610" w:type="dxa"/>
            <w:shd w:val="clear" w:color="auto" w:fill="000000" w:themeFill="text1"/>
            <w:tcMar/>
          </w:tcPr>
          <w:p w:rsidR="008910B5" w:rsidRDefault="008910B5" w14:paraId="02F99ED9" wp14:textId="77777777">
            <w:pPr>
              <w:pStyle w:val="BodyText"/>
              <w:ind w:left="0"/>
              <w:rPr>
                <w:b/>
              </w:rPr>
            </w:pPr>
            <w:r>
              <w:rPr>
                <w:b/>
              </w:rPr>
              <w:t>Description</w:t>
            </w:r>
          </w:p>
        </w:tc>
        <w:tc>
          <w:tcPr>
            <w:tcW w:w="3960" w:type="dxa"/>
            <w:shd w:val="clear" w:color="auto" w:fill="000000" w:themeFill="text1"/>
            <w:tcMar/>
          </w:tcPr>
          <w:p w:rsidR="008910B5" w:rsidRDefault="008910B5" w14:paraId="2AD40A83" wp14:textId="77777777">
            <w:pPr>
              <w:pStyle w:val="BodyText"/>
              <w:ind w:left="0"/>
              <w:rPr>
                <w:b/>
              </w:rPr>
            </w:pPr>
            <w:r>
              <w:rPr>
                <w:b/>
              </w:rPr>
              <w:t>Responsibilities</w:t>
            </w:r>
          </w:p>
        </w:tc>
      </w:tr>
      <w:tr xmlns:wp14="http://schemas.microsoft.com/office/word/2010/wordml" w:rsidR="008910B5" w:rsidTr="1C6EB1ED" w14:paraId="105862C2" wp14:textId="77777777">
        <w:tblPrEx>
          <w:tblCellMar>
            <w:top w:w="0" w:type="dxa"/>
            <w:bottom w:w="0" w:type="dxa"/>
          </w:tblCellMar>
        </w:tblPrEx>
        <w:tc>
          <w:tcPr>
            <w:tcW w:w="1890" w:type="dxa"/>
            <w:tcMar/>
          </w:tcPr>
          <w:p w:rsidR="008910B5" w:rsidP="1C6EB1ED" w:rsidRDefault="008910B5" w14:paraId="35F42471" wp14:textId="0829ABDA">
            <w:pPr>
              <w:pStyle w:val="InfoBlue"/>
              <w:rPr>
                <w:color w:val="auto"/>
              </w:rPr>
            </w:pPr>
            <w:r w:rsidRPr="1C6EB1ED" w:rsidR="52B43D40">
              <w:rPr>
                <w:color w:val="auto"/>
              </w:rPr>
              <w:t>CAPA TECH</w:t>
            </w:r>
          </w:p>
        </w:tc>
        <w:tc>
          <w:tcPr>
            <w:tcW w:w="2610" w:type="dxa"/>
            <w:tcMar/>
          </w:tcPr>
          <w:p w:rsidR="008910B5" w:rsidP="1C6EB1ED" w:rsidRDefault="008910B5" w14:paraId="70B56E89" wp14:textId="768BD502">
            <w:pPr>
              <w:pStyle w:val="InfoBlue"/>
              <w:bidi w:val="0"/>
              <w:spacing w:before="0" w:beforeAutospacing="off" w:after="120" w:afterAutospacing="off"/>
              <w:ind w:left="0" w:right="0"/>
              <w:jc w:val="left"/>
              <w:rPr>
                <w:color w:val="auto"/>
              </w:rPr>
            </w:pPr>
            <w:r w:rsidRPr="1C6EB1ED" w:rsidR="52B43D40">
              <w:rPr>
                <w:color w:val="auto"/>
              </w:rPr>
              <w:t>Student Developers</w:t>
            </w:r>
          </w:p>
        </w:tc>
        <w:tc>
          <w:tcPr>
            <w:tcW w:w="3960" w:type="dxa"/>
            <w:tcMar/>
          </w:tcPr>
          <w:p w:rsidR="008910B5" w:rsidP="1C6EB1ED" w:rsidRDefault="008910B5" w14:paraId="452C015E" wp14:textId="02EE631E">
            <w:pPr>
              <w:pStyle w:val="InfoBlue"/>
              <w:numPr>
                <w:ilvl w:val="0"/>
                <w:numId w:val="36"/>
              </w:numPr>
              <w:tabs>
                <w:tab w:val="clear" w:pos="360"/>
                <w:tab w:val="num" w:pos="252"/>
              </w:tabs>
              <w:ind/>
              <w:rPr>
                <w:color w:val="auto"/>
              </w:rPr>
            </w:pPr>
            <w:r w:rsidRPr="1C6EB1ED" w:rsidR="17AE3059">
              <w:rPr>
                <w:color w:val="auto"/>
              </w:rPr>
              <w:t xml:space="preserve">Developing a system </w:t>
            </w:r>
            <w:r w:rsidRPr="1C6EB1ED" w:rsidR="7FC50A1B">
              <w:rPr>
                <w:color w:val="auto"/>
              </w:rPr>
              <w:t>to manage a leadership hour pro</w:t>
            </w:r>
            <w:r w:rsidRPr="1C6EB1ED" w:rsidR="7386DCBF">
              <w:rPr>
                <w:color w:val="auto"/>
              </w:rPr>
              <w:t>gram.</w:t>
            </w:r>
          </w:p>
          <w:p w:rsidR="008910B5" w:rsidP="1C6EB1ED" w:rsidRDefault="008910B5" w14:paraId="3EA9FD1B" wp14:textId="0B0C7508">
            <w:pPr>
              <w:pStyle w:val="InfoBlue"/>
              <w:numPr>
                <w:ilvl w:val="0"/>
                <w:numId w:val="36"/>
              </w:numPr>
              <w:tabs>
                <w:tab w:val="clear" w:leader="none" w:pos="360"/>
                <w:tab w:val="num" w:leader="none" w:pos="252"/>
              </w:tabs>
              <w:bidi w:val="0"/>
              <w:spacing w:before="0" w:beforeAutospacing="off" w:after="120" w:afterAutospacing="off"/>
              <w:ind w:right="0"/>
              <w:jc w:val="left"/>
              <w:rPr>
                <w:color w:val="auto"/>
              </w:rPr>
            </w:pPr>
            <w:r w:rsidRPr="1C6EB1ED" w:rsidR="7386DCBF">
              <w:rPr>
                <w:color w:val="auto"/>
              </w:rPr>
              <w:t xml:space="preserve">Ensures the system will meet all </w:t>
            </w:r>
            <w:r w:rsidRPr="1C6EB1ED" w:rsidR="7386DCBF">
              <w:rPr>
                <w:color w:val="auto"/>
              </w:rPr>
              <w:t>end-users'</w:t>
            </w:r>
            <w:r w:rsidRPr="1C6EB1ED" w:rsidR="7386DCBF">
              <w:rPr>
                <w:color w:val="auto"/>
              </w:rPr>
              <w:t xml:space="preserve"> goals</w:t>
            </w:r>
            <w:r w:rsidRPr="1C6EB1ED" w:rsidR="7386DCBF">
              <w:rPr>
                <w:color w:val="auto"/>
              </w:rPr>
              <w:t>.</w:t>
            </w:r>
          </w:p>
          <w:p w:rsidR="008910B5" w:rsidP="1C6EB1ED" w:rsidRDefault="008910B5" w14:paraId="608B1594" wp14:textId="38A44D6B">
            <w:pPr>
              <w:pStyle w:val="InfoBlue"/>
              <w:tabs>
                <w:tab w:val="clear" w:leader="none" w:pos="360"/>
                <w:tab w:val="num" w:leader="none" w:pos="252"/>
              </w:tabs>
              <w:bidi w:val="0"/>
              <w:spacing w:before="0" w:beforeAutospacing="off" w:after="120" w:afterAutospacing="off"/>
              <w:ind w:right="0"/>
              <w:jc w:val="left"/>
              <w:rPr>
                <w:color w:val="auto"/>
              </w:rPr>
            </w:pPr>
          </w:p>
        </w:tc>
      </w:tr>
      <w:tr w:rsidR="1C6EB1ED" w:rsidTr="1C6EB1ED" w14:paraId="23113595">
        <w:tblPrEx>
          <w:tblCellMar>
            <w:top w:w="0" w:type="dxa"/>
            <w:bottom w:w="0" w:type="dxa"/>
          </w:tblCellMar>
        </w:tblPrEx>
        <w:tc>
          <w:tcPr>
            <w:tcW w:w="1890" w:type="dxa"/>
            <w:tcMar/>
          </w:tcPr>
          <w:p w:rsidR="124DF6D6" w:rsidP="1C6EB1ED" w:rsidRDefault="124DF6D6" w14:paraId="5FBF1AA5" w14:textId="42D663A4">
            <w:pPr>
              <w:pStyle w:val="InfoBlue"/>
              <w:bidi w:val="0"/>
              <w:spacing w:before="0" w:beforeAutospacing="off" w:after="120" w:afterAutospacing="off"/>
              <w:ind w:left="0" w:right="0"/>
              <w:jc w:val="left"/>
              <w:rPr>
                <w:color w:val="auto"/>
              </w:rPr>
            </w:pPr>
            <w:r w:rsidRPr="1C6EB1ED" w:rsidR="124DF6D6">
              <w:rPr>
                <w:color w:val="auto"/>
              </w:rPr>
              <w:t xml:space="preserve">Johnathan </w:t>
            </w:r>
            <w:r w:rsidRPr="1C6EB1ED" w:rsidR="124DF6D6">
              <w:rPr>
                <w:color w:val="auto"/>
              </w:rPr>
              <w:t>Ohlri</w:t>
            </w:r>
            <w:r w:rsidRPr="1C6EB1ED" w:rsidR="124DF6D6">
              <w:rPr>
                <w:color w:val="auto"/>
              </w:rPr>
              <w:t>ch</w:t>
            </w:r>
          </w:p>
          <w:p w:rsidR="124DF6D6" w:rsidP="1C6EB1ED" w:rsidRDefault="124DF6D6" w14:paraId="19525D20" w14:textId="7E059264">
            <w:pPr>
              <w:pStyle w:val="BodyText"/>
              <w:rPr>
                <w:rFonts w:ascii="Times New Roman" w:hAnsi="Times New Roman" w:eastAsia="Times New Roman" w:cs="Times New Roman"/>
                <w:b w:val="0"/>
                <w:bCs w:val="0"/>
                <w:i w:val="0"/>
                <w:iCs w:val="0"/>
                <w:caps w:val="0"/>
                <w:smallCaps w:val="0"/>
                <w:noProof w:val="0"/>
                <w:color w:val="auto"/>
                <w:sz w:val="24"/>
                <w:szCs w:val="24"/>
                <w:lang w:val="en-US"/>
              </w:rPr>
            </w:pPr>
            <w:r>
              <w:br/>
            </w:r>
          </w:p>
        </w:tc>
        <w:tc>
          <w:tcPr>
            <w:tcW w:w="2610" w:type="dxa"/>
            <w:tcMar/>
          </w:tcPr>
          <w:p w:rsidR="124DF6D6" w:rsidP="1C6EB1ED" w:rsidRDefault="124DF6D6" w14:paraId="4DB5493D" w14:textId="336ADA46">
            <w:pPr>
              <w:pStyle w:val="InfoBlue"/>
              <w:jc w:val="left"/>
              <w:rPr>
                <w:color w:val="auto"/>
              </w:rPr>
            </w:pPr>
            <w:r w:rsidRPr="1C6EB1ED" w:rsidR="124DF6D6">
              <w:rPr>
                <w:color w:val="auto"/>
              </w:rPr>
              <w:t>Team Mentor</w:t>
            </w:r>
          </w:p>
        </w:tc>
        <w:tc>
          <w:tcPr>
            <w:tcW w:w="3960" w:type="dxa"/>
            <w:tcMar/>
          </w:tcPr>
          <w:p w:rsidR="124DF6D6" w:rsidP="1C6EB1ED" w:rsidRDefault="124DF6D6" w14:paraId="76F165FF" w14:textId="26062405">
            <w:pPr>
              <w:pStyle w:val="InfoBlue"/>
              <w:numPr>
                <w:ilvl w:val="0"/>
                <w:numId w:val="36"/>
              </w:numPr>
              <w:bidi w:val="0"/>
              <w:spacing w:before="0" w:beforeAutospacing="off" w:after="120" w:afterAutospacing="off"/>
              <w:ind w:left="720" w:right="0" w:hanging="360"/>
              <w:jc w:val="left"/>
              <w:rPr>
                <w:color w:val="auto"/>
              </w:rPr>
            </w:pPr>
            <w:r w:rsidRPr="1C6EB1ED" w:rsidR="124DF6D6">
              <w:rPr>
                <w:color w:val="auto"/>
              </w:rPr>
              <w:t>Provide</w:t>
            </w:r>
            <w:r w:rsidRPr="1C6EB1ED" w:rsidR="124DF6D6">
              <w:rPr>
                <w:color w:val="auto"/>
              </w:rPr>
              <w:t xml:space="preserve"> coaching and support for development </w:t>
            </w:r>
            <w:r w:rsidRPr="1C6EB1ED" w:rsidR="09C11ACB">
              <w:rPr>
                <w:color w:val="auto"/>
              </w:rPr>
              <w:t>teams</w:t>
            </w:r>
            <w:r w:rsidRPr="1C6EB1ED" w:rsidR="124DF6D6">
              <w:rPr>
                <w:color w:val="auto"/>
              </w:rPr>
              <w:t>.</w:t>
            </w:r>
          </w:p>
        </w:tc>
      </w:tr>
    </w:tbl>
    <w:p xmlns:wp14="http://schemas.microsoft.com/office/word/2010/wordml" w:rsidR="008910B5" w:rsidRDefault="008910B5" w14:paraId="28711A3E" wp14:textId="77777777">
      <w:pPr>
        <w:pStyle w:val="Heading2"/>
      </w:pPr>
      <w:bookmarkStart w:name="_Toc452813584" w:id="42"/>
      <w:bookmarkStart w:name="_Toc509300841" w:id="43"/>
      <w:r>
        <w:lastRenderedPageBreak/>
        <w:t>User Summary</w:t>
      </w:r>
      <w:bookmarkEnd w:id="42"/>
      <w:bookmarkEnd w:id="43"/>
    </w:p>
    <w:p xmlns:wp14="http://schemas.microsoft.com/office/word/2010/wordml" w:rsidR="008910B5" w:rsidRDefault="008910B5" w14:paraId="62FBC090" wp14:textId="77777777">
      <w:pPr>
        <w:pStyle w:val="InfoBlue"/>
      </w:pPr>
      <w:r>
        <w:t>[Present a summary list of all identified users.]</w:t>
      </w:r>
    </w:p>
    <w:tbl>
      <w:tblPr>
        <w:tblW w:w="0" w:type="auto"/>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BF" w:firstRow="1" w:lastRow="0" w:firstColumn="1" w:lastColumn="0" w:noHBand="0" w:noVBand="0"/>
      </w:tblPr>
      <w:tblGrid>
        <w:gridCol w:w="998"/>
        <w:gridCol w:w="1882"/>
        <w:gridCol w:w="3240"/>
        <w:gridCol w:w="2628"/>
      </w:tblGrid>
      <w:tr xmlns:wp14="http://schemas.microsoft.com/office/word/2010/wordml" w:rsidR="008910B5" w:rsidTr="1C6EB1ED" w14:paraId="3C6584E9" wp14:textId="77777777">
        <w:tblPrEx>
          <w:tblCellMar>
            <w:top w:w="0" w:type="dxa"/>
            <w:bottom w:w="0" w:type="dxa"/>
          </w:tblCellMar>
        </w:tblPrEx>
        <w:trPr>
          <w:trHeight w:val="418"/>
        </w:trPr>
        <w:tc>
          <w:tcPr>
            <w:tcW w:w="998" w:type="dxa"/>
            <w:shd w:val="clear" w:color="auto" w:fill="000000" w:themeFill="text1"/>
            <w:tcMar/>
          </w:tcPr>
          <w:p w:rsidR="008910B5" w:rsidRDefault="008910B5" w14:paraId="76CAFD79" wp14:textId="77777777">
            <w:pPr>
              <w:pStyle w:val="BodyText"/>
              <w:ind w:left="0"/>
              <w:rPr>
                <w:b/>
              </w:rPr>
            </w:pPr>
            <w:r>
              <w:rPr>
                <w:b/>
              </w:rPr>
              <w:t>Name</w:t>
            </w:r>
          </w:p>
        </w:tc>
        <w:tc>
          <w:tcPr>
            <w:tcW w:w="1882" w:type="dxa"/>
            <w:shd w:val="clear" w:color="auto" w:fill="000000" w:themeFill="text1"/>
            <w:tcMar/>
          </w:tcPr>
          <w:p w:rsidR="008910B5" w:rsidRDefault="008910B5" w14:paraId="513D93E2" wp14:textId="77777777">
            <w:pPr>
              <w:pStyle w:val="BodyText"/>
              <w:ind w:left="0"/>
              <w:rPr>
                <w:b/>
              </w:rPr>
            </w:pPr>
            <w:r>
              <w:rPr>
                <w:b/>
              </w:rPr>
              <w:t>Description</w:t>
            </w:r>
          </w:p>
        </w:tc>
        <w:tc>
          <w:tcPr>
            <w:tcW w:w="3240" w:type="dxa"/>
            <w:shd w:val="clear" w:color="auto" w:fill="000000" w:themeFill="text1"/>
            <w:tcMar/>
          </w:tcPr>
          <w:p w:rsidR="008910B5" w:rsidRDefault="008910B5" w14:paraId="059C988B" wp14:textId="77777777">
            <w:pPr>
              <w:pStyle w:val="BodyText"/>
              <w:ind w:left="0"/>
              <w:rPr>
                <w:b/>
              </w:rPr>
            </w:pPr>
            <w:r>
              <w:rPr>
                <w:b/>
              </w:rPr>
              <w:t>Responsibilities</w:t>
            </w:r>
          </w:p>
        </w:tc>
        <w:tc>
          <w:tcPr>
            <w:tcW w:w="2628" w:type="dxa"/>
            <w:shd w:val="clear" w:color="auto" w:fill="000000" w:themeFill="text1"/>
            <w:tcMar/>
          </w:tcPr>
          <w:p w:rsidR="008910B5" w:rsidRDefault="008910B5" w14:paraId="7F44D69E" wp14:textId="77777777">
            <w:pPr>
              <w:pStyle w:val="BodyText"/>
              <w:ind w:left="0"/>
              <w:rPr>
                <w:b/>
              </w:rPr>
            </w:pPr>
            <w:r>
              <w:rPr>
                <w:b/>
              </w:rPr>
              <w:t>Stakeholder</w:t>
            </w:r>
          </w:p>
        </w:tc>
      </w:tr>
      <w:tr xmlns:wp14="http://schemas.microsoft.com/office/word/2010/wordml" w:rsidR="008910B5" w:rsidTr="1C6EB1ED" w14:paraId="5AB33BF9" wp14:textId="77777777">
        <w:tblPrEx>
          <w:tblCellMar>
            <w:top w:w="0" w:type="dxa"/>
            <w:bottom w:w="0" w:type="dxa"/>
          </w:tblCellMar>
        </w:tblPrEx>
        <w:trPr>
          <w:trHeight w:val="2295"/>
        </w:trPr>
        <w:tc>
          <w:tcPr>
            <w:tcW w:w="998" w:type="dxa"/>
            <w:tcMar/>
          </w:tcPr>
          <w:p w:rsidR="1888502F" w:rsidP="1C6EB1ED" w:rsidRDefault="1888502F" w14:paraId="175E3939" w14:textId="6A0F454C">
            <w:pPr>
              <w:pStyle w:val="InfoBlue"/>
              <w:bidi w:val="0"/>
              <w:spacing w:before="0" w:beforeAutospacing="off" w:after="120" w:afterAutospacing="off"/>
              <w:ind w:left="0" w:right="0"/>
              <w:jc w:val="left"/>
              <w:rPr>
                <w:color w:val="auto"/>
              </w:rPr>
            </w:pPr>
            <w:r w:rsidRPr="1C6EB1ED" w:rsidR="1888502F">
              <w:rPr>
                <w:color w:val="auto"/>
              </w:rPr>
              <w:t>Faculty</w:t>
            </w:r>
          </w:p>
          <w:p w:rsidR="008910B5" w:rsidP="1C6EB1ED" w:rsidRDefault="008910B5" w14:paraId="3BEE3337" wp14:textId="0749FB86">
            <w:pPr>
              <w:pStyle w:val="BodyText"/>
              <w:ind w:left="0"/>
              <w:rPr>
                <w:color w:val="auto"/>
              </w:rPr>
            </w:pPr>
          </w:p>
        </w:tc>
        <w:tc>
          <w:tcPr>
            <w:tcW w:w="1882" w:type="dxa"/>
            <w:tcMar/>
          </w:tcPr>
          <w:p w:rsidR="008910B5" w:rsidP="1C6EB1ED" w:rsidRDefault="008910B5" w14:paraId="18082568" wp14:textId="765A4E4E">
            <w:pPr>
              <w:pStyle w:val="InfoBlue"/>
              <w:bidi w:val="0"/>
              <w:spacing w:before="0" w:beforeAutospacing="off" w:after="120" w:afterAutospacing="off"/>
              <w:ind w:left="0" w:right="0"/>
              <w:jc w:val="left"/>
              <w:rPr>
                <w:color w:val="auto"/>
              </w:rPr>
            </w:pPr>
            <w:r w:rsidRPr="1C6EB1ED" w:rsidR="685D9312">
              <w:rPr>
                <w:color w:val="auto"/>
              </w:rPr>
              <w:t>Administrator</w:t>
            </w:r>
            <w:r w:rsidRPr="1C6EB1ED" w:rsidR="70792B2D">
              <w:rPr>
                <w:color w:val="auto"/>
              </w:rPr>
              <w:t>s</w:t>
            </w:r>
          </w:p>
        </w:tc>
        <w:tc>
          <w:tcPr>
            <w:tcW w:w="3240" w:type="dxa"/>
            <w:tcMar/>
          </w:tcPr>
          <w:p w:rsidR="008910B5" w:rsidP="1C6EB1ED" w:rsidRDefault="008910B5" w14:paraId="3F569BCF" wp14:textId="5E598105">
            <w:pPr>
              <w:pStyle w:val="InfoBlue"/>
              <w:numPr>
                <w:ilvl w:val="0"/>
                <w:numId w:val="33"/>
              </w:numPr>
              <w:tabs>
                <w:tab w:val="clear" w:pos="360"/>
                <w:tab w:val="num" w:pos="252"/>
              </w:tabs>
              <w:rPr>
                <w:color w:val="auto"/>
              </w:rPr>
            </w:pPr>
            <w:r w:rsidRPr="1C6EB1ED" w:rsidR="05BF51C3">
              <w:rPr>
                <w:color w:val="auto"/>
              </w:rPr>
              <w:t>Host/Sponsor leadership activities</w:t>
            </w:r>
          </w:p>
          <w:p w:rsidR="008910B5" w:rsidP="1C6EB1ED" w:rsidRDefault="008910B5" w14:paraId="292F4BF1" wp14:textId="2E921D07">
            <w:pPr>
              <w:pStyle w:val="InfoBlue"/>
              <w:numPr>
                <w:ilvl w:val="0"/>
                <w:numId w:val="33"/>
              </w:numPr>
              <w:tabs>
                <w:tab w:val="clear" w:pos="360"/>
                <w:tab w:val="num" w:pos="252"/>
              </w:tabs>
              <w:rPr>
                <w:color w:val="auto"/>
              </w:rPr>
            </w:pPr>
            <w:r w:rsidRPr="1C6EB1ED" w:rsidR="05BF51C3">
              <w:rPr>
                <w:color w:val="auto"/>
              </w:rPr>
              <w:t>Approve/deny student</w:t>
            </w:r>
            <w:r w:rsidRPr="1C6EB1ED" w:rsidR="21D93B5D">
              <w:rPr>
                <w:color w:val="auto"/>
              </w:rPr>
              <w:t xml:space="preserve"> leadership form requests</w:t>
            </w:r>
            <w:r w:rsidRPr="1C6EB1ED" w:rsidR="05BF51C3">
              <w:rPr>
                <w:color w:val="auto"/>
              </w:rPr>
              <w:t xml:space="preserve">  </w:t>
            </w:r>
          </w:p>
          <w:p w:rsidR="008910B5" w:rsidP="1C6EB1ED" w:rsidRDefault="008910B5" w14:paraId="2684374E" wp14:textId="73F9EF72">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3E2E4654">
              <w:rPr>
                <w:color w:val="auto"/>
              </w:rPr>
              <w:t>Send leadership forms back to students for correction</w:t>
            </w:r>
          </w:p>
          <w:p w:rsidR="008910B5" w:rsidP="1C6EB1ED" w:rsidRDefault="008910B5" w14:paraId="5AF5B6F8" wp14:textId="23D6B03A">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3E2E4654">
              <w:rPr>
                <w:color w:val="auto"/>
              </w:rPr>
              <w:t>Send leadership forms to administrators for final approval</w:t>
            </w:r>
          </w:p>
          <w:p w:rsidR="008910B5" w:rsidP="1C6EB1ED" w:rsidRDefault="008910B5" w14:paraId="22FEEC4F" wp14:textId="168C195E">
            <w:pPr>
              <w:pStyle w:val="BodyText"/>
              <w:tabs>
                <w:tab w:val="clear" w:leader="none" w:pos="360"/>
                <w:tab w:val="num" w:leader="none" w:pos="252"/>
              </w:tabs>
              <w:rPr>
                <w:color w:val="auto"/>
              </w:rPr>
            </w:pPr>
          </w:p>
          <w:p w:rsidR="008910B5" w:rsidP="1C6EB1ED" w:rsidRDefault="008910B5" w14:paraId="72267A6F" wp14:textId="432780F8">
            <w:pPr>
              <w:pStyle w:val="BodyText"/>
              <w:tabs>
                <w:tab w:val="clear" w:leader="none" w:pos="360"/>
                <w:tab w:val="num" w:leader="none" w:pos="252"/>
              </w:tabs>
              <w:rPr>
                <w:color w:val="auto"/>
              </w:rPr>
            </w:pPr>
          </w:p>
        </w:tc>
        <w:tc>
          <w:tcPr>
            <w:tcW w:w="2628" w:type="dxa"/>
            <w:tcMar/>
          </w:tcPr>
          <w:p w:rsidR="008910B5" w:rsidP="1C6EB1ED" w:rsidRDefault="008910B5" w14:paraId="40821CEA" wp14:textId="1488C7EE">
            <w:pPr>
              <w:pStyle w:val="InfoBlue"/>
              <w:rPr>
                <w:color w:val="auto"/>
              </w:rPr>
            </w:pPr>
            <w:r w:rsidRPr="1C6EB1ED" w:rsidR="674C1B33">
              <w:rPr>
                <w:color w:val="auto"/>
              </w:rPr>
              <w:t>Administrator</w:t>
            </w:r>
          </w:p>
          <w:p w:rsidR="008910B5" w:rsidP="1C6EB1ED" w:rsidRDefault="008910B5" w14:paraId="1C32E0AE" wp14:textId="1488C7EE">
            <w:pPr>
              <w:pStyle w:val="BodyText"/>
            </w:pPr>
          </w:p>
        </w:tc>
      </w:tr>
      <w:tr w:rsidR="7BA08403" w:rsidTr="1C6EB1ED" w14:paraId="48A6EA19">
        <w:trPr>
          <w:trHeight w:val="2295"/>
        </w:trPr>
        <w:tblPrEx>
          <w:tblCellMar>
            <w:top w:w="0" w:type="dxa"/>
            <w:bottom w:w="0" w:type="dxa"/>
          </w:tblCellMar>
        </w:tblPrEx>
        <w:tc>
          <w:tcPr>
            <w:tcW w:w="998" w:type="dxa"/>
            <w:tcMar/>
          </w:tcPr>
          <w:p w:rsidR="7BA08403" w:rsidP="1C6EB1ED" w:rsidRDefault="7BA08403" w14:paraId="6CB86982" w14:textId="4E327C5B">
            <w:pPr>
              <w:pStyle w:val="InfoBlue"/>
              <w:rPr>
                <w:color w:val="auto"/>
              </w:rPr>
            </w:pPr>
            <w:r w:rsidRPr="1C6EB1ED" w:rsidR="3496A861">
              <w:rPr>
                <w:color w:val="auto"/>
              </w:rPr>
              <w:t>Administrators</w:t>
            </w:r>
          </w:p>
        </w:tc>
        <w:tc>
          <w:tcPr>
            <w:tcW w:w="1882" w:type="dxa"/>
            <w:tcMar/>
          </w:tcPr>
          <w:p w:rsidR="7BA08403" w:rsidP="1C6EB1ED" w:rsidRDefault="7BA08403" w14:paraId="32CB7FF5" w14:textId="3E274FF0">
            <w:pPr>
              <w:pStyle w:val="InfoBlue"/>
              <w:bidi w:val="0"/>
              <w:spacing w:before="0" w:beforeAutospacing="off" w:after="120" w:afterAutospacing="off"/>
              <w:ind w:left="0" w:right="0"/>
              <w:jc w:val="left"/>
              <w:rPr>
                <w:color w:val="auto"/>
              </w:rPr>
            </w:pPr>
            <w:r w:rsidRPr="1C6EB1ED" w:rsidR="5C5D9ED6">
              <w:rPr>
                <w:color w:val="auto"/>
              </w:rPr>
              <w:t xml:space="preserve">True </w:t>
            </w:r>
            <w:r w:rsidRPr="1C6EB1ED" w:rsidR="49DC5CD0">
              <w:rPr>
                <w:color w:val="auto"/>
              </w:rPr>
              <w:t>Administrator</w:t>
            </w:r>
            <w:r w:rsidRPr="1C6EB1ED" w:rsidR="27BE0357">
              <w:rPr>
                <w:color w:val="auto"/>
              </w:rPr>
              <w:t>s</w:t>
            </w:r>
          </w:p>
        </w:tc>
        <w:tc>
          <w:tcPr>
            <w:tcW w:w="3240" w:type="dxa"/>
            <w:tcMar/>
          </w:tcPr>
          <w:p w:rsidR="7BA08403" w:rsidP="1C6EB1ED" w:rsidRDefault="7BA08403" w14:paraId="6A75BF62" w14:textId="179E57A9">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59BF23C9">
              <w:rPr>
                <w:color w:val="auto"/>
              </w:rPr>
              <w:t>Approve leadership forms sent by faculty for documentation</w:t>
            </w:r>
          </w:p>
          <w:p w:rsidR="7BA08403" w:rsidP="1C6EB1ED" w:rsidRDefault="7BA08403" w14:paraId="3CD19C85" w14:textId="2077B6E3">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59BF23C9">
              <w:rPr>
                <w:color w:val="auto"/>
              </w:rPr>
              <w:t xml:space="preserve">Generating reports for hours </w:t>
            </w:r>
            <w:r w:rsidRPr="1C6EB1ED" w:rsidR="59BF23C9">
              <w:rPr>
                <w:color w:val="auto"/>
              </w:rPr>
              <w:t>accrued</w:t>
            </w:r>
            <w:r w:rsidRPr="1C6EB1ED" w:rsidR="59BF23C9">
              <w:rPr>
                <w:color w:val="auto"/>
              </w:rPr>
              <w:t xml:space="preserve"> at the end of semester</w:t>
            </w:r>
          </w:p>
          <w:p w:rsidR="7BA08403" w:rsidP="1C6EB1ED" w:rsidRDefault="7BA08403" w14:paraId="236BD5BD" w14:textId="4F34AD5E">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59BF23C9">
              <w:rPr>
                <w:color w:val="auto"/>
              </w:rPr>
              <w:t>Sole Sy</w:t>
            </w:r>
            <w:r w:rsidRPr="1C6EB1ED" w:rsidR="59BF23C9">
              <w:rPr>
                <w:color w:val="auto"/>
              </w:rPr>
              <w:t>stem Administrator oversees account creation approval</w:t>
            </w:r>
            <w:r w:rsidRPr="1C6EB1ED" w:rsidR="2E833A4E">
              <w:rPr>
                <w:color w:val="auto"/>
              </w:rPr>
              <w:t xml:space="preserve"> </w:t>
            </w:r>
          </w:p>
        </w:tc>
        <w:tc>
          <w:tcPr>
            <w:tcW w:w="2628" w:type="dxa"/>
            <w:tcMar/>
          </w:tcPr>
          <w:p w:rsidR="7BA08403" w:rsidP="1C6EB1ED" w:rsidRDefault="7BA08403" w14:paraId="0BFD879F" w14:textId="5AD5D7E9">
            <w:pPr>
              <w:pStyle w:val="InfoBlue"/>
              <w:rPr>
                <w:color w:val="auto"/>
              </w:rPr>
            </w:pPr>
            <w:r w:rsidRPr="1C6EB1ED" w:rsidR="298D43A4">
              <w:rPr>
                <w:color w:val="auto"/>
              </w:rPr>
              <w:t>Administrator</w:t>
            </w:r>
          </w:p>
          <w:p w:rsidR="7BA08403" w:rsidP="1C6EB1ED" w:rsidRDefault="7BA08403" w14:paraId="51024F7C" w14:textId="2CAB3AB7">
            <w:pPr>
              <w:pStyle w:val="BodyText"/>
              <w:rPr>
                <w:color w:val="auto"/>
              </w:rPr>
            </w:pPr>
          </w:p>
        </w:tc>
      </w:tr>
      <w:tr w:rsidR="7BA08403" w:rsidTr="1C6EB1ED" w14:paraId="17F2765A">
        <w:trPr>
          <w:trHeight w:val="2295"/>
        </w:trPr>
        <w:tblPrEx>
          <w:tblCellMar>
            <w:top w:w="0" w:type="dxa"/>
            <w:bottom w:w="0" w:type="dxa"/>
          </w:tblCellMar>
        </w:tblPrEx>
        <w:tc>
          <w:tcPr>
            <w:tcW w:w="998" w:type="dxa"/>
            <w:tcMar/>
          </w:tcPr>
          <w:p w:rsidR="7BA08403" w:rsidP="1C6EB1ED" w:rsidRDefault="7BA08403" w14:paraId="669CF40A" w14:textId="0C977EED">
            <w:pPr>
              <w:pStyle w:val="InfoBlue"/>
              <w:rPr>
                <w:color w:val="auto"/>
              </w:rPr>
            </w:pPr>
            <w:r w:rsidRPr="1C6EB1ED" w:rsidR="799F21FA">
              <w:rPr>
                <w:color w:val="auto"/>
              </w:rPr>
              <w:t>Student</w:t>
            </w:r>
          </w:p>
        </w:tc>
        <w:tc>
          <w:tcPr>
            <w:tcW w:w="1882" w:type="dxa"/>
            <w:tcMar/>
          </w:tcPr>
          <w:p w:rsidR="7BA08403" w:rsidP="1C6EB1ED" w:rsidRDefault="7BA08403" w14:paraId="76471518" w14:textId="36924504">
            <w:pPr>
              <w:pStyle w:val="InfoBlue"/>
              <w:bidi w:val="0"/>
              <w:spacing w:before="0" w:beforeAutospacing="off" w:after="120" w:afterAutospacing="off"/>
              <w:ind w:left="0" w:right="0"/>
              <w:jc w:val="left"/>
              <w:rPr>
                <w:color w:val="auto"/>
              </w:rPr>
            </w:pPr>
            <w:r w:rsidRPr="1C6EB1ED" w:rsidR="2A386657">
              <w:rPr>
                <w:color w:val="auto"/>
              </w:rPr>
              <w:t>User</w:t>
            </w:r>
          </w:p>
        </w:tc>
        <w:tc>
          <w:tcPr>
            <w:tcW w:w="3240" w:type="dxa"/>
            <w:tcMar/>
          </w:tcPr>
          <w:p w:rsidR="7BA08403" w:rsidP="1C6EB1ED" w:rsidRDefault="7BA08403" w14:paraId="1C1797B1" w14:textId="40678E49">
            <w:pPr>
              <w:pStyle w:val="InfoBlue"/>
              <w:numPr>
                <w:ilvl w:val="0"/>
                <w:numId w:val="33"/>
              </w:numPr>
              <w:tabs>
                <w:tab w:val="clear" w:leader="none" w:pos="360"/>
                <w:tab w:val="num" w:leader="none" w:pos="252"/>
              </w:tabs>
              <w:bidi w:val="0"/>
              <w:spacing w:before="0" w:beforeAutospacing="off" w:after="120" w:afterAutospacing="off"/>
              <w:ind w:right="0"/>
              <w:jc w:val="left"/>
              <w:rPr>
                <w:color w:val="auto"/>
              </w:rPr>
            </w:pPr>
            <w:r w:rsidRPr="1C6EB1ED" w:rsidR="76D18877">
              <w:rPr>
                <w:color w:val="auto"/>
              </w:rPr>
              <w:t>Utilize the system to apply for their leadership hours to be documented.</w:t>
            </w:r>
          </w:p>
          <w:p w:rsidR="7BA08403" w:rsidP="1C6EB1ED" w:rsidRDefault="7BA08403" w14:paraId="24302E0A" w14:textId="5D819007">
            <w:pPr>
              <w:pStyle w:val="BodyText"/>
              <w:tabs>
                <w:tab w:val="clear" w:leader="none" w:pos="360"/>
                <w:tab w:val="num" w:leader="none" w:pos="252"/>
              </w:tabs>
              <w:bidi w:val="0"/>
              <w:rPr>
                <w:color w:val="auto"/>
              </w:rPr>
            </w:pPr>
          </w:p>
          <w:p w:rsidR="7BA08403" w:rsidP="1C6EB1ED" w:rsidRDefault="7BA08403" w14:paraId="49E4C4E6" w14:textId="3F792668">
            <w:pPr>
              <w:pStyle w:val="BodyText"/>
              <w:rPr>
                <w:color w:val="auto"/>
              </w:rPr>
            </w:pPr>
          </w:p>
        </w:tc>
        <w:tc>
          <w:tcPr>
            <w:tcW w:w="2628" w:type="dxa"/>
            <w:tcMar/>
          </w:tcPr>
          <w:p w:rsidR="7BA08403" w:rsidP="1C6EB1ED" w:rsidRDefault="7BA08403" w14:paraId="06989D1D" w14:textId="6352B307">
            <w:pPr>
              <w:pStyle w:val="InfoBlue"/>
              <w:rPr>
                <w:color w:val="auto"/>
              </w:rPr>
            </w:pPr>
            <w:r w:rsidRPr="1C6EB1ED" w:rsidR="22C4D1C0">
              <w:rPr>
                <w:color w:val="auto"/>
              </w:rPr>
              <w:t>Students</w:t>
            </w:r>
          </w:p>
        </w:tc>
      </w:tr>
    </w:tbl>
    <w:p w:rsidR="1C6EB1ED" w:rsidRDefault="1C6EB1ED" w14:paraId="6AFEBB95" w14:textId="0C2F9560"/>
    <w:p xmlns:wp14="http://schemas.microsoft.com/office/word/2010/wordml" w:rsidR="008910B5" w:rsidRDefault="008910B5" w14:paraId="4B99056E" wp14:textId="77777777">
      <w:pPr>
        <w:pStyle w:val="BodyText"/>
      </w:pPr>
    </w:p>
    <w:p xmlns:wp14="http://schemas.microsoft.com/office/word/2010/wordml" w:rsidR="008910B5" w:rsidRDefault="008910B5" w14:paraId="43874A36" wp14:textId="72E03526">
      <w:pPr>
        <w:pStyle w:val="Heading2"/>
        <w:rPr/>
      </w:pPr>
      <w:bookmarkStart w:name="_Toc425054386" w:id="44"/>
      <w:bookmarkStart w:name="_Toc342757864" w:id="45"/>
      <w:bookmarkStart w:name="_Toc346297773" w:id="46"/>
      <w:bookmarkStart w:name="_Toc422186479" w:id="47"/>
      <w:bookmarkStart w:name="_Toc436203384" w:id="48"/>
      <w:bookmarkStart w:name="_Toc452813585" w:id="49"/>
      <w:bookmarkStart w:name="_Toc509300842" w:id="50"/>
      <w:r w:rsidR="008910B5">
        <w:rPr/>
        <w:t>User Environment</w:t>
      </w:r>
      <w:r w:rsidR="4914AF39">
        <w:rPr/>
        <w:t xml:space="preserve"> – chris doing </w:t>
      </w:r>
      <w:bookmarkEnd w:id="44"/>
      <w:bookmarkEnd w:id="45"/>
      <w:bookmarkEnd w:id="46"/>
      <w:bookmarkEnd w:id="47"/>
      <w:bookmarkEnd w:id="48"/>
      <w:bookmarkEnd w:id="49"/>
      <w:bookmarkEnd w:id="50"/>
    </w:p>
    <w:p xmlns:wp14="http://schemas.microsoft.com/office/word/2010/wordml" w:rsidR="008910B5" w:rsidRDefault="008910B5" w14:paraId="4F1CEB7E" wp14:textId="60DA2BCF">
      <w:pPr>
        <w:pStyle w:val="InfoBlue"/>
      </w:pPr>
      <w:r w:rsidR="008910B5">
        <w:rPr/>
        <w:t>[Detail the working environment of the target user. Here are some suggestions:</w:t>
      </w:r>
    </w:p>
    <w:p w:rsidR="54E81A53" w:rsidP="1C6EB1ED" w:rsidRDefault="54E81A53" w14:paraId="40B5A6FB" w14:textId="6AE4893B">
      <w:pPr>
        <w:pStyle w:val="BodyText"/>
        <w:rPr>
          <w:color w:val="auto"/>
        </w:rPr>
      </w:pPr>
      <w:r w:rsidR="54E81A53">
        <w:rPr/>
        <w:t>The working environment is four senior college students called CAPA Tech work</w:t>
      </w:r>
      <w:r w:rsidR="0E279D07">
        <w:rPr/>
        <w:t xml:space="preserve">ing on a tracking system for UNF honor students. </w:t>
      </w:r>
      <w:r w:rsidR="467424EE">
        <w:rPr/>
        <w:t xml:space="preserve">Each task cycle </w:t>
      </w:r>
      <w:r w:rsidR="21C9C59E">
        <w:rPr/>
        <w:t>lasts</w:t>
      </w:r>
      <w:r w:rsidR="467424EE">
        <w:rPr/>
        <w:t xml:space="preserve"> between 2 weeks to one month.</w:t>
      </w:r>
      <w:r w:rsidR="720F608D">
        <w:rPr/>
        <w:t xml:space="preserve"> Task </w:t>
      </w:r>
      <w:r w:rsidR="023B0838">
        <w:rPr/>
        <w:t>cycles</w:t>
      </w:r>
      <w:r w:rsidR="720F608D">
        <w:rPr/>
        <w:t xml:space="preserve"> are subject to change and can change in the future if needed.</w:t>
      </w:r>
      <w:r w:rsidR="467424EE">
        <w:rPr/>
        <w:t xml:space="preserve"> </w:t>
      </w:r>
      <w:r w:rsidRPr="1C6EB1ED" w:rsidR="22C50F4C">
        <w:rPr>
          <w:color w:val="auto"/>
        </w:rPr>
        <w:t>Mobile responsive (feature) and desktop ready application for UNF SoC Honors in Computing, using express.js.</w:t>
      </w:r>
      <w:r w:rsidRPr="1C6EB1ED" w:rsidR="1C9768B3">
        <w:rPr>
          <w:color w:val="auto"/>
        </w:rPr>
        <w:t xml:space="preserve"> This Tracking system is a new platform </w:t>
      </w:r>
      <w:r w:rsidRPr="1C6EB1ED" w:rsidR="0DFFD0BC">
        <w:rPr>
          <w:color w:val="auto"/>
        </w:rPr>
        <w:t>and does have plans to expand to other honor programs in the future if necessary. As f</w:t>
      </w:r>
      <w:r w:rsidRPr="1C6EB1ED" w:rsidR="3A87901F">
        <w:rPr>
          <w:color w:val="auto"/>
        </w:rPr>
        <w:t>ar as the application</w:t>
      </w:r>
      <w:r w:rsidRPr="1C6EB1ED" w:rsidR="7BE2AAED">
        <w:rPr>
          <w:color w:val="auto"/>
        </w:rPr>
        <w:t xml:space="preserve"> does not need</w:t>
      </w:r>
      <w:r w:rsidRPr="1C6EB1ED" w:rsidR="3A87901F">
        <w:rPr>
          <w:color w:val="auto"/>
        </w:rPr>
        <w:t xml:space="preserve"> anything to integrate </w:t>
      </w:r>
      <w:r w:rsidRPr="1C6EB1ED" w:rsidR="46176B85">
        <w:rPr>
          <w:color w:val="auto"/>
        </w:rPr>
        <w:t xml:space="preserve">with, this is a totally self-contained application. </w:t>
      </w:r>
    </w:p>
    <w:p xmlns:wp14="http://schemas.microsoft.com/office/word/2010/wordml" w:rsidR="008910B5" w:rsidRDefault="008910B5" w14:paraId="06DBD67D" wp14:textId="77777777">
      <w:pPr>
        <w:pStyle w:val="Heading2"/>
        <w:widowControl/>
      </w:pPr>
      <w:bookmarkStart w:name="_Toc452813586" w:id="51"/>
      <w:bookmarkStart w:name="_Toc509300843" w:id="52"/>
      <w:r>
        <w:t>Stakeholder Profiles</w:t>
      </w:r>
      <w:bookmarkEnd w:id="51"/>
      <w:bookmarkEnd w:id="52"/>
      <w:r>
        <w:t xml:space="preserve">  </w:t>
      </w:r>
    </w:p>
    <w:p xmlns:wp14="http://schemas.microsoft.com/office/word/2010/wordml" w:rsidR="008910B5" w:rsidRDefault="008910B5" w14:paraId="78568209" wp14:textId="77777777">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xmlns:wp14="http://schemas.microsoft.com/office/word/2010/wordml" w:rsidR="008910B5" w:rsidRDefault="008910B5" w14:paraId="09121549" wp14:textId="6F4B5BF1">
      <w:pPr>
        <w:pStyle w:val="Heading3"/>
        <w:rPr/>
      </w:pPr>
      <w:bookmarkStart w:name="_Toc509300844" w:id="53"/>
      <w:r w:rsidR="24F6D53B">
        <w:rPr/>
        <w:t>CAPA TECH</w:t>
      </w:r>
      <w:bookmarkEnd w:id="53"/>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90"/>
        <w:gridCol w:w="6948"/>
      </w:tblGrid>
      <w:tr xmlns:wp14="http://schemas.microsoft.com/office/word/2010/wordml" w:rsidR="008910B5" w:rsidTr="1C6EB1ED" w14:paraId="0AED026B" wp14:textId="77777777">
        <w:tblPrEx>
          <w:tblCellMar>
            <w:top w:w="0" w:type="dxa"/>
            <w:bottom w:w="0" w:type="dxa"/>
          </w:tblCellMar>
        </w:tblPrEx>
        <w:tc>
          <w:tcPr>
            <w:tcW w:w="1890" w:type="dxa"/>
            <w:tcMar/>
          </w:tcPr>
          <w:p w:rsidR="008910B5" w:rsidRDefault="008910B5" w14:paraId="711C0E51" wp14:textId="77777777">
            <w:pPr>
              <w:rPr>
                <w:b/>
              </w:rPr>
            </w:pPr>
            <w:r>
              <w:rPr>
                <w:b/>
              </w:rPr>
              <w:t>Representative</w:t>
            </w:r>
          </w:p>
        </w:tc>
        <w:tc>
          <w:tcPr>
            <w:tcW w:w="6948" w:type="dxa"/>
            <w:tcMar/>
          </w:tcPr>
          <w:p w:rsidR="008910B5" w:rsidP="1C6EB1ED" w:rsidRDefault="008910B5" w14:paraId="79753D28" wp14:textId="710262F3">
            <w:pPr>
              <w:pStyle w:val="InfoBlue"/>
              <w:rPr>
                <w:color w:val="auto"/>
              </w:rPr>
            </w:pPr>
            <w:r w:rsidRPr="1C6EB1ED" w:rsidR="0299DA11">
              <w:rPr>
                <w:color w:val="auto"/>
              </w:rPr>
              <w:t xml:space="preserve">Alexander Perez, Sophia </w:t>
            </w:r>
            <w:proofErr w:type="spellStart"/>
            <w:r w:rsidRPr="1C6EB1ED" w:rsidR="0299DA11">
              <w:rPr>
                <w:color w:val="auto"/>
              </w:rPr>
              <w:t>Abuzeni</w:t>
            </w:r>
            <w:proofErr w:type="spellEnd"/>
            <w:r w:rsidRPr="1C6EB1ED" w:rsidR="0299DA11">
              <w:rPr>
                <w:color w:val="auto"/>
              </w:rPr>
              <w:t>, Chance Abenes, Christopher Clark</w:t>
            </w:r>
            <w:r w:rsidRPr="1C6EB1ED" w:rsidR="4853403F">
              <w:rPr>
                <w:color w:val="auto"/>
              </w:rPr>
              <w:t>, Johnathan Ohlrich</w:t>
            </w:r>
          </w:p>
        </w:tc>
      </w:tr>
      <w:tr xmlns:wp14="http://schemas.microsoft.com/office/word/2010/wordml" w:rsidR="008910B5" w:rsidTr="1C6EB1ED" w14:paraId="6CD85FDB" wp14:textId="77777777">
        <w:tblPrEx>
          <w:tblCellMar>
            <w:top w:w="0" w:type="dxa"/>
            <w:bottom w:w="0" w:type="dxa"/>
          </w:tblCellMar>
        </w:tblPrEx>
        <w:tc>
          <w:tcPr>
            <w:tcW w:w="1890" w:type="dxa"/>
            <w:tcMar/>
          </w:tcPr>
          <w:p w:rsidR="008910B5" w:rsidRDefault="008910B5" w14:paraId="3684F335" wp14:textId="77777777">
            <w:pPr>
              <w:rPr>
                <w:b/>
              </w:rPr>
            </w:pPr>
            <w:r>
              <w:rPr>
                <w:b/>
              </w:rPr>
              <w:t>Description</w:t>
            </w:r>
          </w:p>
        </w:tc>
        <w:tc>
          <w:tcPr>
            <w:tcW w:w="6948" w:type="dxa"/>
            <w:tcMar/>
          </w:tcPr>
          <w:p w:rsidR="008910B5" w:rsidP="1C6EB1ED" w:rsidRDefault="008910B5" w14:paraId="35B05B55" wp14:textId="77777777">
            <w:pPr>
              <w:pStyle w:val="InfoBlue"/>
              <w:rPr>
                <w:color w:val="auto"/>
              </w:rPr>
            </w:pPr>
            <w:r w:rsidRPr="1C6EB1ED" w:rsidR="008910B5">
              <w:rPr>
                <w:color w:val="auto"/>
              </w:rPr>
              <w:t>[A brief description of the stakeholder type.]</w:t>
            </w:r>
          </w:p>
        </w:tc>
      </w:tr>
      <w:tr xmlns:wp14="http://schemas.microsoft.com/office/word/2010/wordml" w:rsidR="008910B5" w:rsidTr="1C6EB1ED" w14:paraId="0C88E0F9" wp14:textId="77777777">
        <w:tblPrEx>
          <w:tblCellMar>
            <w:top w:w="0" w:type="dxa"/>
            <w:bottom w:w="0" w:type="dxa"/>
          </w:tblCellMar>
        </w:tblPrEx>
        <w:tc>
          <w:tcPr>
            <w:tcW w:w="1890" w:type="dxa"/>
            <w:tcMar/>
          </w:tcPr>
          <w:p w:rsidR="008910B5" w:rsidRDefault="008910B5" w14:paraId="3AB3EEAD" wp14:textId="77777777">
            <w:pPr>
              <w:rPr>
                <w:b/>
              </w:rPr>
            </w:pPr>
            <w:r>
              <w:rPr>
                <w:b/>
              </w:rPr>
              <w:t>Type</w:t>
            </w:r>
          </w:p>
        </w:tc>
        <w:tc>
          <w:tcPr>
            <w:tcW w:w="6948" w:type="dxa"/>
            <w:tcMar/>
          </w:tcPr>
          <w:p w:rsidR="008910B5" w:rsidP="1C6EB1ED" w:rsidRDefault="008910B5" w14:paraId="61A937A8" wp14:textId="47C1D3EB">
            <w:pPr>
              <w:pStyle w:val="InfoBlue"/>
              <w:bidi w:val="0"/>
              <w:spacing w:before="0" w:beforeAutospacing="off" w:after="120" w:afterAutospacing="off"/>
              <w:ind w:left="0" w:right="0"/>
              <w:jc w:val="left"/>
              <w:rPr>
                <w:color w:val="auto"/>
              </w:rPr>
            </w:pPr>
            <w:r w:rsidRPr="1C6EB1ED" w:rsidR="565F4741">
              <w:rPr>
                <w:color w:val="auto"/>
              </w:rPr>
              <w:t>Experts</w:t>
            </w:r>
          </w:p>
        </w:tc>
      </w:tr>
      <w:tr xmlns:wp14="http://schemas.microsoft.com/office/word/2010/wordml" w:rsidR="008910B5" w:rsidTr="1C6EB1ED" w14:paraId="030D6B89" wp14:textId="77777777">
        <w:tblPrEx>
          <w:tblCellMar>
            <w:top w:w="0" w:type="dxa"/>
            <w:bottom w:w="0" w:type="dxa"/>
          </w:tblCellMar>
        </w:tblPrEx>
        <w:tc>
          <w:tcPr>
            <w:tcW w:w="1890" w:type="dxa"/>
            <w:tcMar/>
          </w:tcPr>
          <w:p w:rsidR="008910B5" w:rsidRDefault="008910B5" w14:paraId="0B985784" wp14:textId="77777777">
            <w:pPr>
              <w:rPr>
                <w:b/>
              </w:rPr>
            </w:pPr>
            <w:r>
              <w:rPr>
                <w:b/>
              </w:rPr>
              <w:t>Responsibilities</w:t>
            </w:r>
          </w:p>
        </w:tc>
        <w:tc>
          <w:tcPr>
            <w:tcW w:w="6948" w:type="dxa"/>
            <w:tcMar/>
          </w:tcPr>
          <w:p w:rsidR="008910B5" w:rsidP="1C6EB1ED" w:rsidRDefault="008910B5" w14:paraId="489AA1C2" wp14:textId="0E4599B4">
            <w:pPr>
              <w:pStyle w:val="InfoBlue"/>
              <w:bidi w:val="0"/>
              <w:spacing w:before="0" w:beforeAutospacing="off" w:after="120" w:afterAutospacing="off"/>
              <w:ind w:left="0" w:right="0"/>
              <w:jc w:val="left"/>
              <w:rPr>
                <w:color w:val="auto"/>
              </w:rPr>
            </w:pPr>
            <w:r w:rsidRPr="1C6EB1ED" w:rsidR="7D941821">
              <w:rPr>
                <w:color w:val="auto"/>
              </w:rPr>
              <w:t>Develop leadership hour management system</w:t>
            </w:r>
          </w:p>
        </w:tc>
      </w:tr>
      <w:tr xmlns:wp14="http://schemas.microsoft.com/office/word/2010/wordml" w:rsidR="008910B5" w:rsidTr="1C6EB1ED" w14:paraId="4F443AA4" wp14:textId="77777777">
        <w:tblPrEx>
          <w:tblCellMar>
            <w:top w:w="0" w:type="dxa"/>
            <w:bottom w:w="0" w:type="dxa"/>
          </w:tblCellMar>
        </w:tblPrEx>
        <w:tc>
          <w:tcPr>
            <w:tcW w:w="1890" w:type="dxa"/>
            <w:tcMar/>
          </w:tcPr>
          <w:p w:rsidR="008910B5" w:rsidRDefault="008910B5" w14:paraId="5AD3DEEF" wp14:textId="77777777">
            <w:pPr>
              <w:rPr>
                <w:b/>
              </w:rPr>
            </w:pPr>
            <w:r>
              <w:rPr>
                <w:b/>
              </w:rPr>
              <w:t>Success Criteria</w:t>
            </w:r>
          </w:p>
        </w:tc>
        <w:tc>
          <w:tcPr>
            <w:tcW w:w="6948" w:type="dxa"/>
            <w:tcMar/>
          </w:tcPr>
          <w:p w:rsidR="008910B5" w:rsidP="1C6EB1ED" w:rsidRDefault="008910B5" w14:paraId="5E51BFCE" wp14:textId="64F5DB24">
            <w:pPr>
              <w:pStyle w:val="InfoBlue"/>
              <w:bidi w:val="0"/>
              <w:spacing w:before="0" w:beforeAutospacing="off" w:after="120" w:afterAutospacing="off"/>
              <w:ind w:left="0" w:right="0"/>
              <w:jc w:val="left"/>
              <w:rPr>
                <w:color w:val="auto"/>
              </w:rPr>
            </w:pPr>
            <w:r w:rsidRPr="1C6EB1ED" w:rsidR="4CEE4E69">
              <w:rPr>
                <w:color w:val="auto"/>
              </w:rPr>
              <w:t>A functional leadership hour workflow system that allows for student record documentation</w:t>
            </w:r>
          </w:p>
        </w:tc>
      </w:tr>
      <w:tr xmlns:wp14="http://schemas.microsoft.com/office/word/2010/wordml" w:rsidR="008910B5" w:rsidTr="1C6EB1ED" w14:paraId="2982F89E" wp14:textId="77777777">
        <w:tblPrEx>
          <w:tblCellMar>
            <w:top w:w="0" w:type="dxa"/>
            <w:bottom w:w="0" w:type="dxa"/>
          </w:tblCellMar>
        </w:tblPrEx>
        <w:tc>
          <w:tcPr>
            <w:tcW w:w="1890" w:type="dxa"/>
            <w:tcMar/>
          </w:tcPr>
          <w:p w:rsidR="008910B5" w:rsidRDefault="008910B5" w14:paraId="5F4D4283" wp14:textId="77777777">
            <w:pPr>
              <w:rPr>
                <w:b/>
              </w:rPr>
            </w:pPr>
            <w:r>
              <w:rPr>
                <w:b/>
              </w:rPr>
              <w:t>Involvement</w:t>
            </w:r>
          </w:p>
        </w:tc>
        <w:tc>
          <w:tcPr>
            <w:tcW w:w="6948" w:type="dxa"/>
            <w:tcMar/>
          </w:tcPr>
          <w:p w:rsidR="008910B5" w:rsidP="1C6EB1ED" w:rsidRDefault="008910B5" w14:paraId="79B0ED24" wp14:textId="15E952A7">
            <w:pPr>
              <w:pStyle w:val="InfoBlue"/>
              <w:bidi w:val="0"/>
              <w:spacing w:before="0" w:beforeAutospacing="off" w:after="120" w:afterAutospacing="off"/>
              <w:ind w:left="0" w:right="0"/>
              <w:jc w:val="left"/>
              <w:rPr>
                <w:color w:val="auto"/>
              </w:rPr>
            </w:pPr>
            <w:r w:rsidRPr="1C6EB1ED" w:rsidR="65197D31">
              <w:rPr>
                <w:color w:val="auto"/>
              </w:rPr>
              <w:t xml:space="preserve">Address </w:t>
            </w:r>
            <w:r w:rsidRPr="1C6EB1ED" w:rsidR="65724D81">
              <w:rPr>
                <w:color w:val="auto"/>
              </w:rPr>
              <w:t>Dr.Sherif Elfayoumy’s</w:t>
            </w:r>
            <w:r w:rsidRPr="1C6EB1ED" w:rsidR="65197D31">
              <w:rPr>
                <w:color w:val="auto"/>
              </w:rPr>
              <w:t xml:space="preserve"> needs for the leadership hour program</w:t>
            </w:r>
          </w:p>
        </w:tc>
      </w:tr>
      <w:tr xmlns:wp14="http://schemas.microsoft.com/office/word/2010/wordml" w:rsidR="008910B5" w:rsidTr="1C6EB1ED" w14:paraId="45443935" wp14:textId="77777777">
        <w:tblPrEx>
          <w:tblCellMar>
            <w:top w:w="0" w:type="dxa"/>
            <w:bottom w:w="0" w:type="dxa"/>
          </w:tblCellMar>
        </w:tblPrEx>
        <w:tc>
          <w:tcPr>
            <w:tcW w:w="1890" w:type="dxa"/>
            <w:tcMar/>
          </w:tcPr>
          <w:p w:rsidR="008910B5" w:rsidRDefault="008910B5" w14:paraId="42B1A2E3" wp14:textId="77777777">
            <w:pPr>
              <w:rPr>
                <w:b/>
              </w:rPr>
            </w:pPr>
            <w:r>
              <w:rPr>
                <w:b/>
              </w:rPr>
              <w:t>Deliverables</w:t>
            </w:r>
          </w:p>
        </w:tc>
        <w:tc>
          <w:tcPr>
            <w:tcW w:w="6948" w:type="dxa"/>
            <w:tcMar/>
          </w:tcPr>
          <w:p w:rsidR="008910B5" w:rsidP="1C6EB1ED" w:rsidRDefault="008910B5" w14:paraId="50936B6D" wp14:textId="097E0881">
            <w:pPr>
              <w:pStyle w:val="InfoBlue"/>
              <w:bidi w:val="0"/>
              <w:spacing w:before="0" w:beforeAutospacing="off" w:after="120" w:afterAutospacing="off"/>
              <w:ind w:left="0" w:right="0"/>
              <w:jc w:val="left"/>
              <w:rPr>
                <w:color w:val="auto"/>
              </w:rPr>
            </w:pPr>
            <w:r w:rsidRPr="1C6EB1ED" w:rsidR="6447FBFF">
              <w:rPr>
                <w:color w:val="auto"/>
              </w:rPr>
              <w:t xml:space="preserve">3 Deliverables including documentation: project vision, product backlog, user stories, product releases, activity diagram, analysis diagram, sequence diagram, entity-relationship </w:t>
            </w:r>
            <w:r w:rsidRPr="1C6EB1ED" w:rsidR="16C036E6">
              <w:rPr>
                <w:color w:val="auto"/>
              </w:rPr>
              <w:t>diagram</w:t>
            </w:r>
            <w:r w:rsidRPr="1C6EB1ED" w:rsidR="6447FBFF">
              <w:rPr>
                <w:color w:val="auto"/>
              </w:rPr>
              <w:t>, and us</w:t>
            </w:r>
            <w:r w:rsidRPr="1C6EB1ED" w:rsidR="397B717A">
              <w:rPr>
                <w:color w:val="auto"/>
              </w:rPr>
              <w:t>er interface mock-ups.</w:t>
            </w:r>
          </w:p>
        </w:tc>
      </w:tr>
      <w:tr xmlns:wp14="http://schemas.microsoft.com/office/word/2010/wordml" w:rsidR="008910B5" w:rsidTr="1C6EB1ED" w14:paraId="72FC3B35" wp14:textId="77777777">
        <w:tblPrEx>
          <w:tblCellMar>
            <w:top w:w="0" w:type="dxa"/>
            <w:bottom w:w="0" w:type="dxa"/>
          </w:tblCellMar>
        </w:tblPrEx>
        <w:tc>
          <w:tcPr>
            <w:tcW w:w="1890" w:type="dxa"/>
            <w:tcMar/>
          </w:tcPr>
          <w:p w:rsidR="008910B5" w:rsidRDefault="008910B5" w14:paraId="6B021BAD" wp14:textId="77777777">
            <w:pPr>
              <w:rPr>
                <w:b/>
              </w:rPr>
            </w:pPr>
            <w:r>
              <w:rPr>
                <w:b/>
              </w:rPr>
              <w:lastRenderedPageBreak/>
              <w:t>Comments / Issues</w:t>
            </w:r>
          </w:p>
        </w:tc>
        <w:tc>
          <w:tcPr>
            <w:tcW w:w="6948" w:type="dxa"/>
            <w:tcMar/>
          </w:tcPr>
          <w:p w:rsidR="008910B5" w:rsidP="1C6EB1ED" w:rsidRDefault="008910B5" w14:paraId="12721FE0" wp14:textId="26E70D66">
            <w:pPr>
              <w:pStyle w:val="InfoBlue"/>
              <w:bidi w:val="0"/>
              <w:spacing w:before="0" w:beforeAutospacing="off" w:after="120" w:afterAutospacing="off"/>
              <w:ind w:left="0" w:right="0"/>
              <w:jc w:val="left"/>
              <w:rPr>
                <w:color w:val="auto"/>
              </w:rPr>
            </w:pPr>
            <w:r w:rsidRPr="1C6EB1ED" w:rsidR="1CA29B28">
              <w:rPr>
                <w:color w:val="auto"/>
              </w:rPr>
              <w:t xml:space="preserve">Follow and adhere to </w:t>
            </w:r>
            <w:r w:rsidRPr="1C6EB1ED" w:rsidR="1CA29B28">
              <w:rPr>
                <w:color w:val="auto"/>
              </w:rPr>
              <w:t>Dr.Sherif</w:t>
            </w:r>
            <w:r w:rsidRPr="1C6EB1ED" w:rsidR="5346EE99">
              <w:rPr>
                <w:color w:val="auto"/>
              </w:rPr>
              <w:t xml:space="preserve"> Elfayoumy’</w:t>
            </w:r>
            <w:r w:rsidRPr="1C6EB1ED" w:rsidR="1CA29B28">
              <w:rPr>
                <w:color w:val="auto"/>
              </w:rPr>
              <w:t>s concerns</w:t>
            </w:r>
            <w:r w:rsidRPr="1C6EB1ED" w:rsidR="1CA29B28">
              <w:rPr>
                <w:color w:val="auto"/>
              </w:rPr>
              <w:t xml:space="preserve"> </w:t>
            </w:r>
            <w:r w:rsidRPr="1C6EB1ED" w:rsidR="1CA29B28">
              <w:rPr>
                <w:color w:val="auto"/>
              </w:rPr>
              <w:t>regardin</w:t>
            </w:r>
            <w:r w:rsidRPr="1C6EB1ED" w:rsidR="1CA29B28">
              <w:rPr>
                <w:color w:val="auto"/>
              </w:rPr>
              <w:t>g</w:t>
            </w:r>
            <w:r w:rsidRPr="1C6EB1ED" w:rsidR="1CA29B28">
              <w:rPr>
                <w:color w:val="auto"/>
              </w:rPr>
              <w:t xml:space="preserve"> the system and implement all requirements that would most</w:t>
            </w:r>
            <w:r w:rsidRPr="1C6EB1ED" w:rsidR="1CA29B28">
              <w:rPr>
                <w:color w:val="auto"/>
              </w:rPr>
              <w:t xml:space="preserve"> </w:t>
            </w:r>
            <w:r w:rsidRPr="1C6EB1ED" w:rsidR="1CA29B28">
              <w:rPr>
                <w:color w:val="auto"/>
              </w:rPr>
              <w:t>benefi</w:t>
            </w:r>
            <w:r w:rsidRPr="1C6EB1ED" w:rsidR="1CA29B28">
              <w:rPr>
                <w:color w:val="auto"/>
              </w:rPr>
              <w:t>t</w:t>
            </w:r>
            <w:r w:rsidRPr="1C6EB1ED" w:rsidR="1CA29B28">
              <w:rPr>
                <w:color w:val="auto"/>
              </w:rPr>
              <w:t xml:space="preserve"> our client.</w:t>
            </w:r>
          </w:p>
        </w:tc>
      </w:tr>
    </w:tbl>
    <w:p xmlns:wp14="http://schemas.microsoft.com/office/word/2010/wordml" w:rsidR="008910B5" w:rsidRDefault="008910B5" w14:paraId="1299C43A" wp14:textId="55736450">
      <w:pPr>
        <w:pStyle w:val="BodyText"/>
      </w:pPr>
    </w:p>
    <w:p w:rsidR="75BA658E" w:rsidP="1C6EB1ED" w:rsidRDefault="75BA658E" w14:paraId="5CB1F4CE" w14:textId="755875E8">
      <w:pPr>
        <w:pStyle w:val="Heading3"/>
        <w:bidi w:val="0"/>
        <w:spacing w:before="120" w:beforeAutospacing="off" w:after="60" w:afterAutospacing="off"/>
        <w:ind w:left="0" w:right="0"/>
        <w:jc w:val="left"/>
        <w:rPr/>
      </w:pPr>
      <w:r w:rsidR="75BA658E">
        <w:rPr/>
        <w:t xml:space="preserve">UNF School of Computing </w:t>
      </w:r>
    </w:p>
    <w:tbl>
      <w:tblPr>
        <w:tblW w:w="0" w:type="auto"/>
        <w:tblInd w:w="73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890"/>
        <w:gridCol w:w="6948"/>
      </w:tblGrid>
      <w:tr w:rsidR="1C6EB1ED" w:rsidTr="1C6EB1ED" w14:paraId="2DB6295F">
        <w:tc>
          <w:tcPr>
            <w:tcW w:w="1890" w:type="dxa"/>
            <w:tcMar/>
          </w:tcPr>
          <w:p w:rsidR="1C6EB1ED" w:rsidP="1C6EB1ED" w:rsidRDefault="1C6EB1ED" w14:paraId="08FB3F76">
            <w:pPr>
              <w:rPr>
                <w:b w:val="1"/>
                <w:bCs w:val="1"/>
              </w:rPr>
            </w:pPr>
            <w:r w:rsidRPr="1C6EB1ED" w:rsidR="1C6EB1ED">
              <w:rPr>
                <w:b w:val="1"/>
                <w:bCs w:val="1"/>
              </w:rPr>
              <w:t>Representative</w:t>
            </w:r>
          </w:p>
        </w:tc>
        <w:tc>
          <w:tcPr>
            <w:tcW w:w="6948" w:type="dxa"/>
            <w:tcMar/>
          </w:tcPr>
          <w:p w:rsidR="3CB9939A" w:rsidP="1C6EB1ED" w:rsidRDefault="3CB9939A" w14:paraId="7A6A683E" w14:textId="4DF2C44D">
            <w:pPr>
              <w:pStyle w:val="InfoBlue"/>
              <w:rPr>
                <w:color w:val="auto"/>
              </w:rPr>
            </w:pPr>
            <w:r w:rsidRPr="1C6EB1ED" w:rsidR="3CB9939A">
              <w:rPr>
                <w:color w:val="auto"/>
              </w:rPr>
              <w:t xml:space="preserve">Dr. </w:t>
            </w:r>
            <w:proofErr w:type="spellStart"/>
            <w:r w:rsidRPr="1C6EB1ED" w:rsidR="3CB9939A">
              <w:rPr>
                <w:color w:val="auto"/>
              </w:rPr>
              <w:t>Sherif</w:t>
            </w:r>
            <w:proofErr w:type="spellEnd"/>
            <w:r w:rsidRPr="1C6EB1ED" w:rsidR="3CB9939A">
              <w:rPr>
                <w:color w:val="auto"/>
              </w:rPr>
              <w:t xml:space="preserve"> </w:t>
            </w:r>
            <w:proofErr w:type="spellStart"/>
            <w:r w:rsidRPr="1C6EB1ED" w:rsidR="3CB9939A">
              <w:rPr>
                <w:color w:val="auto"/>
              </w:rPr>
              <w:t>Elfayoumy</w:t>
            </w:r>
            <w:proofErr w:type="spellEnd"/>
            <w:r w:rsidRPr="1C6EB1ED" w:rsidR="3CB9939A">
              <w:rPr>
                <w:color w:val="auto"/>
              </w:rPr>
              <w:t xml:space="preserve">, </w:t>
            </w:r>
            <w:r w:rsidRPr="1C6EB1ED" w:rsidR="4B1D2D74">
              <w:rPr>
                <w:color w:val="auto"/>
              </w:rPr>
              <w:t xml:space="preserve">Administrators, Faculty, and Students who will </w:t>
            </w:r>
            <w:r w:rsidRPr="1C6EB1ED" w:rsidR="31E7C5E2">
              <w:rPr>
                <w:color w:val="auto"/>
              </w:rPr>
              <w:t>use this system.</w:t>
            </w:r>
          </w:p>
        </w:tc>
      </w:tr>
      <w:tr w:rsidR="1C6EB1ED" w:rsidTr="1C6EB1ED" w14:paraId="197D1A94">
        <w:tc>
          <w:tcPr>
            <w:tcW w:w="1890" w:type="dxa"/>
            <w:tcMar/>
          </w:tcPr>
          <w:p w:rsidR="1C6EB1ED" w:rsidP="1C6EB1ED" w:rsidRDefault="1C6EB1ED" w14:paraId="1AFD121D">
            <w:pPr>
              <w:rPr>
                <w:b w:val="1"/>
                <w:bCs w:val="1"/>
              </w:rPr>
            </w:pPr>
            <w:r w:rsidRPr="1C6EB1ED" w:rsidR="1C6EB1ED">
              <w:rPr>
                <w:b w:val="1"/>
                <w:bCs w:val="1"/>
              </w:rPr>
              <w:t>Description</w:t>
            </w:r>
          </w:p>
        </w:tc>
        <w:tc>
          <w:tcPr>
            <w:tcW w:w="6948" w:type="dxa"/>
            <w:tcMar/>
          </w:tcPr>
          <w:p w:rsidR="01C50F30" w:rsidP="1C6EB1ED" w:rsidRDefault="01C50F30" w14:paraId="70732520" w14:textId="4E4EE4AA">
            <w:pPr>
              <w:pStyle w:val="InfoBlue"/>
              <w:bidi w:val="0"/>
              <w:spacing w:before="0" w:beforeAutospacing="off" w:after="120" w:afterAutospacing="off"/>
              <w:ind w:left="0" w:right="0"/>
              <w:jc w:val="left"/>
              <w:rPr>
                <w:color w:val="auto"/>
              </w:rPr>
            </w:pPr>
            <w:r w:rsidRPr="1C6EB1ED" w:rsidR="01C50F30">
              <w:rPr>
                <w:color w:val="auto"/>
              </w:rPr>
              <w:t xml:space="preserve">The UNF School of Computing </w:t>
            </w:r>
          </w:p>
        </w:tc>
      </w:tr>
      <w:tr w:rsidR="1C6EB1ED" w:rsidTr="1C6EB1ED" w14:paraId="16A2553A">
        <w:tc>
          <w:tcPr>
            <w:tcW w:w="1890" w:type="dxa"/>
            <w:tcMar/>
          </w:tcPr>
          <w:p w:rsidR="1C6EB1ED" w:rsidP="1C6EB1ED" w:rsidRDefault="1C6EB1ED" w14:paraId="368DBCB2">
            <w:pPr>
              <w:rPr>
                <w:b w:val="1"/>
                <w:bCs w:val="1"/>
              </w:rPr>
            </w:pPr>
            <w:r w:rsidRPr="1C6EB1ED" w:rsidR="1C6EB1ED">
              <w:rPr>
                <w:b w:val="1"/>
                <w:bCs w:val="1"/>
              </w:rPr>
              <w:t>Type</w:t>
            </w:r>
          </w:p>
        </w:tc>
        <w:tc>
          <w:tcPr>
            <w:tcW w:w="6948" w:type="dxa"/>
            <w:tcMar/>
          </w:tcPr>
          <w:p w:rsidR="1615CC9A" w:rsidP="1C6EB1ED" w:rsidRDefault="1615CC9A" w14:paraId="5B58BC27" w14:textId="0CD34FA0">
            <w:pPr>
              <w:pStyle w:val="InfoBlue"/>
              <w:bidi w:val="0"/>
              <w:spacing w:before="0" w:beforeAutospacing="off" w:after="120" w:afterAutospacing="off"/>
              <w:ind w:left="0" w:right="0"/>
              <w:jc w:val="left"/>
              <w:rPr>
                <w:color w:val="auto"/>
              </w:rPr>
            </w:pPr>
            <w:r w:rsidRPr="1C6EB1ED" w:rsidR="1615CC9A">
              <w:rPr>
                <w:color w:val="auto"/>
              </w:rPr>
              <w:t>Typically,</w:t>
            </w:r>
            <w:r w:rsidRPr="1C6EB1ED" w:rsidR="1615CC9A">
              <w:rPr>
                <w:color w:val="auto"/>
              </w:rPr>
              <w:t xml:space="preserve"> avid computer users</w:t>
            </w:r>
          </w:p>
        </w:tc>
      </w:tr>
      <w:tr w:rsidR="1C6EB1ED" w:rsidTr="1C6EB1ED" w14:paraId="361CB3B1">
        <w:tc>
          <w:tcPr>
            <w:tcW w:w="1890" w:type="dxa"/>
            <w:tcMar/>
          </w:tcPr>
          <w:p w:rsidR="1C6EB1ED" w:rsidP="1C6EB1ED" w:rsidRDefault="1C6EB1ED" w14:paraId="557C71F1">
            <w:pPr>
              <w:rPr>
                <w:b w:val="1"/>
                <w:bCs w:val="1"/>
              </w:rPr>
            </w:pPr>
            <w:r w:rsidRPr="1C6EB1ED" w:rsidR="1C6EB1ED">
              <w:rPr>
                <w:b w:val="1"/>
                <w:bCs w:val="1"/>
              </w:rPr>
              <w:t>Responsibilities</w:t>
            </w:r>
          </w:p>
        </w:tc>
        <w:tc>
          <w:tcPr>
            <w:tcW w:w="6948" w:type="dxa"/>
            <w:tcMar/>
          </w:tcPr>
          <w:p w:rsidR="40AF8754" w:rsidP="1C6EB1ED" w:rsidRDefault="40AF8754" w14:paraId="1DFFB18E" w14:textId="2C2A61D1">
            <w:pPr>
              <w:pStyle w:val="InfoBlue"/>
              <w:bidi w:val="0"/>
              <w:spacing w:before="0" w:beforeAutospacing="off" w:after="120" w:afterAutospacing="off"/>
              <w:ind w:left="0" w:right="0"/>
              <w:jc w:val="left"/>
              <w:rPr>
                <w:color w:val="auto"/>
              </w:rPr>
            </w:pPr>
            <w:r w:rsidRPr="1C6EB1ED" w:rsidR="40AF8754">
              <w:rPr>
                <w:color w:val="auto"/>
              </w:rPr>
              <w:t xml:space="preserve">Provide CAPA TECH development team </w:t>
            </w:r>
            <w:r w:rsidRPr="1C6EB1ED" w:rsidR="35E4348C">
              <w:rPr>
                <w:color w:val="auto"/>
              </w:rPr>
              <w:t xml:space="preserve">with all requirements. </w:t>
            </w:r>
            <w:r w:rsidRPr="1C6EB1ED" w:rsidR="0D9810CE">
              <w:rPr>
                <w:color w:val="auto"/>
              </w:rPr>
              <w:t>Give</w:t>
            </w:r>
            <w:r w:rsidRPr="1C6EB1ED" w:rsidR="35E4348C">
              <w:rPr>
                <w:color w:val="auto"/>
              </w:rPr>
              <w:t xml:space="preserve"> consent and documents needed to </w:t>
            </w:r>
            <w:r w:rsidRPr="1C6EB1ED" w:rsidR="0795FB80">
              <w:rPr>
                <w:color w:val="auto"/>
              </w:rPr>
              <w:t>authorize</w:t>
            </w:r>
            <w:r w:rsidRPr="1C6EB1ED" w:rsidR="0795FB80">
              <w:rPr>
                <w:color w:val="auto"/>
              </w:rPr>
              <w:t xml:space="preserve"> the development team’s work on the Leadership Program.</w:t>
            </w:r>
          </w:p>
        </w:tc>
      </w:tr>
      <w:tr w:rsidR="1C6EB1ED" w:rsidTr="1C6EB1ED" w14:paraId="1568DB83">
        <w:tc>
          <w:tcPr>
            <w:tcW w:w="1890" w:type="dxa"/>
            <w:tcMar/>
          </w:tcPr>
          <w:p w:rsidR="1C6EB1ED" w:rsidP="1C6EB1ED" w:rsidRDefault="1C6EB1ED" w14:paraId="27D589D9">
            <w:pPr>
              <w:rPr>
                <w:b w:val="1"/>
                <w:bCs w:val="1"/>
              </w:rPr>
            </w:pPr>
            <w:r w:rsidRPr="1C6EB1ED" w:rsidR="1C6EB1ED">
              <w:rPr>
                <w:b w:val="1"/>
                <w:bCs w:val="1"/>
              </w:rPr>
              <w:t>Success Criteria</w:t>
            </w:r>
          </w:p>
        </w:tc>
        <w:tc>
          <w:tcPr>
            <w:tcW w:w="6948" w:type="dxa"/>
            <w:tcMar/>
          </w:tcPr>
          <w:p w:rsidR="619558E6" w:rsidP="1C6EB1ED" w:rsidRDefault="619558E6" w14:paraId="638E3A8A" w14:textId="223A204B">
            <w:pPr>
              <w:pStyle w:val="InfoBlue"/>
              <w:bidi w:val="0"/>
              <w:spacing w:before="0" w:beforeAutospacing="off" w:after="120" w:afterAutospacing="off"/>
              <w:ind w:left="0" w:right="0"/>
              <w:jc w:val="left"/>
              <w:rPr>
                <w:color w:val="auto"/>
              </w:rPr>
            </w:pPr>
            <w:r w:rsidRPr="1C6EB1ED" w:rsidR="619558E6">
              <w:rPr>
                <w:color w:val="auto"/>
              </w:rPr>
              <w:t>Success will be graded upon the efficiency and functionality of the develop team’s work system. Success will be achieved given that this</w:t>
            </w:r>
            <w:r w:rsidRPr="1C6EB1ED" w:rsidR="2B75FD09">
              <w:rPr>
                <w:color w:val="auto"/>
              </w:rPr>
              <w:t xml:space="preserve"> program is </w:t>
            </w:r>
            <w:r w:rsidRPr="1C6EB1ED" w:rsidR="08216432">
              <w:rPr>
                <w:color w:val="auto"/>
              </w:rPr>
              <w:t>in excellent order and meets all requirements the system will be implemented to use within the UNF School of Computing.</w:t>
            </w:r>
          </w:p>
        </w:tc>
      </w:tr>
      <w:tr w:rsidR="1C6EB1ED" w:rsidTr="1C6EB1ED" w14:paraId="6D9EC58F">
        <w:tc>
          <w:tcPr>
            <w:tcW w:w="1890" w:type="dxa"/>
            <w:tcMar/>
          </w:tcPr>
          <w:p w:rsidR="1C6EB1ED" w:rsidP="1C6EB1ED" w:rsidRDefault="1C6EB1ED" w14:paraId="33A23581">
            <w:pPr>
              <w:rPr>
                <w:b w:val="1"/>
                <w:bCs w:val="1"/>
              </w:rPr>
            </w:pPr>
            <w:r w:rsidRPr="1C6EB1ED" w:rsidR="1C6EB1ED">
              <w:rPr>
                <w:b w:val="1"/>
                <w:bCs w:val="1"/>
              </w:rPr>
              <w:t>Involvement</w:t>
            </w:r>
          </w:p>
        </w:tc>
        <w:tc>
          <w:tcPr>
            <w:tcW w:w="6948" w:type="dxa"/>
            <w:tcMar/>
          </w:tcPr>
          <w:p w:rsidR="29A3520F" w:rsidP="1C6EB1ED" w:rsidRDefault="29A3520F" w14:paraId="7EBCFF7E" w14:textId="3287BF96">
            <w:pPr>
              <w:pStyle w:val="InfoBlue"/>
              <w:bidi w:val="0"/>
              <w:spacing w:before="0" w:beforeAutospacing="off" w:after="120" w:afterAutospacing="off"/>
              <w:ind w:left="0" w:right="0"/>
              <w:jc w:val="left"/>
            </w:pPr>
            <w:r w:rsidRPr="1C6EB1ED" w:rsidR="29A3520F">
              <w:rPr>
                <w:color w:val="auto"/>
              </w:rPr>
              <w:t>Provides</w:t>
            </w:r>
            <w:r w:rsidRPr="1C6EB1ED" w:rsidR="29A3520F">
              <w:rPr>
                <w:color w:val="auto"/>
              </w:rPr>
              <w:t xml:space="preserve"> requirements and feedback for each iteration of the system.</w:t>
            </w:r>
          </w:p>
        </w:tc>
      </w:tr>
      <w:tr w:rsidR="1C6EB1ED" w:rsidTr="1C6EB1ED" w14:paraId="3EDBEDCE">
        <w:tc>
          <w:tcPr>
            <w:tcW w:w="1890" w:type="dxa"/>
            <w:tcMar/>
          </w:tcPr>
          <w:p w:rsidR="1C6EB1ED" w:rsidP="1C6EB1ED" w:rsidRDefault="1C6EB1ED" w14:paraId="4B097075">
            <w:pPr>
              <w:rPr>
                <w:b w:val="1"/>
                <w:bCs w:val="1"/>
              </w:rPr>
            </w:pPr>
            <w:r w:rsidRPr="1C6EB1ED" w:rsidR="1C6EB1ED">
              <w:rPr>
                <w:b w:val="1"/>
                <w:bCs w:val="1"/>
              </w:rPr>
              <w:t>Deliverables</w:t>
            </w:r>
          </w:p>
        </w:tc>
        <w:tc>
          <w:tcPr>
            <w:tcW w:w="6948" w:type="dxa"/>
            <w:tcMar/>
          </w:tcPr>
          <w:p w:rsidR="43EA4912" w:rsidP="1C6EB1ED" w:rsidRDefault="43EA4912" w14:paraId="077712F8" w14:textId="00AC07D4">
            <w:pPr>
              <w:pStyle w:val="InfoBlue"/>
              <w:bidi w:val="0"/>
              <w:spacing w:before="0" w:beforeAutospacing="off" w:after="120" w:afterAutospacing="off"/>
              <w:ind w:left="0" w:right="0"/>
              <w:jc w:val="left"/>
              <w:rPr>
                <w:color w:val="auto"/>
              </w:rPr>
            </w:pPr>
            <w:r w:rsidRPr="1C6EB1ED" w:rsidR="43EA4912">
              <w:rPr>
                <w:color w:val="auto"/>
              </w:rPr>
              <w:t xml:space="preserve">The system will need updates in the future following the </w:t>
            </w:r>
            <w:r w:rsidRPr="1C6EB1ED" w:rsidR="43EA4912">
              <w:rPr>
                <w:color w:val="auto"/>
              </w:rPr>
              <w:t>development</w:t>
            </w:r>
            <w:r w:rsidRPr="1C6EB1ED" w:rsidR="43EA4912">
              <w:rPr>
                <w:color w:val="auto"/>
              </w:rPr>
              <w:t xml:space="preserve"> cycle. </w:t>
            </w:r>
          </w:p>
        </w:tc>
      </w:tr>
      <w:tr w:rsidR="1C6EB1ED" w:rsidTr="1C6EB1ED" w14:paraId="377DA3B4">
        <w:tc>
          <w:tcPr>
            <w:tcW w:w="1890" w:type="dxa"/>
            <w:tcMar/>
          </w:tcPr>
          <w:p w:rsidR="1C6EB1ED" w:rsidP="1C6EB1ED" w:rsidRDefault="1C6EB1ED" w14:paraId="2EBB7F4B">
            <w:pPr>
              <w:rPr>
                <w:b w:val="1"/>
                <w:bCs w:val="1"/>
              </w:rPr>
            </w:pPr>
            <w:r w:rsidRPr="1C6EB1ED" w:rsidR="1C6EB1ED">
              <w:rPr>
                <w:b w:val="1"/>
                <w:bCs w:val="1"/>
              </w:rPr>
              <w:t>Comments / Issues</w:t>
            </w:r>
          </w:p>
        </w:tc>
        <w:tc>
          <w:tcPr>
            <w:tcW w:w="6948" w:type="dxa"/>
            <w:tcMar/>
          </w:tcPr>
          <w:p w:rsidR="7CF041CB" w:rsidP="1C6EB1ED" w:rsidRDefault="7CF041CB" w14:paraId="41532CA5" w14:textId="3AB1F02B">
            <w:pPr>
              <w:pStyle w:val="InfoBlue"/>
              <w:bidi w:val="0"/>
              <w:spacing w:before="0" w:beforeAutospacing="off" w:after="120" w:afterAutospacing="off"/>
              <w:ind w:left="0" w:right="0"/>
              <w:jc w:val="left"/>
            </w:pPr>
            <w:r w:rsidRPr="1C6EB1ED" w:rsidR="7CF041CB">
              <w:rPr>
                <w:color w:val="auto"/>
              </w:rPr>
              <w:t>N/A</w:t>
            </w:r>
          </w:p>
        </w:tc>
      </w:tr>
    </w:tbl>
    <w:p w:rsidR="1C6EB1ED" w:rsidP="1C6EB1ED" w:rsidRDefault="1C6EB1ED" w14:paraId="438C63BF" w14:textId="27BFDEF4">
      <w:pPr>
        <w:pStyle w:val="BodyText"/>
      </w:pPr>
    </w:p>
    <w:p w:rsidR="1C6EB1ED" w:rsidP="1C6EB1ED" w:rsidRDefault="1C6EB1ED" w14:paraId="5AFA29A6" w14:textId="07982940">
      <w:pPr>
        <w:pStyle w:val="BodyText"/>
      </w:pPr>
    </w:p>
    <w:p w:rsidR="1C6EB1ED" w:rsidP="1C6EB1ED" w:rsidRDefault="1C6EB1ED" w14:paraId="1B4621B0" w14:textId="53B49A2C">
      <w:pPr>
        <w:pStyle w:val="BodyText"/>
      </w:pPr>
    </w:p>
    <w:p xmlns:wp14="http://schemas.microsoft.com/office/word/2010/wordml" w:rsidR="008910B5" w:rsidRDefault="008910B5" w14:paraId="485C1C04" wp14:textId="77777777">
      <w:pPr>
        <w:pStyle w:val="Heading2"/>
        <w:widowControl/>
      </w:pPr>
      <w:bookmarkStart w:name="_Toc425054385" w:id="54"/>
      <w:bookmarkStart w:name="_Toc342757863" w:id="55"/>
      <w:bookmarkStart w:name="_Toc346297772" w:id="56"/>
      <w:bookmarkStart w:name="_Toc422186478" w:id="57"/>
      <w:bookmarkStart w:name="_Toc436203383" w:id="58"/>
      <w:bookmarkStart w:name="_Toc452813587" w:id="59"/>
      <w:bookmarkStart w:name="_Toc509300845" w:id="60"/>
      <w:r>
        <w:t>User Profiles</w:t>
      </w:r>
      <w:bookmarkEnd w:id="54"/>
      <w:bookmarkEnd w:id="55"/>
      <w:bookmarkEnd w:id="56"/>
      <w:bookmarkEnd w:id="57"/>
      <w:bookmarkEnd w:id="58"/>
      <w:bookmarkEnd w:id="59"/>
      <w:bookmarkEnd w:id="60"/>
      <w:r>
        <w:t xml:space="preserve">  </w:t>
      </w:r>
    </w:p>
    <w:p xmlns:wp14="http://schemas.microsoft.com/office/word/2010/wordml" w:rsidR="008910B5" w:rsidRDefault="008910B5" w14:paraId="0303544E" wp14:textId="77777777">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xmlns:wp14="http://schemas.microsoft.com/office/word/2010/wordml" w:rsidR="008910B5" w:rsidRDefault="008910B5" w14:paraId="4E5DFCC4" wp14:textId="14DDFC19">
      <w:pPr>
        <w:pStyle w:val="Heading3"/>
        <w:rPr/>
      </w:pPr>
      <w:bookmarkStart w:name="_Toc509300846" w:id="61"/>
      <w:r w:rsidR="008910B5">
        <w:rPr/>
        <w:t>&lt;</w:t>
      </w:r>
      <w:r w:rsidR="1265CEEA">
        <w:rPr/>
        <w:t>Administration</w:t>
      </w:r>
      <w:r w:rsidR="008910B5">
        <w:rPr/>
        <w:t>&gt;</w:t>
      </w:r>
      <w:bookmarkEnd w:id="61"/>
      <w:r>
        <w:br/>
      </w:r>
    </w:p>
    <w:tbl>
      <w:tblP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90"/>
        <w:gridCol w:w="6948"/>
      </w:tblGrid>
      <w:tr xmlns:wp14="http://schemas.microsoft.com/office/word/2010/wordml" w:rsidR="008910B5" w:rsidTr="1C6EB1ED" w14:paraId="2C5EAE7E" wp14:textId="77777777">
        <w:tblPrEx>
          <w:tblCellMar>
            <w:top w:w="0" w:type="dxa"/>
            <w:bottom w:w="0" w:type="dxa"/>
          </w:tblCellMar>
        </w:tblPrEx>
        <w:tc>
          <w:tcPr>
            <w:tcW w:w="1890" w:type="dxa"/>
            <w:tcMar/>
          </w:tcPr>
          <w:p w:rsidR="008910B5" w:rsidRDefault="008910B5" w14:paraId="20BFC8EB" wp14:textId="77777777">
            <w:pPr>
              <w:rPr>
                <w:b/>
              </w:rPr>
            </w:pPr>
            <w:r>
              <w:rPr>
                <w:b/>
              </w:rPr>
              <w:t>Representative</w:t>
            </w:r>
          </w:p>
        </w:tc>
        <w:tc>
          <w:tcPr>
            <w:tcW w:w="6948" w:type="dxa"/>
            <w:tcMar/>
          </w:tcPr>
          <w:p w:rsidR="008910B5" w:rsidP="1C6EB1ED" w:rsidRDefault="008910B5" w14:paraId="1C783BAB" wp14:textId="2E9C763E">
            <w:pPr>
              <w:pStyle w:val="InfoBlue"/>
              <w:bidi w:val="0"/>
              <w:spacing w:before="0" w:beforeAutospacing="off" w:after="120" w:afterAutospacing="off"/>
              <w:ind w:left="0" w:right="0"/>
              <w:jc w:val="left"/>
            </w:pPr>
            <w:r w:rsidRPr="1C6EB1ED" w:rsidR="30DA2878">
              <w:rPr>
                <w:color w:val="auto"/>
              </w:rPr>
              <w:t>Administrators</w:t>
            </w:r>
          </w:p>
        </w:tc>
      </w:tr>
      <w:tr xmlns:wp14="http://schemas.microsoft.com/office/word/2010/wordml" w:rsidR="008910B5" w:rsidTr="1C6EB1ED" w14:paraId="228B1A5A" wp14:textId="77777777">
        <w:tblPrEx>
          <w:tblCellMar>
            <w:top w:w="0" w:type="dxa"/>
            <w:bottom w:w="0" w:type="dxa"/>
          </w:tblCellMar>
        </w:tblPrEx>
        <w:tc>
          <w:tcPr>
            <w:tcW w:w="1890" w:type="dxa"/>
            <w:tcMar/>
          </w:tcPr>
          <w:p w:rsidR="008910B5" w:rsidRDefault="008910B5" w14:paraId="653C03CD" wp14:textId="77777777">
            <w:pPr>
              <w:rPr>
                <w:b/>
              </w:rPr>
            </w:pPr>
            <w:r>
              <w:rPr>
                <w:b/>
              </w:rPr>
              <w:t>Description</w:t>
            </w:r>
          </w:p>
        </w:tc>
        <w:tc>
          <w:tcPr>
            <w:tcW w:w="6948" w:type="dxa"/>
            <w:tcMar/>
          </w:tcPr>
          <w:p w:rsidR="008910B5" w:rsidP="1C6EB1ED" w:rsidRDefault="008910B5" w14:paraId="304871C1" wp14:textId="702AC689">
            <w:pPr>
              <w:pStyle w:val="InfoBlue"/>
              <w:bidi w:val="0"/>
              <w:spacing w:before="0" w:beforeAutospacing="off" w:after="120" w:afterAutospacing="off"/>
              <w:ind w:left="0" w:right="0"/>
              <w:jc w:val="left"/>
            </w:pPr>
            <w:r w:rsidRPr="1C6EB1ED" w:rsidR="00B771C6">
              <w:rPr>
                <w:color w:val="auto"/>
              </w:rPr>
              <w:t>Assigned administrators of the School of Computing</w:t>
            </w:r>
          </w:p>
        </w:tc>
      </w:tr>
      <w:tr xmlns:wp14="http://schemas.microsoft.com/office/word/2010/wordml" w:rsidR="008910B5" w:rsidTr="1C6EB1ED" w14:paraId="56E41FCA" wp14:textId="77777777">
        <w:tblPrEx>
          <w:tblCellMar>
            <w:top w:w="0" w:type="dxa"/>
            <w:bottom w:w="0" w:type="dxa"/>
          </w:tblCellMar>
        </w:tblPrEx>
        <w:tc>
          <w:tcPr>
            <w:tcW w:w="1890" w:type="dxa"/>
            <w:tcMar/>
          </w:tcPr>
          <w:p w:rsidR="008910B5" w:rsidRDefault="008910B5" w14:paraId="0EDC1A84" wp14:textId="77777777">
            <w:pPr>
              <w:rPr>
                <w:b/>
              </w:rPr>
            </w:pPr>
            <w:r>
              <w:rPr>
                <w:b/>
              </w:rPr>
              <w:t>Type</w:t>
            </w:r>
          </w:p>
        </w:tc>
        <w:tc>
          <w:tcPr>
            <w:tcW w:w="6948" w:type="dxa"/>
            <w:tcMar/>
          </w:tcPr>
          <w:p w:rsidR="008910B5" w:rsidP="1C6EB1ED" w:rsidRDefault="008910B5" w14:paraId="3CB002C7" wp14:textId="0022BF3D">
            <w:pPr>
              <w:pStyle w:val="InfoBlue"/>
              <w:rPr>
                <w:color w:val="auto"/>
              </w:rPr>
            </w:pPr>
            <w:r w:rsidRPr="1C6EB1ED" w:rsidR="35C991EE">
              <w:rPr>
                <w:color w:val="auto"/>
              </w:rPr>
              <w:t>Typically, avid computer users</w:t>
            </w:r>
          </w:p>
        </w:tc>
      </w:tr>
      <w:tr xmlns:wp14="http://schemas.microsoft.com/office/word/2010/wordml" w:rsidR="008910B5" w:rsidTr="1C6EB1ED" w14:paraId="323E5648" wp14:textId="77777777">
        <w:tblPrEx>
          <w:tblCellMar>
            <w:top w:w="0" w:type="dxa"/>
            <w:bottom w:w="0" w:type="dxa"/>
          </w:tblCellMar>
        </w:tblPrEx>
        <w:tc>
          <w:tcPr>
            <w:tcW w:w="1890" w:type="dxa"/>
            <w:tcMar/>
          </w:tcPr>
          <w:p w:rsidR="008910B5" w:rsidRDefault="008910B5" w14:paraId="0606981A" wp14:textId="77777777">
            <w:pPr>
              <w:rPr>
                <w:b/>
              </w:rPr>
            </w:pPr>
            <w:r>
              <w:rPr>
                <w:b/>
              </w:rPr>
              <w:t>Responsibilities</w:t>
            </w:r>
          </w:p>
        </w:tc>
        <w:tc>
          <w:tcPr>
            <w:tcW w:w="6948" w:type="dxa"/>
            <w:tcMar/>
          </w:tcPr>
          <w:p w:rsidR="008910B5" w:rsidP="1C6EB1ED" w:rsidRDefault="008910B5" w14:paraId="7CF00142" wp14:textId="6DEDE0E2">
            <w:pPr>
              <w:pStyle w:val="InfoBlue"/>
              <w:rPr>
                <w:color w:val="auto"/>
              </w:rPr>
            </w:pPr>
            <w:r w:rsidRPr="1C6EB1ED" w:rsidR="36CAC5D4">
              <w:rPr>
                <w:color w:val="auto"/>
              </w:rPr>
              <w:t>Manage student record documentation, approve final requests from faculty, manage account creation</w:t>
            </w:r>
          </w:p>
        </w:tc>
      </w:tr>
      <w:tr xmlns:wp14="http://schemas.microsoft.com/office/word/2010/wordml" w:rsidR="008910B5" w:rsidTr="1C6EB1ED" w14:paraId="40E8EC75" wp14:textId="77777777">
        <w:tblPrEx>
          <w:tblCellMar>
            <w:top w:w="0" w:type="dxa"/>
            <w:bottom w:w="0" w:type="dxa"/>
          </w:tblCellMar>
        </w:tblPrEx>
        <w:tc>
          <w:tcPr>
            <w:tcW w:w="1890" w:type="dxa"/>
            <w:tcMar/>
          </w:tcPr>
          <w:p w:rsidR="008910B5" w:rsidRDefault="008910B5" w14:paraId="4F4EEC64" wp14:textId="77777777">
            <w:pPr>
              <w:rPr>
                <w:b/>
              </w:rPr>
            </w:pPr>
            <w:r>
              <w:rPr>
                <w:b/>
              </w:rPr>
              <w:t>Success Criteria</w:t>
            </w:r>
          </w:p>
        </w:tc>
        <w:tc>
          <w:tcPr>
            <w:tcW w:w="6948" w:type="dxa"/>
            <w:tcMar/>
          </w:tcPr>
          <w:p w:rsidR="008910B5" w:rsidP="1C6EB1ED" w:rsidRDefault="008910B5" w14:paraId="7FF4F75E" wp14:textId="29937601">
            <w:pPr>
              <w:pStyle w:val="InfoBlue"/>
              <w:bidi w:val="0"/>
              <w:spacing w:before="0" w:beforeAutospacing="off" w:after="120" w:afterAutospacing="off"/>
              <w:ind w:left="0" w:right="0"/>
              <w:jc w:val="left"/>
              <w:rPr>
                <w:color w:val="auto"/>
              </w:rPr>
            </w:pPr>
            <w:r w:rsidRPr="1C6EB1ED" w:rsidR="09500BA5">
              <w:rPr>
                <w:color w:val="auto"/>
              </w:rPr>
              <w:t xml:space="preserve">Success is graded upon the </w:t>
            </w:r>
            <w:r w:rsidRPr="1C6EB1ED" w:rsidR="44C8C231">
              <w:rPr>
                <w:color w:val="auto"/>
              </w:rPr>
              <w:t xml:space="preserve">ease of use of the system. </w:t>
            </w:r>
          </w:p>
        </w:tc>
      </w:tr>
      <w:tr xmlns:wp14="http://schemas.microsoft.com/office/word/2010/wordml" w:rsidR="008910B5" w:rsidTr="1C6EB1ED" w14:paraId="06CC73F0" wp14:textId="77777777">
        <w:tblPrEx>
          <w:tblCellMar>
            <w:top w:w="0" w:type="dxa"/>
            <w:bottom w:w="0" w:type="dxa"/>
          </w:tblCellMar>
        </w:tblPrEx>
        <w:tc>
          <w:tcPr>
            <w:tcW w:w="1890" w:type="dxa"/>
            <w:tcMar/>
          </w:tcPr>
          <w:p w:rsidR="008910B5" w:rsidRDefault="008910B5" w14:paraId="7CC15045" wp14:textId="77777777">
            <w:pPr>
              <w:rPr>
                <w:b/>
              </w:rPr>
            </w:pPr>
            <w:r>
              <w:rPr>
                <w:b/>
              </w:rPr>
              <w:t>Involvement</w:t>
            </w:r>
          </w:p>
        </w:tc>
        <w:tc>
          <w:tcPr>
            <w:tcW w:w="6948" w:type="dxa"/>
            <w:tcMar/>
          </w:tcPr>
          <w:p w:rsidR="008910B5" w:rsidP="1C6EB1ED" w:rsidRDefault="008910B5" w14:paraId="5B4D1460" wp14:textId="75FA7D49">
            <w:pPr>
              <w:pStyle w:val="InfoBlue"/>
              <w:rPr>
                <w:color w:val="auto"/>
              </w:rPr>
            </w:pPr>
            <w:r w:rsidRPr="1C6EB1ED" w:rsidR="11EBD3CB">
              <w:rPr>
                <w:color w:val="auto"/>
              </w:rPr>
              <w:t>Reviews requirements and features provided by development team.</w:t>
            </w:r>
          </w:p>
        </w:tc>
      </w:tr>
      <w:tr xmlns:wp14="http://schemas.microsoft.com/office/word/2010/wordml" w:rsidR="008910B5" w:rsidTr="1C6EB1ED" w14:paraId="01263B33" wp14:textId="77777777">
        <w:tblPrEx>
          <w:tblCellMar>
            <w:top w:w="0" w:type="dxa"/>
            <w:bottom w:w="0" w:type="dxa"/>
          </w:tblCellMar>
        </w:tblPrEx>
        <w:tc>
          <w:tcPr>
            <w:tcW w:w="1890" w:type="dxa"/>
            <w:tcMar/>
          </w:tcPr>
          <w:p w:rsidR="008910B5" w:rsidRDefault="008910B5" w14:paraId="021BF389" wp14:textId="77777777">
            <w:pPr>
              <w:rPr>
                <w:b/>
              </w:rPr>
            </w:pPr>
            <w:r>
              <w:rPr>
                <w:b/>
              </w:rPr>
              <w:t>Deliverables</w:t>
            </w:r>
          </w:p>
        </w:tc>
        <w:tc>
          <w:tcPr>
            <w:tcW w:w="6948" w:type="dxa"/>
            <w:tcMar/>
          </w:tcPr>
          <w:p w:rsidR="008910B5" w:rsidP="1C6EB1ED" w:rsidRDefault="008910B5" w14:paraId="666E628A" wp14:textId="1B2598FB">
            <w:pPr>
              <w:pStyle w:val="InfoBlue"/>
              <w:rPr>
                <w:color w:val="auto"/>
              </w:rPr>
            </w:pPr>
            <w:r w:rsidRPr="1C6EB1ED" w:rsidR="6A68E755">
              <w:rPr>
                <w:color w:val="auto"/>
              </w:rPr>
              <w:t xml:space="preserve">Any future updates made to the system post-final product release. Any documentation that is </w:t>
            </w:r>
            <w:r w:rsidRPr="1C6EB1ED" w:rsidR="06C6BAAA">
              <w:rPr>
                <w:color w:val="auto"/>
              </w:rPr>
              <w:t xml:space="preserve">to be recorded by </w:t>
            </w:r>
            <w:r w:rsidRPr="1C6EB1ED" w:rsidR="06C6BAAA">
              <w:rPr>
                <w:color w:val="auto"/>
              </w:rPr>
              <w:t>the administrative</w:t>
            </w:r>
            <w:r w:rsidRPr="1C6EB1ED" w:rsidR="06C6BAAA">
              <w:rPr>
                <w:color w:val="auto"/>
              </w:rPr>
              <w:t xml:space="preserve"> team.</w:t>
            </w:r>
          </w:p>
        </w:tc>
      </w:tr>
      <w:tr xmlns:wp14="http://schemas.microsoft.com/office/word/2010/wordml" w:rsidR="008910B5" w:rsidTr="1C6EB1ED" w14:paraId="1DB9D395" wp14:textId="77777777">
        <w:tblPrEx>
          <w:tblCellMar>
            <w:top w:w="0" w:type="dxa"/>
            <w:bottom w:w="0" w:type="dxa"/>
          </w:tblCellMar>
        </w:tblPrEx>
        <w:tc>
          <w:tcPr>
            <w:tcW w:w="1890" w:type="dxa"/>
            <w:tcMar/>
          </w:tcPr>
          <w:p w:rsidR="008910B5" w:rsidRDefault="008910B5" w14:paraId="3F21C4CA" wp14:textId="77777777">
            <w:pPr>
              <w:rPr>
                <w:b/>
              </w:rPr>
            </w:pPr>
            <w:r>
              <w:rPr>
                <w:b/>
              </w:rPr>
              <w:t>Comments / Issues</w:t>
            </w:r>
          </w:p>
        </w:tc>
        <w:tc>
          <w:tcPr>
            <w:tcW w:w="6948" w:type="dxa"/>
            <w:tcMar/>
          </w:tcPr>
          <w:p w:rsidR="008910B5" w:rsidP="1C6EB1ED" w:rsidRDefault="008910B5" w14:paraId="71F83AB8" wp14:textId="731EB846">
            <w:pPr>
              <w:pStyle w:val="InfoBlue"/>
              <w:bidi w:val="0"/>
              <w:spacing w:before="0" w:beforeAutospacing="off" w:after="120" w:afterAutospacing="off"/>
              <w:ind w:left="0" w:right="0"/>
              <w:jc w:val="left"/>
              <w:rPr>
                <w:color w:val="auto"/>
              </w:rPr>
            </w:pPr>
            <w:r w:rsidRPr="1C6EB1ED" w:rsidR="4A5B0951">
              <w:rPr>
                <w:color w:val="auto"/>
              </w:rPr>
              <w:t>Take note of who will be directly managing this system (</w:t>
            </w:r>
            <w:r w:rsidRPr="1C6EB1ED" w:rsidR="1455EE5D">
              <w:rPr>
                <w:color w:val="auto"/>
              </w:rPr>
              <w:t>I.e.,</w:t>
            </w:r>
            <w:r w:rsidRPr="1C6EB1ED" w:rsidR="4A5B0951">
              <w:rPr>
                <w:color w:val="auto"/>
              </w:rPr>
              <w:t xml:space="preserve"> System </w:t>
            </w:r>
            <w:r w:rsidRPr="1C6EB1ED" w:rsidR="69450C2F">
              <w:rPr>
                <w:color w:val="auto"/>
              </w:rPr>
              <w:t>Admin) in</w:t>
            </w:r>
            <w:r w:rsidRPr="1C6EB1ED" w:rsidR="4A5B0951">
              <w:rPr>
                <w:color w:val="auto"/>
              </w:rPr>
              <w:t xml:space="preserve"> the future and who will </w:t>
            </w:r>
            <w:r w:rsidRPr="1C6EB1ED" w:rsidR="4A5B0951">
              <w:rPr>
                <w:color w:val="auto"/>
              </w:rPr>
              <w:t>be responsible for</w:t>
            </w:r>
            <w:r w:rsidRPr="1C6EB1ED" w:rsidR="4A5B0951">
              <w:rPr>
                <w:color w:val="auto"/>
              </w:rPr>
              <w:t xml:space="preserve"> updates being made to the system.</w:t>
            </w:r>
          </w:p>
        </w:tc>
      </w:tr>
    </w:tbl>
    <w:p xmlns:wp14="http://schemas.microsoft.com/office/word/2010/wordml" w:rsidR="008910B5" w:rsidRDefault="008910B5" w14:paraId="4DDBEF00" wp14:textId="77777777">
      <w:pPr>
        <w:pStyle w:val="BodyText"/>
      </w:pPr>
    </w:p>
    <w:p w:rsidR="1BC05B41" w:rsidP="1C6EB1ED" w:rsidRDefault="1BC05B41" w14:paraId="29CC4EBC" w14:textId="563C8D0D">
      <w:pPr>
        <w:pStyle w:val="Heading3"/>
        <w:rPr/>
      </w:pPr>
      <w:r w:rsidR="1BC05B41">
        <w:rPr/>
        <w:t>&lt;</w:t>
      </w:r>
      <w:r w:rsidR="5767A5F7">
        <w:rPr/>
        <w:t>Faculty</w:t>
      </w:r>
      <w:r w:rsidR="1BC05B41">
        <w:rPr/>
        <w:t>&gt;</w:t>
      </w:r>
      <w:r>
        <w:br/>
      </w:r>
    </w:p>
    <w:tbl>
      <w:tblPr>
        <w:tblW w:w="0" w:type="auto"/>
        <w:tblInd w:w="73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890"/>
        <w:gridCol w:w="6948"/>
      </w:tblGrid>
      <w:tr w:rsidR="1C6EB1ED" w:rsidTr="1C6EB1ED" w14:paraId="41D81F3E">
        <w:tc>
          <w:tcPr>
            <w:tcW w:w="1890" w:type="dxa"/>
            <w:tcMar/>
          </w:tcPr>
          <w:p w:rsidR="1C6EB1ED" w:rsidP="1C6EB1ED" w:rsidRDefault="1C6EB1ED" w14:paraId="7DA5FAC5">
            <w:pPr>
              <w:rPr>
                <w:b w:val="1"/>
                <w:bCs w:val="1"/>
              </w:rPr>
            </w:pPr>
            <w:r w:rsidRPr="1C6EB1ED" w:rsidR="1C6EB1ED">
              <w:rPr>
                <w:b w:val="1"/>
                <w:bCs w:val="1"/>
              </w:rPr>
              <w:t>Representative</w:t>
            </w:r>
          </w:p>
        </w:tc>
        <w:tc>
          <w:tcPr>
            <w:tcW w:w="6948" w:type="dxa"/>
            <w:tcMar/>
          </w:tcPr>
          <w:p w:rsidR="3F134291" w:rsidP="1C6EB1ED" w:rsidRDefault="3F134291" w14:paraId="06948D4C" w14:textId="682D33E7">
            <w:pPr>
              <w:pStyle w:val="InfoBlue"/>
              <w:bidi w:val="0"/>
              <w:spacing w:before="0" w:beforeAutospacing="off" w:after="120" w:afterAutospacing="off"/>
              <w:ind w:left="0" w:right="0"/>
              <w:jc w:val="left"/>
            </w:pPr>
            <w:r w:rsidRPr="1C6EB1ED" w:rsidR="3F134291">
              <w:rPr>
                <w:color w:val="auto"/>
              </w:rPr>
              <w:t>Administrators</w:t>
            </w:r>
          </w:p>
        </w:tc>
      </w:tr>
      <w:tr w:rsidR="1C6EB1ED" w:rsidTr="1C6EB1ED" w14:paraId="03169831">
        <w:tc>
          <w:tcPr>
            <w:tcW w:w="1890" w:type="dxa"/>
            <w:tcMar/>
          </w:tcPr>
          <w:p w:rsidR="1C6EB1ED" w:rsidP="1C6EB1ED" w:rsidRDefault="1C6EB1ED" w14:paraId="0ADDF267">
            <w:pPr>
              <w:rPr>
                <w:b w:val="1"/>
                <w:bCs w:val="1"/>
              </w:rPr>
            </w:pPr>
            <w:r w:rsidRPr="1C6EB1ED" w:rsidR="1C6EB1ED">
              <w:rPr>
                <w:b w:val="1"/>
                <w:bCs w:val="1"/>
              </w:rPr>
              <w:t>Description</w:t>
            </w:r>
          </w:p>
        </w:tc>
        <w:tc>
          <w:tcPr>
            <w:tcW w:w="6948" w:type="dxa"/>
            <w:tcMar/>
          </w:tcPr>
          <w:p w:rsidR="38ACAC2D" w:rsidP="1C6EB1ED" w:rsidRDefault="38ACAC2D" w14:paraId="50523390" w14:textId="46CB63B3">
            <w:pPr>
              <w:pStyle w:val="InfoBlue"/>
              <w:bidi w:val="0"/>
              <w:spacing w:before="0" w:beforeAutospacing="off" w:after="120" w:afterAutospacing="off"/>
              <w:ind w:left="0" w:right="0"/>
              <w:jc w:val="left"/>
              <w:rPr>
                <w:color w:val="auto"/>
              </w:rPr>
            </w:pPr>
            <w:r w:rsidRPr="1C6EB1ED" w:rsidR="38ACAC2D">
              <w:rPr>
                <w:color w:val="auto"/>
              </w:rPr>
              <w:t xml:space="preserve">Responsible for creating events </w:t>
            </w:r>
          </w:p>
        </w:tc>
      </w:tr>
      <w:tr w:rsidR="1C6EB1ED" w:rsidTr="1C6EB1ED" w14:paraId="116B3920">
        <w:tc>
          <w:tcPr>
            <w:tcW w:w="1890" w:type="dxa"/>
            <w:tcMar/>
          </w:tcPr>
          <w:p w:rsidR="1C6EB1ED" w:rsidP="1C6EB1ED" w:rsidRDefault="1C6EB1ED" w14:paraId="18A2B510">
            <w:pPr>
              <w:rPr>
                <w:b w:val="1"/>
                <w:bCs w:val="1"/>
              </w:rPr>
            </w:pPr>
            <w:r w:rsidRPr="1C6EB1ED" w:rsidR="1C6EB1ED">
              <w:rPr>
                <w:b w:val="1"/>
                <w:bCs w:val="1"/>
              </w:rPr>
              <w:t>Type</w:t>
            </w:r>
          </w:p>
        </w:tc>
        <w:tc>
          <w:tcPr>
            <w:tcW w:w="6948" w:type="dxa"/>
            <w:tcMar/>
          </w:tcPr>
          <w:p w:rsidR="37F71112" w:rsidP="1C6EB1ED" w:rsidRDefault="37F71112" w14:paraId="4BC8F0CF" w14:textId="1D93D81B">
            <w:pPr>
              <w:pStyle w:val="InfoBlue"/>
              <w:bidi w:val="0"/>
              <w:spacing w:before="0" w:beforeAutospacing="off" w:after="120" w:afterAutospacing="off"/>
              <w:ind w:left="0" w:right="0"/>
              <w:jc w:val="left"/>
            </w:pPr>
            <w:r w:rsidRPr="1C6EB1ED" w:rsidR="37F71112">
              <w:rPr>
                <w:color w:val="auto"/>
              </w:rPr>
              <w:t>Typically, avid computer users</w:t>
            </w:r>
          </w:p>
        </w:tc>
      </w:tr>
      <w:tr w:rsidR="1C6EB1ED" w:rsidTr="1C6EB1ED" w14:paraId="1D0FA7AA">
        <w:tc>
          <w:tcPr>
            <w:tcW w:w="1890" w:type="dxa"/>
            <w:tcMar/>
          </w:tcPr>
          <w:p w:rsidR="1C6EB1ED" w:rsidP="1C6EB1ED" w:rsidRDefault="1C6EB1ED" w14:paraId="1C8889AA">
            <w:pPr>
              <w:rPr>
                <w:b w:val="1"/>
                <w:bCs w:val="1"/>
              </w:rPr>
            </w:pPr>
            <w:r w:rsidRPr="1C6EB1ED" w:rsidR="1C6EB1ED">
              <w:rPr>
                <w:b w:val="1"/>
                <w:bCs w:val="1"/>
              </w:rPr>
              <w:t>Responsibilities</w:t>
            </w:r>
          </w:p>
        </w:tc>
        <w:tc>
          <w:tcPr>
            <w:tcW w:w="6948" w:type="dxa"/>
            <w:tcMar/>
          </w:tcPr>
          <w:p w:rsidR="7F839359" w:rsidP="1C6EB1ED" w:rsidRDefault="7F839359" w14:paraId="6A8F7E92" w14:textId="691E6E64">
            <w:pPr>
              <w:pStyle w:val="InfoBlue"/>
              <w:rPr>
                <w:color w:val="auto"/>
              </w:rPr>
            </w:pPr>
            <w:r w:rsidRPr="1C6EB1ED" w:rsidR="7F839359">
              <w:rPr>
                <w:color w:val="auto"/>
              </w:rPr>
              <w:t>Host events that would allow students to achieve leadership hours, approve requests from students</w:t>
            </w:r>
          </w:p>
        </w:tc>
      </w:tr>
      <w:tr w:rsidR="1C6EB1ED" w:rsidTr="1C6EB1ED" w14:paraId="62EB9075">
        <w:tc>
          <w:tcPr>
            <w:tcW w:w="1890" w:type="dxa"/>
            <w:tcMar/>
          </w:tcPr>
          <w:p w:rsidR="1C6EB1ED" w:rsidP="1C6EB1ED" w:rsidRDefault="1C6EB1ED" w14:paraId="3869237D">
            <w:pPr>
              <w:rPr>
                <w:b w:val="1"/>
                <w:bCs w:val="1"/>
              </w:rPr>
            </w:pPr>
            <w:r w:rsidRPr="1C6EB1ED" w:rsidR="1C6EB1ED">
              <w:rPr>
                <w:b w:val="1"/>
                <w:bCs w:val="1"/>
              </w:rPr>
              <w:t>Success Criteria</w:t>
            </w:r>
          </w:p>
        </w:tc>
        <w:tc>
          <w:tcPr>
            <w:tcW w:w="6948" w:type="dxa"/>
            <w:tcMar/>
          </w:tcPr>
          <w:p w:rsidR="3DD97554" w:rsidP="1C6EB1ED" w:rsidRDefault="3DD97554" w14:paraId="6A5FD25A" w14:textId="4BBA599C">
            <w:pPr>
              <w:pStyle w:val="BodyText"/>
              <w:bidi w:val="0"/>
              <w:ind w:left="0"/>
              <w:rPr>
                <w:color w:val="auto"/>
              </w:rPr>
            </w:pPr>
            <w:r w:rsidRPr="1C6EB1ED" w:rsidR="3DD97554">
              <w:rPr>
                <w:color w:val="auto"/>
              </w:rPr>
              <w:t>Success is graded upon the ease of use of the system by faculty</w:t>
            </w:r>
          </w:p>
        </w:tc>
      </w:tr>
      <w:tr w:rsidR="1C6EB1ED" w:rsidTr="1C6EB1ED" w14:paraId="777433EE">
        <w:tc>
          <w:tcPr>
            <w:tcW w:w="1890" w:type="dxa"/>
            <w:tcMar/>
          </w:tcPr>
          <w:p w:rsidR="1C6EB1ED" w:rsidP="1C6EB1ED" w:rsidRDefault="1C6EB1ED" w14:paraId="577082D7">
            <w:pPr>
              <w:rPr>
                <w:b w:val="1"/>
                <w:bCs w:val="1"/>
              </w:rPr>
            </w:pPr>
            <w:r w:rsidRPr="1C6EB1ED" w:rsidR="1C6EB1ED">
              <w:rPr>
                <w:b w:val="1"/>
                <w:bCs w:val="1"/>
              </w:rPr>
              <w:t>Involvement</w:t>
            </w:r>
          </w:p>
        </w:tc>
        <w:tc>
          <w:tcPr>
            <w:tcW w:w="6948" w:type="dxa"/>
            <w:tcMar/>
          </w:tcPr>
          <w:p w:rsidR="611340DD" w:rsidP="1C6EB1ED" w:rsidRDefault="611340DD" w14:paraId="0C2CD2FC" w14:textId="216C9178">
            <w:pPr>
              <w:pStyle w:val="InfoBlue"/>
              <w:rPr>
                <w:color w:val="auto"/>
              </w:rPr>
            </w:pPr>
            <w:r w:rsidRPr="1C6EB1ED" w:rsidR="611340DD">
              <w:rPr>
                <w:color w:val="auto"/>
              </w:rPr>
              <w:t>Manage</w:t>
            </w:r>
            <w:r w:rsidRPr="1C6EB1ED" w:rsidR="2E14E83D">
              <w:rPr>
                <w:color w:val="auto"/>
              </w:rPr>
              <w:t xml:space="preserve"> </w:t>
            </w:r>
            <w:r w:rsidRPr="1C6EB1ED" w:rsidR="0A7CB17C">
              <w:rPr>
                <w:color w:val="auto"/>
              </w:rPr>
              <w:t>leadership hour requests from students</w:t>
            </w:r>
            <w:r w:rsidRPr="1C6EB1ED" w:rsidR="2E14E83D">
              <w:rPr>
                <w:color w:val="auto"/>
              </w:rPr>
              <w:t>.</w:t>
            </w:r>
          </w:p>
        </w:tc>
      </w:tr>
      <w:tr w:rsidR="1C6EB1ED" w:rsidTr="1C6EB1ED" w14:paraId="7C5F0B33">
        <w:tc>
          <w:tcPr>
            <w:tcW w:w="1890" w:type="dxa"/>
            <w:tcMar/>
          </w:tcPr>
          <w:p w:rsidR="1C6EB1ED" w:rsidP="1C6EB1ED" w:rsidRDefault="1C6EB1ED" w14:paraId="08A134BF">
            <w:pPr>
              <w:rPr>
                <w:b w:val="1"/>
                <w:bCs w:val="1"/>
              </w:rPr>
            </w:pPr>
            <w:r w:rsidRPr="1C6EB1ED" w:rsidR="1C6EB1ED">
              <w:rPr>
                <w:b w:val="1"/>
                <w:bCs w:val="1"/>
              </w:rPr>
              <w:t>Deliverables</w:t>
            </w:r>
          </w:p>
        </w:tc>
        <w:tc>
          <w:tcPr>
            <w:tcW w:w="6948" w:type="dxa"/>
            <w:tcMar/>
          </w:tcPr>
          <w:p w:rsidR="0EEA4C6B" w:rsidP="1C6EB1ED" w:rsidRDefault="0EEA4C6B" w14:paraId="22742E41" w14:textId="1720A37A">
            <w:pPr>
              <w:pStyle w:val="InfoBlue"/>
              <w:rPr>
                <w:color w:val="auto"/>
              </w:rPr>
            </w:pPr>
            <w:r w:rsidRPr="1C6EB1ED" w:rsidR="0EEA4C6B">
              <w:rPr>
                <w:color w:val="auto"/>
              </w:rPr>
              <w:t xml:space="preserve">Reevaluating student reports </w:t>
            </w:r>
          </w:p>
        </w:tc>
      </w:tr>
      <w:tr w:rsidR="1C6EB1ED" w:rsidTr="1C6EB1ED" w14:paraId="705FE1D8">
        <w:tc>
          <w:tcPr>
            <w:tcW w:w="1890" w:type="dxa"/>
            <w:tcMar/>
          </w:tcPr>
          <w:p w:rsidR="1C6EB1ED" w:rsidP="1C6EB1ED" w:rsidRDefault="1C6EB1ED" w14:paraId="7FE07B65">
            <w:pPr>
              <w:rPr>
                <w:b w:val="1"/>
                <w:bCs w:val="1"/>
              </w:rPr>
            </w:pPr>
            <w:r w:rsidRPr="1C6EB1ED" w:rsidR="1C6EB1ED">
              <w:rPr>
                <w:b w:val="1"/>
                <w:bCs w:val="1"/>
              </w:rPr>
              <w:t>Comments / Issues</w:t>
            </w:r>
          </w:p>
        </w:tc>
        <w:tc>
          <w:tcPr>
            <w:tcW w:w="6948" w:type="dxa"/>
            <w:tcMar/>
          </w:tcPr>
          <w:p w:rsidR="5F365E62" w:rsidP="1C6EB1ED" w:rsidRDefault="5F365E62" w14:paraId="438481A7" w14:textId="62221992">
            <w:pPr>
              <w:pStyle w:val="InfoBlue"/>
              <w:rPr>
                <w:color w:val="auto"/>
              </w:rPr>
            </w:pPr>
            <w:r w:rsidRPr="1C6EB1ED" w:rsidR="5F365E62">
              <w:rPr>
                <w:color w:val="auto"/>
              </w:rPr>
              <w:t>N/A</w:t>
            </w:r>
          </w:p>
        </w:tc>
      </w:tr>
    </w:tbl>
    <w:p w:rsidR="1C6EB1ED" w:rsidP="1C6EB1ED" w:rsidRDefault="1C6EB1ED" w14:paraId="223EC9A5" w14:textId="53B57B33">
      <w:pPr>
        <w:pStyle w:val="BodyText"/>
      </w:pPr>
    </w:p>
    <w:p w:rsidR="1EFD0DF6" w:rsidP="1C6EB1ED" w:rsidRDefault="1EFD0DF6" w14:paraId="130782F6" w14:textId="6D51EC9E">
      <w:pPr>
        <w:pStyle w:val="Heading3"/>
        <w:rPr/>
      </w:pPr>
      <w:r w:rsidR="1EFD0DF6">
        <w:rPr/>
        <w:t>&lt;</w:t>
      </w:r>
      <w:r w:rsidR="7FE20B62">
        <w:rPr/>
        <w:t>Students</w:t>
      </w:r>
      <w:r w:rsidR="1EFD0DF6">
        <w:rPr/>
        <w:t>&gt;</w:t>
      </w:r>
      <w:r>
        <w:br/>
      </w:r>
    </w:p>
    <w:tbl>
      <w:tblPr>
        <w:tblW w:w="0" w:type="auto"/>
        <w:tblInd w:w="738" w:type="dxa"/>
        <w:tblBorders>
          <w:top w:val="single" w:color="auto" w:sz="4"/>
          <w:left w:val="single" w:color="auto" w:sz="4"/>
          <w:bottom w:val="single" w:color="auto" w:sz="4"/>
          <w:right w:val="single" w:color="auto" w:sz="4"/>
          <w:insideH w:val="single" w:color="auto" w:sz="4"/>
          <w:insideV w:val="single" w:color="auto" w:sz="4"/>
        </w:tblBorders>
        <w:tblLook w:val="0000" w:firstRow="0" w:lastRow="0" w:firstColumn="0" w:lastColumn="0" w:noHBand="0" w:noVBand="0"/>
      </w:tblPr>
      <w:tblGrid>
        <w:gridCol w:w="1890"/>
        <w:gridCol w:w="6948"/>
      </w:tblGrid>
      <w:tr w:rsidR="1C6EB1ED" w:rsidTr="1C6EB1ED" w14:paraId="71582C09">
        <w:tc>
          <w:tcPr>
            <w:tcW w:w="1890" w:type="dxa"/>
            <w:tcMar/>
          </w:tcPr>
          <w:p w:rsidR="1C6EB1ED" w:rsidP="1C6EB1ED" w:rsidRDefault="1C6EB1ED" w14:paraId="26B4C498">
            <w:pPr>
              <w:rPr>
                <w:b w:val="1"/>
                <w:bCs w:val="1"/>
              </w:rPr>
            </w:pPr>
            <w:r w:rsidRPr="1C6EB1ED" w:rsidR="1C6EB1ED">
              <w:rPr>
                <w:b w:val="1"/>
                <w:bCs w:val="1"/>
              </w:rPr>
              <w:t>Representative</w:t>
            </w:r>
          </w:p>
        </w:tc>
        <w:tc>
          <w:tcPr>
            <w:tcW w:w="6948" w:type="dxa"/>
            <w:tcMar/>
          </w:tcPr>
          <w:p w:rsidR="7F2A2527" w:rsidP="1C6EB1ED" w:rsidRDefault="7F2A2527" w14:paraId="70B099B1" w14:textId="7485FAC6">
            <w:pPr>
              <w:pStyle w:val="InfoBlue"/>
              <w:bidi w:val="0"/>
              <w:spacing w:before="0" w:beforeAutospacing="off" w:after="120" w:afterAutospacing="off"/>
              <w:ind w:left="0" w:right="0"/>
              <w:jc w:val="left"/>
            </w:pPr>
            <w:r w:rsidRPr="1C6EB1ED" w:rsidR="7F2A2527">
              <w:rPr>
                <w:color w:val="auto"/>
              </w:rPr>
              <w:t>School of Computing Students</w:t>
            </w:r>
          </w:p>
        </w:tc>
      </w:tr>
      <w:tr w:rsidR="1C6EB1ED" w:rsidTr="1C6EB1ED" w14:paraId="79ED5086">
        <w:tc>
          <w:tcPr>
            <w:tcW w:w="1890" w:type="dxa"/>
            <w:tcMar/>
          </w:tcPr>
          <w:p w:rsidR="1C6EB1ED" w:rsidP="1C6EB1ED" w:rsidRDefault="1C6EB1ED" w14:paraId="2DD65F62">
            <w:pPr>
              <w:rPr>
                <w:b w:val="1"/>
                <w:bCs w:val="1"/>
              </w:rPr>
            </w:pPr>
            <w:r w:rsidRPr="1C6EB1ED" w:rsidR="1C6EB1ED">
              <w:rPr>
                <w:b w:val="1"/>
                <w:bCs w:val="1"/>
              </w:rPr>
              <w:t>Description</w:t>
            </w:r>
          </w:p>
        </w:tc>
        <w:tc>
          <w:tcPr>
            <w:tcW w:w="6948" w:type="dxa"/>
            <w:tcMar/>
          </w:tcPr>
          <w:p w:rsidR="22C983A1" w:rsidP="1C6EB1ED" w:rsidRDefault="22C983A1" w14:paraId="6CA7E82B" w14:textId="08953B09">
            <w:pPr>
              <w:pStyle w:val="InfoBlue"/>
              <w:bidi w:val="0"/>
              <w:spacing w:before="0" w:beforeAutospacing="off" w:after="120" w:afterAutospacing="off"/>
              <w:ind w:left="0" w:right="0"/>
              <w:jc w:val="left"/>
            </w:pPr>
            <w:r w:rsidRPr="1C6EB1ED" w:rsidR="22C983A1">
              <w:rPr>
                <w:color w:val="auto"/>
              </w:rPr>
              <w:t xml:space="preserve">Students who wish to </w:t>
            </w:r>
            <w:r w:rsidRPr="1C6EB1ED" w:rsidR="22C983A1">
              <w:rPr>
                <w:color w:val="auto"/>
              </w:rPr>
              <w:t>submit</w:t>
            </w:r>
            <w:r w:rsidRPr="1C6EB1ED" w:rsidR="22C983A1">
              <w:rPr>
                <w:color w:val="auto"/>
              </w:rPr>
              <w:t xml:space="preserve"> a request for leadership hours</w:t>
            </w:r>
          </w:p>
        </w:tc>
      </w:tr>
      <w:tr w:rsidR="1C6EB1ED" w:rsidTr="1C6EB1ED" w14:paraId="3AF19666">
        <w:tc>
          <w:tcPr>
            <w:tcW w:w="1890" w:type="dxa"/>
            <w:tcMar/>
          </w:tcPr>
          <w:p w:rsidR="1C6EB1ED" w:rsidP="1C6EB1ED" w:rsidRDefault="1C6EB1ED" w14:paraId="6B5A1CDA">
            <w:pPr>
              <w:rPr>
                <w:b w:val="1"/>
                <w:bCs w:val="1"/>
              </w:rPr>
            </w:pPr>
            <w:r w:rsidRPr="1C6EB1ED" w:rsidR="1C6EB1ED">
              <w:rPr>
                <w:b w:val="1"/>
                <w:bCs w:val="1"/>
              </w:rPr>
              <w:t>Type</w:t>
            </w:r>
          </w:p>
        </w:tc>
        <w:tc>
          <w:tcPr>
            <w:tcW w:w="6948" w:type="dxa"/>
            <w:tcMar/>
          </w:tcPr>
          <w:p w:rsidR="0E09C8EB" w:rsidP="1C6EB1ED" w:rsidRDefault="0E09C8EB" w14:paraId="288F4273" w14:textId="3B460D5E">
            <w:pPr>
              <w:pStyle w:val="InfoBlue"/>
              <w:rPr>
                <w:color w:val="auto"/>
              </w:rPr>
            </w:pPr>
            <w:r w:rsidRPr="1C6EB1ED" w:rsidR="0E09C8EB">
              <w:rPr>
                <w:color w:val="auto"/>
              </w:rPr>
              <w:t>Primary user of the system</w:t>
            </w:r>
          </w:p>
        </w:tc>
      </w:tr>
      <w:tr w:rsidR="1C6EB1ED" w:rsidTr="1C6EB1ED" w14:paraId="0EC8716F">
        <w:tc>
          <w:tcPr>
            <w:tcW w:w="1890" w:type="dxa"/>
            <w:tcMar/>
          </w:tcPr>
          <w:p w:rsidR="1C6EB1ED" w:rsidP="1C6EB1ED" w:rsidRDefault="1C6EB1ED" w14:paraId="0C90FB67">
            <w:pPr>
              <w:rPr>
                <w:b w:val="1"/>
                <w:bCs w:val="1"/>
              </w:rPr>
            </w:pPr>
            <w:r w:rsidRPr="1C6EB1ED" w:rsidR="1C6EB1ED">
              <w:rPr>
                <w:b w:val="1"/>
                <w:bCs w:val="1"/>
              </w:rPr>
              <w:t>Responsibilities</w:t>
            </w:r>
          </w:p>
        </w:tc>
        <w:tc>
          <w:tcPr>
            <w:tcW w:w="6948" w:type="dxa"/>
            <w:tcMar/>
          </w:tcPr>
          <w:p w:rsidR="2EB75652" w:rsidP="1C6EB1ED" w:rsidRDefault="2EB75652" w14:paraId="041E5CA8" w14:textId="31826CC1">
            <w:pPr>
              <w:pStyle w:val="InfoBlue"/>
              <w:rPr>
                <w:color w:val="auto"/>
              </w:rPr>
            </w:pPr>
            <w:r w:rsidRPr="1C6EB1ED" w:rsidR="2EB75652">
              <w:rPr>
                <w:color w:val="auto"/>
              </w:rPr>
              <w:t xml:space="preserve">Submit requests </w:t>
            </w:r>
            <w:r w:rsidRPr="1C6EB1ED" w:rsidR="2EB75652">
              <w:rPr>
                <w:color w:val="auto"/>
              </w:rPr>
              <w:t>pertaining to</w:t>
            </w:r>
            <w:r w:rsidRPr="1C6EB1ED" w:rsidR="2EB75652">
              <w:rPr>
                <w:color w:val="auto"/>
              </w:rPr>
              <w:t xml:space="preserve"> leadership hour </w:t>
            </w:r>
            <w:r w:rsidRPr="1C6EB1ED" w:rsidR="2EB75652">
              <w:rPr>
                <w:color w:val="auto"/>
              </w:rPr>
              <w:t>accrual</w:t>
            </w:r>
            <w:r w:rsidRPr="1C6EB1ED" w:rsidR="2EB75652">
              <w:rPr>
                <w:color w:val="auto"/>
              </w:rPr>
              <w:t xml:space="preserve"> events</w:t>
            </w:r>
          </w:p>
        </w:tc>
      </w:tr>
      <w:tr w:rsidR="1C6EB1ED" w:rsidTr="1C6EB1ED" w14:paraId="6FF1ED1C">
        <w:tc>
          <w:tcPr>
            <w:tcW w:w="1890" w:type="dxa"/>
            <w:tcMar/>
          </w:tcPr>
          <w:p w:rsidR="1C6EB1ED" w:rsidP="1C6EB1ED" w:rsidRDefault="1C6EB1ED" w14:paraId="7EC2AF5A">
            <w:pPr>
              <w:rPr>
                <w:b w:val="1"/>
                <w:bCs w:val="1"/>
              </w:rPr>
            </w:pPr>
            <w:r w:rsidRPr="1C6EB1ED" w:rsidR="1C6EB1ED">
              <w:rPr>
                <w:b w:val="1"/>
                <w:bCs w:val="1"/>
              </w:rPr>
              <w:t>Success Criteria</w:t>
            </w:r>
          </w:p>
        </w:tc>
        <w:tc>
          <w:tcPr>
            <w:tcW w:w="6948" w:type="dxa"/>
            <w:tcMar/>
          </w:tcPr>
          <w:p w:rsidR="606A70B7" w:rsidP="1C6EB1ED" w:rsidRDefault="606A70B7" w14:paraId="282DC481" w14:textId="174389CA">
            <w:pPr>
              <w:pStyle w:val="InfoBlue"/>
              <w:rPr>
                <w:color w:val="auto"/>
              </w:rPr>
            </w:pPr>
            <w:r w:rsidRPr="1C6EB1ED" w:rsidR="606A70B7">
              <w:rPr>
                <w:color w:val="auto"/>
              </w:rPr>
              <w:t xml:space="preserve">Students </w:t>
            </w:r>
            <w:bookmarkStart w:name="_Int_dmAC1TXB" w:id="959343640"/>
            <w:r w:rsidRPr="1C6EB1ED" w:rsidR="282C21EA">
              <w:rPr>
                <w:color w:val="auto"/>
              </w:rPr>
              <w:t>can</w:t>
            </w:r>
            <w:bookmarkEnd w:id="959343640"/>
            <w:r w:rsidRPr="1C6EB1ED" w:rsidR="606A70B7">
              <w:rPr>
                <w:color w:val="auto"/>
              </w:rPr>
              <w:t xml:space="preserve"> </w:t>
            </w:r>
            <w:r w:rsidRPr="1C6EB1ED" w:rsidR="606A70B7">
              <w:rPr>
                <w:color w:val="auto"/>
              </w:rPr>
              <w:t>submit</w:t>
            </w:r>
            <w:r w:rsidRPr="1C6EB1ED" w:rsidR="606A70B7">
              <w:rPr>
                <w:color w:val="auto"/>
              </w:rPr>
              <w:t xml:space="preserve"> requests for documentation of their leadership hours in a simple manner.</w:t>
            </w:r>
          </w:p>
        </w:tc>
      </w:tr>
      <w:tr w:rsidR="1C6EB1ED" w:rsidTr="1C6EB1ED" w14:paraId="41A1C043">
        <w:tc>
          <w:tcPr>
            <w:tcW w:w="1890" w:type="dxa"/>
            <w:tcMar/>
          </w:tcPr>
          <w:p w:rsidR="1C6EB1ED" w:rsidP="1C6EB1ED" w:rsidRDefault="1C6EB1ED" w14:paraId="5A84BD52">
            <w:pPr>
              <w:rPr>
                <w:b w:val="1"/>
                <w:bCs w:val="1"/>
              </w:rPr>
            </w:pPr>
            <w:r w:rsidRPr="1C6EB1ED" w:rsidR="1C6EB1ED">
              <w:rPr>
                <w:b w:val="1"/>
                <w:bCs w:val="1"/>
              </w:rPr>
              <w:t>Involvement</w:t>
            </w:r>
          </w:p>
        </w:tc>
        <w:tc>
          <w:tcPr>
            <w:tcW w:w="6948" w:type="dxa"/>
            <w:tcMar/>
          </w:tcPr>
          <w:p w:rsidR="29E6C6D9" w:rsidP="1C6EB1ED" w:rsidRDefault="29E6C6D9" w14:paraId="2EFAE6DF" w14:textId="6AB68264">
            <w:pPr>
              <w:pStyle w:val="InfoBlue"/>
              <w:bidi w:val="0"/>
              <w:spacing w:before="0" w:beforeAutospacing="off" w:after="120" w:afterAutospacing="off"/>
              <w:ind w:left="0" w:right="0"/>
              <w:jc w:val="left"/>
            </w:pPr>
            <w:r w:rsidRPr="1C6EB1ED" w:rsidR="29E6C6D9">
              <w:rPr>
                <w:color w:val="auto"/>
              </w:rPr>
              <w:t>Primary user of system</w:t>
            </w:r>
          </w:p>
        </w:tc>
      </w:tr>
      <w:tr w:rsidR="1C6EB1ED" w:rsidTr="1C6EB1ED" w14:paraId="18FFC941">
        <w:tc>
          <w:tcPr>
            <w:tcW w:w="1890" w:type="dxa"/>
            <w:tcMar/>
          </w:tcPr>
          <w:p w:rsidR="1C6EB1ED" w:rsidP="1C6EB1ED" w:rsidRDefault="1C6EB1ED" w14:paraId="7C3110E9">
            <w:pPr>
              <w:rPr>
                <w:b w:val="1"/>
                <w:bCs w:val="1"/>
              </w:rPr>
            </w:pPr>
            <w:r w:rsidRPr="1C6EB1ED" w:rsidR="1C6EB1ED">
              <w:rPr>
                <w:b w:val="1"/>
                <w:bCs w:val="1"/>
              </w:rPr>
              <w:t>Deliverables</w:t>
            </w:r>
          </w:p>
        </w:tc>
        <w:tc>
          <w:tcPr>
            <w:tcW w:w="6948" w:type="dxa"/>
            <w:tcMar/>
          </w:tcPr>
          <w:p w:rsidR="6F6631C6" w:rsidP="1C6EB1ED" w:rsidRDefault="6F6631C6" w14:paraId="628173D8" w14:textId="73403BBE">
            <w:pPr>
              <w:pStyle w:val="InfoBlue"/>
              <w:bidi w:val="0"/>
              <w:spacing w:before="0" w:beforeAutospacing="off" w:after="120" w:afterAutospacing="off"/>
              <w:ind w:left="0" w:right="0"/>
              <w:jc w:val="left"/>
              <w:rPr>
                <w:color w:val="auto"/>
              </w:rPr>
            </w:pPr>
            <w:r w:rsidRPr="1C6EB1ED" w:rsidR="6F6631C6">
              <w:rPr>
                <w:color w:val="auto"/>
              </w:rPr>
              <w:t xml:space="preserve">Students will create an account to register with the system </w:t>
            </w:r>
            <w:r w:rsidRPr="1C6EB1ED" w:rsidR="6F6631C6">
              <w:rPr>
                <w:color w:val="auto"/>
              </w:rPr>
              <w:t>providing</w:t>
            </w:r>
            <w:r w:rsidRPr="1C6EB1ED" w:rsidR="6F6631C6">
              <w:rPr>
                <w:color w:val="auto"/>
              </w:rPr>
              <w:t xml:space="preserve"> any relevant information</w:t>
            </w:r>
          </w:p>
        </w:tc>
      </w:tr>
      <w:tr w:rsidR="1C6EB1ED" w:rsidTr="1C6EB1ED" w14:paraId="1EDDDE71">
        <w:tc>
          <w:tcPr>
            <w:tcW w:w="1890" w:type="dxa"/>
            <w:tcMar/>
          </w:tcPr>
          <w:p w:rsidR="1C6EB1ED" w:rsidP="1C6EB1ED" w:rsidRDefault="1C6EB1ED" w14:paraId="10C46DD8">
            <w:pPr>
              <w:rPr>
                <w:b w:val="1"/>
                <w:bCs w:val="1"/>
              </w:rPr>
            </w:pPr>
            <w:r w:rsidRPr="1C6EB1ED" w:rsidR="1C6EB1ED">
              <w:rPr>
                <w:b w:val="1"/>
                <w:bCs w:val="1"/>
              </w:rPr>
              <w:t>Comments / Issues</w:t>
            </w:r>
          </w:p>
        </w:tc>
        <w:tc>
          <w:tcPr>
            <w:tcW w:w="6948" w:type="dxa"/>
            <w:tcMar/>
          </w:tcPr>
          <w:p w:rsidR="27C7AABD" w:rsidP="1C6EB1ED" w:rsidRDefault="27C7AABD" w14:paraId="25630681" w14:textId="207A5C88">
            <w:pPr>
              <w:pStyle w:val="InfoBlue"/>
              <w:bidi w:val="0"/>
              <w:spacing w:before="0" w:beforeAutospacing="off" w:after="120" w:afterAutospacing="off"/>
              <w:ind w:left="0" w:right="0"/>
              <w:jc w:val="left"/>
            </w:pPr>
            <w:r w:rsidRPr="1C6EB1ED" w:rsidR="27C7AABD">
              <w:rPr>
                <w:color w:val="auto"/>
              </w:rPr>
              <w:t>N/A</w:t>
            </w:r>
          </w:p>
        </w:tc>
      </w:tr>
    </w:tbl>
    <w:p w:rsidR="1C6EB1ED" w:rsidP="1C6EB1ED" w:rsidRDefault="1C6EB1ED" w14:paraId="4A4C748F" w14:textId="508BAB3C">
      <w:pPr>
        <w:pStyle w:val="BodyText"/>
      </w:pPr>
    </w:p>
    <w:p xmlns:wp14="http://schemas.microsoft.com/office/word/2010/wordml" w:rsidR="000720AD" w:rsidP="1C6EB1ED" w:rsidRDefault="000720AD" w14:paraId="0FB78278" wp14:textId="1A34CDDF">
      <w:pPr>
        <w:pStyle w:val="Heading2"/>
        <w:ind/>
        <w:rPr/>
      </w:pPr>
      <w:bookmarkStart w:name="_Toc452813588" w:id="62"/>
      <w:bookmarkStart w:name="_Toc509300847" w:id="63"/>
      <w:r w:rsidR="008910B5">
        <w:rPr/>
        <w:t>Key Stakeholder or User Needs</w:t>
      </w:r>
      <w:bookmarkEnd w:id="62"/>
      <w:bookmarkEnd w:id="63"/>
    </w:p>
    <w:tbl>
      <w:tblPr>
        <w:tblW w:w="946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BF" w:firstRow="1" w:lastRow="0" w:firstColumn="1" w:lastColumn="0" w:noHBand="0" w:noVBand="0"/>
      </w:tblPr>
      <w:tblGrid>
        <w:gridCol w:w="2580"/>
        <w:gridCol w:w="1128"/>
        <w:gridCol w:w="1350"/>
        <w:gridCol w:w="1890"/>
        <w:gridCol w:w="90"/>
        <w:gridCol w:w="2430"/>
      </w:tblGrid>
      <w:tr xmlns:wp14="http://schemas.microsoft.com/office/word/2010/wordml" w:rsidR="008910B5" w:rsidTr="1C6EB1ED" w14:paraId="1D230BE8" wp14:textId="77777777">
        <w:tblPrEx>
          <w:tblCellMar>
            <w:top w:w="0" w:type="dxa"/>
            <w:bottom w:w="0" w:type="dxa"/>
          </w:tblCellMar>
        </w:tblPrEx>
        <w:tc>
          <w:tcPr>
            <w:tcW w:w="2580" w:type="dxa"/>
            <w:shd w:val="clear" w:color="auto" w:fill="000000" w:themeFill="text1"/>
            <w:tcMar/>
          </w:tcPr>
          <w:p w:rsidR="008910B5" w:rsidRDefault="008910B5" w14:paraId="7320B83C" wp14:textId="77777777">
            <w:pPr>
              <w:pStyle w:val="BodyText"/>
              <w:ind w:left="0"/>
              <w:rPr>
                <w:b/>
              </w:rPr>
            </w:pPr>
            <w:r>
              <w:rPr>
                <w:b/>
              </w:rPr>
              <w:lastRenderedPageBreak/>
              <w:t>Need</w:t>
            </w:r>
          </w:p>
        </w:tc>
        <w:tc>
          <w:tcPr>
            <w:tcW w:w="1128" w:type="dxa"/>
            <w:shd w:val="clear" w:color="auto" w:fill="000000" w:themeFill="text1"/>
            <w:tcMar/>
          </w:tcPr>
          <w:p w:rsidR="008910B5" w:rsidRDefault="008910B5" w14:paraId="66CAD181" wp14:textId="77777777">
            <w:pPr>
              <w:pStyle w:val="BodyText"/>
              <w:ind w:left="0"/>
              <w:rPr>
                <w:b/>
              </w:rPr>
            </w:pPr>
            <w:r>
              <w:rPr>
                <w:b/>
              </w:rPr>
              <w:t>Priority</w:t>
            </w:r>
          </w:p>
        </w:tc>
        <w:tc>
          <w:tcPr>
            <w:tcW w:w="1350" w:type="dxa"/>
            <w:shd w:val="clear" w:color="auto" w:fill="000000" w:themeFill="text1"/>
            <w:tcMar/>
          </w:tcPr>
          <w:p w:rsidR="008910B5" w:rsidRDefault="008910B5" w14:paraId="21BF21F0" wp14:textId="77777777">
            <w:pPr>
              <w:pStyle w:val="BodyText"/>
              <w:ind w:left="0"/>
              <w:rPr>
                <w:b/>
              </w:rPr>
            </w:pPr>
            <w:r>
              <w:rPr>
                <w:b/>
              </w:rPr>
              <w:t>Concerns</w:t>
            </w:r>
          </w:p>
        </w:tc>
        <w:tc>
          <w:tcPr>
            <w:tcW w:w="1890" w:type="dxa"/>
            <w:shd w:val="clear" w:color="auto" w:fill="000000" w:themeFill="text1"/>
            <w:tcMar/>
          </w:tcPr>
          <w:p w:rsidR="008910B5" w:rsidRDefault="008910B5" w14:paraId="79C38912" wp14:textId="77777777">
            <w:pPr>
              <w:pStyle w:val="BodyText"/>
              <w:ind w:left="0"/>
              <w:rPr>
                <w:b/>
              </w:rPr>
            </w:pPr>
            <w:r>
              <w:rPr>
                <w:b/>
              </w:rPr>
              <w:t>Current Solution</w:t>
            </w:r>
          </w:p>
        </w:tc>
        <w:tc>
          <w:tcPr>
            <w:tcW w:w="2520" w:type="dxa"/>
            <w:gridSpan w:val="2"/>
            <w:shd w:val="clear" w:color="auto" w:fill="000000" w:themeFill="text1"/>
            <w:tcMar/>
          </w:tcPr>
          <w:p w:rsidR="008910B5" w:rsidRDefault="008910B5" w14:paraId="0257FD4E" wp14:textId="77777777">
            <w:pPr>
              <w:pStyle w:val="BodyText"/>
              <w:ind w:left="0"/>
              <w:rPr>
                <w:b/>
              </w:rPr>
            </w:pPr>
            <w:r>
              <w:rPr>
                <w:b/>
              </w:rPr>
              <w:t>Proposed Solutions</w:t>
            </w:r>
          </w:p>
        </w:tc>
      </w:tr>
      <w:tr xmlns:wp14="http://schemas.microsoft.com/office/word/2010/wordml" w:rsidR="008910B5" w:rsidTr="1C6EB1ED" w14:paraId="1FC39945" wp14:textId="77777777">
        <w:tblPrEx>
          <w:tblCellMar>
            <w:top w:w="0" w:type="dxa"/>
            <w:bottom w:w="0" w:type="dxa"/>
          </w:tblCellMar>
        </w:tblPrEx>
        <w:trPr>
          <w:trHeight w:val="870"/>
        </w:trPr>
        <w:tc>
          <w:tcPr>
            <w:tcW w:w="2580" w:type="dxa"/>
            <w:tcMar/>
          </w:tcPr>
          <w:p w:rsidR="008910B5" w:rsidRDefault="008910B5" w14:paraId="0562CB0E" wp14:textId="3DEF108B">
            <w:pPr>
              <w:pStyle w:val="BodyText"/>
              <w:ind w:left="0"/>
            </w:pPr>
            <w:r w:rsidR="22D97F29">
              <w:rPr/>
              <w:t>Securely store student record information</w:t>
            </w:r>
          </w:p>
        </w:tc>
        <w:tc>
          <w:tcPr>
            <w:tcW w:w="1128" w:type="dxa"/>
            <w:tcMar/>
          </w:tcPr>
          <w:p w:rsidR="008910B5" w:rsidRDefault="008910B5" w14:paraId="34CE0A41" wp14:textId="65DA3CEA">
            <w:pPr>
              <w:pStyle w:val="BodyText"/>
              <w:ind w:left="0"/>
            </w:pPr>
            <w:r w:rsidR="5C221C4A">
              <w:rPr/>
              <w:t>HIGH</w:t>
            </w:r>
          </w:p>
        </w:tc>
        <w:tc>
          <w:tcPr>
            <w:tcW w:w="1350" w:type="dxa"/>
            <w:tcMar/>
          </w:tcPr>
          <w:p w:rsidR="008910B5" w:rsidRDefault="008910B5" w14:paraId="62EBF3C5" wp14:textId="7FFFBF5B">
            <w:pPr>
              <w:pStyle w:val="BodyText"/>
              <w:ind w:left="0"/>
            </w:pPr>
            <w:r w:rsidR="3D2912E1">
              <w:rPr/>
              <w:t>None</w:t>
            </w:r>
          </w:p>
        </w:tc>
        <w:tc>
          <w:tcPr>
            <w:tcW w:w="1980" w:type="dxa"/>
            <w:gridSpan w:val="2"/>
            <w:tcMar/>
          </w:tcPr>
          <w:p w:rsidR="008910B5" w:rsidP="1C6EB1ED" w:rsidRDefault="008910B5" w14:paraId="6D98A12B" wp14:textId="134358BD">
            <w:pPr>
              <w:pStyle w:val="BodyText"/>
              <w:bidi w:val="0"/>
              <w:spacing w:before="0" w:beforeAutospacing="off" w:after="120" w:afterAutospacing="off"/>
              <w:ind w:left="0" w:right="0"/>
              <w:jc w:val="left"/>
            </w:pPr>
            <w:r w:rsidR="3D2912E1">
              <w:rPr/>
              <w:t>N/A</w:t>
            </w:r>
          </w:p>
        </w:tc>
        <w:tc>
          <w:tcPr>
            <w:tcW w:w="2430" w:type="dxa"/>
            <w:tcMar/>
          </w:tcPr>
          <w:p w:rsidR="008910B5" w:rsidRDefault="008910B5" w14:paraId="2946DB82" wp14:textId="6B3DA309">
            <w:pPr>
              <w:pStyle w:val="BodyText"/>
              <w:ind w:left="0"/>
            </w:pPr>
            <w:r w:rsidR="3D2912E1">
              <w:rPr/>
              <w:t>SQL/NOSQL Database</w:t>
            </w:r>
            <w:r w:rsidR="6A13AF23">
              <w:rPr/>
              <w:t xml:space="preserve"> that will store student account information, leadership hour data, n-numbers</w:t>
            </w:r>
            <w:r w:rsidR="0CFA7064">
              <w:rPr/>
              <w:t xml:space="preserve">. This will need to be secure. </w:t>
            </w:r>
          </w:p>
        </w:tc>
      </w:tr>
      <w:tr w:rsidR="1C6EB1ED" w:rsidTr="1C6EB1ED" w14:paraId="021B4444">
        <w:trPr>
          <w:trHeight w:val="870"/>
        </w:trPr>
        <w:tblPrEx>
          <w:tblCellMar>
            <w:top w:w="0" w:type="dxa"/>
            <w:bottom w:w="0" w:type="dxa"/>
          </w:tblCellMar>
        </w:tblPrEx>
        <w:tc>
          <w:tcPr>
            <w:tcW w:w="2580" w:type="dxa"/>
            <w:tcMar/>
          </w:tcPr>
          <w:p w:rsidR="183569E3" w:rsidP="1C6EB1ED" w:rsidRDefault="183569E3" w14:paraId="05E20AA4" w14:textId="3E00A232">
            <w:pPr>
              <w:pStyle w:val="BodyText"/>
              <w:ind w:left="0"/>
            </w:pPr>
            <w:r w:rsidR="183569E3">
              <w:rPr/>
              <w:t>Ability to track student reports</w:t>
            </w:r>
          </w:p>
        </w:tc>
        <w:tc>
          <w:tcPr>
            <w:tcW w:w="1128" w:type="dxa"/>
            <w:tcMar/>
          </w:tcPr>
          <w:p w:rsidR="69448123" w:rsidP="1C6EB1ED" w:rsidRDefault="69448123" w14:paraId="2F9926A1" w14:textId="48893F2D">
            <w:pPr>
              <w:pStyle w:val="BodyText"/>
              <w:ind w:left="0"/>
            </w:pPr>
            <w:r w:rsidR="69448123">
              <w:rPr/>
              <w:t>HIGH</w:t>
            </w:r>
          </w:p>
        </w:tc>
        <w:tc>
          <w:tcPr>
            <w:tcW w:w="1350" w:type="dxa"/>
            <w:tcMar/>
          </w:tcPr>
          <w:p w:rsidR="4E6176FD" w:rsidP="1C6EB1ED" w:rsidRDefault="4E6176FD" w14:paraId="094B092D" w14:textId="663ADAAA">
            <w:pPr>
              <w:pStyle w:val="BodyText"/>
              <w:ind w:left="0"/>
            </w:pPr>
            <w:r w:rsidR="4E6176FD">
              <w:rPr/>
              <w:t>None</w:t>
            </w:r>
          </w:p>
        </w:tc>
        <w:tc>
          <w:tcPr>
            <w:tcW w:w="1980" w:type="dxa"/>
            <w:gridSpan w:val="2"/>
            <w:tcMar/>
          </w:tcPr>
          <w:p w:rsidR="4E6176FD" w:rsidP="1C6EB1ED" w:rsidRDefault="4E6176FD" w14:paraId="1F63263B" w14:textId="5961C041">
            <w:pPr>
              <w:pStyle w:val="BodyText"/>
              <w:bidi w:val="0"/>
              <w:spacing w:before="0" w:beforeAutospacing="off" w:after="120" w:afterAutospacing="off"/>
              <w:ind w:left="0" w:right="0"/>
              <w:jc w:val="left"/>
            </w:pPr>
            <w:r w:rsidR="4E6176FD">
              <w:rPr/>
              <w:t>N/A</w:t>
            </w:r>
          </w:p>
        </w:tc>
        <w:tc>
          <w:tcPr>
            <w:tcW w:w="2430" w:type="dxa"/>
            <w:tcMar/>
          </w:tcPr>
          <w:p w:rsidR="6F8C0628" w:rsidP="1C6EB1ED" w:rsidRDefault="6F8C0628" w14:paraId="1E677D95" w14:textId="1F6B14F5">
            <w:pPr>
              <w:pStyle w:val="BodyText"/>
              <w:ind w:left="0"/>
            </w:pPr>
            <w:r w:rsidR="6F8C0628">
              <w:rPr/>
              <w:t xml:space="preserve">Workflow history will be implemented, or a search criteria function to find </w:t>
            </w:r>
            <w:r w:rsidR="6F8C0628">
              <w:rPr/>
              <w:t>specific</w:t>
            </w:r>
            <w:r w:rsidR="6F8C0628">
              <w:rPr/>
              <w:t xml:space="preserve"> instances of students or events.</w:t>
            </w:r>
          </w:p>
        </w:tc>
      </w:tr>
      <w:tr w:rsidR="1C6EB1ED" w:rsidTr="1C6EB1ED" w14:paraId="405A74D0">
        <w:trPr>
          <w:trHeight w:val="870"/>
        </w:trPr>
        <w:tblPrEx>
          <w:tblCellMar>
            <w:top w:w="0" w:type="dxa"/>
            <w:bottom w:w="0" w:type="dxa"/>
          </w:tblCellMar>
        </w:tblPrEx>
        <w:tc>
          <w:tcPr>
            <w:tcW w:w="2580" w:type="dxa"/>
            <w:tcMar/>
          </w:tcPr>
          <w:p w:rsidR="0F26D6FC" w:rsidP="1C6EB1ED" w:rsidRDefault="0F26D6FC" w14:paraId="03B40AF9" w14:textId="04710A0C">
            <w:pPr>
              <w:pStyle w:val="BodyText"/>
              <w:ind w:left="0"/>
            </w:pPr>
            <w:r w:rsidR="0F26D6FC">
              <w:rPr/>
              <w:t>Be able to print end of semester reports</w:t>
            </w:r>
          </w:p>
        </w:tc>
        <w:tc>
          <w:tcPr>
            <w:tcW w:w="1128" w:type="dxa"/>
            <w:tcMar/>
          </w:tcPr>
          <w:p w:rsidR="4A74939C" w:rsidP="1C6EB1ED" w:rsidRDefault="4A74939C" w14:paraId="3F3CF09F" w14:textId="7AE0010F">
            <w:pPr>
              <w:pStyle w:val="BodyText"/>
              <w:ind w:left="0"/>
            </w:pPr>
            <w:r w:rsidR="4A74939C">
              <w:rPr/>
              <w:t>HIGH</w:t>
            </w:r>
          </w:p>
        </w:tc>
        <w:tc>
          <w:tcPr>
            <w:tcW w:w="1350" w:type="dxa"/>
            <w:tcMar/>
          </w:tcPr>
          <w:p w:rsidR="1A6B5796" w:rsidP="1C6EB1ED" w:rsidRDefault="1A6B5796" w14:paraId="25018DED" w14:textId="5074DA3B">
            <w:pPr>
              <w:pStyle w:val="BodyText"/>
              <w:ind w:left="0"/>
            </w:pPr>
            <w:r w:rsidR="1A6B5796">
              <w:rPr/>
              <w:t xml:space="preserve">Issues with </w:t>
            </w:r>
            <w:r w:rsidR="3EAE4B80">
              <w:rPr/>
              <w:t>formatting</w:t>
            </w:r>
          </w:p>
        </w:tc>
        <w:tc>
          <w:tcPr>
            <w:tcW w:w="1980" w:type="dxa"/>
            <w:gridSpan w:val="2"/>
            <w:tcMar/>
          </w:tcPr>
          <w:p w:rsidR="16232830" w:rsidP="1C6EB1ED" w:rsidRDefault="16232830" w14:paraId="6EBAAC42" w14:textId="61E53176">
            <w:pPr>
              <w:pStyle w:val="BodyText"/>
              <w:ind w:left="0"/>
            </w:pPr>
            <w:r w:rsidR="16232830">
              <w:rPr/>
              <w:t>N/A</w:t>
            </w:r>
          </w:p>
        </w:tc>
        <w:tc>
          <w:tcPr>
            <w:tcW w:w="2430" w:type="dxa"/>
            <w:tcMar/>
          </w:tcPr>
          <w:p w:rsidR="16232830" w:rsidP="1C6EB1ED" w:rsidRDefault="16232830" w14:paraId="35B0CA5D" w14:textId="7130DF5B">
            <w:pPr>
              <w:pStyle w:val="BodyText"/>
              <w:ind w:left="0"/>
            </w:pPr>
            <w:r w:rsidR="16232830">
              <w:rPr/>
              <w:t>.xlsx documents format for reports</w:t>
            </w:r>
          </w:p>
          <w:p w:rsidR="1C6EB1ED" w:rsidP="1C6EB1ED" w:rsidRDefault="1C6EB1ED" w14:paraId="71AC65B6" w14:textId="52977B16">
            <w:pPr>
              <w:pStyle w:val="BodyText"/>
            </w:pPr>
          </w:p>
        </w:tc>
      </w:tr>
      <w:tr w:rsidR="1C6EB1ED" w:rsidTr="1C6EB1ED" w14:paraId="37AD5D99">
        <w:trPr>
          <w:trHeight w:val="870"/>
        </w:trPr>
        <w:tblPrEx>
          <w:tblCellMar>
            <w:top w:w="0" w:type="dxa"/>
            <w:bottom w:w="0" w:type="dxa"/>
          </w:tblCellMar>
        </w:tblPrEx>
        <w:tc>
          <w:tcPr>
            <w:tcW w:w="2580" w:type="dxa"/>
            <w:tcMar/>
          </w:tcPr>
          <w:p w:rsidR="64D4495A" w:rsidP="1C6EB1ED" w:rsidRDefault="64D4495A" w14:paraId="6282F9FF" w14:textId="7370D73D">
            <w:pPr>
              <w:pStyle w:val="BodyText"/>
              <w:ind w:left="0"/>
            </w:pPr>
            <w:r w:rsidR="64D4495A">
              <w:rPr/>
              <w:t>Abide by UNF Accessibility Requirements</w:t>
            </w:r>
          </w:p>
        </w:tc>
        <w:tc>
          <w:tcPr>
            <w:tcW w:w="1128" w:type="dxa"/>
            <w:tcMar/>
          </w:tcPr>
          <w:p w:rsidR="56FBBD44" w:rsidP="1C6EB1ED" w:rsidRDefault="56FBBD44" w14:paraId="7C70C1A4" w14:textId="6930BA3F">
            <w:pPr>
              <w:pStyle w:val="BodyText"/>
              <w:ind w:left="0"/>
            </w:pPr>
            <w:r w:rsidR="56FBBD44">
              <w:rPr/>
              <w:t>HIGH</w:t>
            </w:r>
          </w:p>
        </w:tc>
        <w:tc>
          <w:tcPr>
            <w:tcW w:w="1350" w:type="dxa"/>
            <w:tcMar/>
          </w:tcPr>
          <w:p w:rsidR="0FBC91CC" w:rsidP="1C6EB1ED" w:rsidRDefault="0FBC91CC" w14:paraId="6688A3BB" w14:textId="03968E3F">
            <w:pPr>
              <w:pStyle w:val="BodyText"/>
              <w:ind w:left="0"/>
            </w:pPr>
            <w:r w:rsidR="0FBC91CC">
              <w:rPr/>
              <w:t>None</w:t>
            </w:r>
          </w:p>
        </w:tc>
        <w:tc>
          <w:tcPr>
            <w:tcW w:w="1980" w:type="dxa"/>
            <w:gridSpan w:val="2"/>
            <w:tcMar/>
          </w:tcPr>
          <w:p w:rsidR="17E6AF47" w:rsidP="1C6EB1ED" w:rsidRDefault="17E6AF47" w14:paraId="0367912A" w14:textId="52985754">
            <w:pPr>
              <w:pStyle w:val="BodyText"/>
              <w:ind w:left="0"/>
            </w:pPr>
            <w:r w:rsidR="17E6AF47">
              <w:rPr/>
              <w:t>N/A</w:t>
            </w:r>
          </w:p>
        </w:tc>
        <w:tc>
          <w:tcPr>
            <w:tcW w:w="2430" w:type="dxa"/>
            <w:tcMar/>
          </w:tcPr>
          <w:p w:rsidR="2B04BCB5" w:rsidP="1C6EB1ED" w:rsidRDefault="2B04BCB5" w14:paraId="6B67E1B9" w14:textId="45A547CB">
            <w:pPr>
              <w:pStyle w:val="BodyText"/>
              <w:ind w:left="0"/>
            </w:pPr>
            <w:r w:rsidR="2B04BCB5">
              <w:rPr/>
              <w:t xml:space="preserve">Follow </w:t>
            </w:r>
            <w:r w:rsidR="2B04BCB5">
              <w:rPr/>
              <w:t>Accessibility</w:t>
            </w:r>
            <w:r w:rsidR="2B04BCB5">
              <w:rPr/>
              <w:t xml:space="preserve"> </w:t>
            </w:r>
            <w:r w:rsidR="2B04BCB5">
              <w:rPr/>
              <w:t>Requirements</w:t>
            </w:r>
          </w:p>
        </w:tc>
      </w:tr>
      <w:tr w:rsidR="1C6EB1ED" w:rsidTr="1C6EB1ED" w14:paraId="4ADEF07F">
        <w:trPr>
          <w:trHeight w:val="870"/>
        </w:trPr>
        <w:tblPrEx>
          <w:tblCellMar>
            <w:top w:w="0" w:type="dxa"/>
            <w:bottom w:w="0" w:type="dxa"/>
          </w:tblCellMar>
        </w:tblPrEx>
        <w:tc>
          <w:tcPr>
            <w:tcW w:w="2580" w:type="dxa"/>
            <w:tcMar/>
          </w:tcPr>
          <w:p w:rsidR="2A5CC6B4" w:rsidP="1C6EB1ED" w:rsidRDefault="2A5CC6B4" w14:paraId="19F3A284" w14:textId="4E2042AF">
            <w:pPr>
              <w:pStyle w:val="BodyText"/>
              <w:bidi w:val="0"/>
              <w:spacing w:before="0" w:beforeAutospacing="off" w:after="120" w:afterAutospacing="off"/>
              <w:ind w:left="0" w:right="0"/>
              <w:jc w:val="left"/>
            </w:pPr>
            <w:r w:rsidR="2A5CC6B4">
              <w:rPr/>
              <w:t>Able to register for events and gain approval for leadership hours</w:t>
            </w:r>
          </w:p>
        </w:tc>
        <w:tc>
          <w:tcPr>
            <w:tcW w:w="1128" w:type="dxa"/>
            <w:tcMar/>
          </w:tcPr>
          <w:p w:rsidR="16F7FC00" w:rsidP="1C6EB1ED" w:rsidRDefault="16F7FC00" w14:paraId="198D968D" w14:textId="5FE0E5D5">
            <w:pPr>
              <w:pStyle w:val="BodyText"/>
              <w:bidi w:val="0"/>
              <w:spacing w:before="0" w:beforeAutospacing="off" w:after="120" w:afterAutospacing="off"/>
              <w:ind w:left="0" w:right="0"/>
              <w:jc w:val="left"/>
            </w:pPr>
            <w:r w:rsidR="16F7FC00">
              <w:rPr/>
              <w:t>HIGH</w:t>
            </w:r>
          </w:p>
        </w:tc>
        <w:tc>
          <w:tcPr>
            <w:tcW w:w="1350" w:type="dxa"/>
            <w:tcMar/>
          </w:tcPr>
          <w:p w:rsidR="3A79E600" w:rsidP="1C6EB1ED" w:rsidRDefault="3A79E600" w14:paraId="5BF8F1E0" w14:textId="4170E6E0">
            <w:pPr>
              <w:pStyle w:val="BodyText"/>
              <w:ind w:left="0"/>
            </w:pPr>
            <w:r w:rsidR="3A79E600">
              <w:rPr/>
              <w:t>None</w:t>
            </w:r>
          </w:p>
        </w:tc>
        <w:tc>
          <w:tcPr>
            <w:tcW w:w="1980" w:type="dxa"/>
            <w:gridSpan w:val="2"/>
            <w:tcMar/>
          </w:tcPr>
          <w:p w:rsidR="13E2455C" w:rsidP="1C6EB1ED" w:rsidRDefault="13E2455C" w14:paraId="5F82495F" w14:textId="0B1BDAEF">
            <w:pPr>
              <w:pStyle w:val="BodyText"/>
              <w:ind w:left="0"/>
            </w:pPr>
            <w:r w:rsidR="13E2455C">
              <w:rPr/>
              <w:t>N/A</w:t>
            </w:r>
          </w:p>
        </w:tc>
        <w:tc>
          <w:tcPr>
            <w:tcW w:w="2430" w:type="dxa"/>
            <w:tcMar/>
          </w:tcPr>
          <w:p w:rsidR="18552BAB" w:rsidP="1C6EB1ED" w:rsidRDefault="18552BAB" w14:paraId="386D9F6A" w14:textId="08AD3AB0">
            <w:pPr>
              <w:pStyle w:val="BodyText"/>
              <w:ind w:left="0"/>
            </w:pPr>
            <w:r w:rsidR="18552BAB">
              <w:rPr/>
              <w:t>Ideally faculty create events. Students may find the events to register for and later request approval of leadership h</w:t>
            </w:r>
            <w:r w:rsidR="0D0D64EB">
              <w:rPr/>
              <w:t xml:space="preserve">ours. This is then sent to faculty who will review and approve or send the report back to the student. Assuming approval of the </w:t>
            </w:r>
            <w:r w:rsidR="126B970B">
              <w:rPr/>
              <w:t>report</w:t>
            </w:r>
            <w:r w:rsidR="0D0D64EB">
              <w:rPr/>
              <w:t xml:space="preserve"> is sent to administration where </w:t>
            </w:r>
            <w:r w:rsidR="6BDBA561">
              <w:rPr/>
              <w:t xml:space="preserve">it will undergo a final approval before being documented for the program. Data </w:t>
            </w:r>
            <w:r w:rsidR="6BDBA561">
              <w:rPr/>
              <w:t>regarding</w:t>
            </w:r>
            <w:r w:rsidR="6BDBA561">
              <w:rPr/>
              <w:t xml:space="preserve"> hours collected will be available to view on request of </w:t>
            </w:r>
            <w:r w:rsidR="70B97365">
              <w:rPr/>
              <w:t>students and faculty alike.</w:t>
            </w:r>
          </w:p>
        </w:tc>
      </w:tr>
    </w:tbl>
    <w:p xmlns:wp14="http://schemas.microsoft.com/office/word/2010/wordml" w:rsidR="008910B5" w:rsidRDefault="008910B5" w14:paraId="5997CC1D" wp14:textId="77777777">
      <w:pPr>
        <w:pStyle w:val="BodyText"/>
      </w:pPr>
    </w:p>
    <w:p xmlns:wp14="http://schemas.microsoft.com/office/word/2010/wordml" w:rsidR="008910B5" w:rsidRDefault="008910B5" w14:paraId="4D93F362" wp14:textId="71B1BB19">
      <w:pPr>
        <w:pStyle w:val="Heading2"/>
        <w:rPr/>
      </w:pPr>
      <w:bookmarkStart w:name="_Toc452813589" w:id="64"/>
      <w:bookmarkStart w:name="_Toc509300848" w:id="65"/>
      <w:r w:rsidR="008910B5">
        <w:rPr/>
        <w:t>Alternatives and Competition</w:t>
      </w:r>
      <w:r w:rsidR="7926E46D">
        <w:rPr/>
        <w:t xml:space="preserve"> – doing </w:t>
      </w:r>
      <w:bookmarkEnd w:id="64"/>
      <w:bookmarkEnd w:id="65"/>
    </w:p>
    <w:p xmlns:wp14="http://schemas.microsoft.com/office/word/2010/wordml" w:rsidR="008910B5" w:rsidRDefault="008910B5" w14:paraId="79757DA6" wp14:textId="77777777">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xmlns:wp14="http://schemas.microsoft.com/office/word/2010/wordml" w:rsidR="008910B5" w:rsidRDefault="008910B5" w14:paraId="34A6FE38" wp14:textId="1C3BF715">
      <w:pPr>
        <w:pStyle w:val="Heading3"/>
        <w:rPr/>
      </w:pPr>
      <w:bookmarkStart w:name="_Toc509300849" w:id="66"/>
      <w:r w:rsidR="008910B5">
        <w:rPr/>
        <w:t>&lt;</w:t>
      </w:r>
      <w:r w:rsidR="44F6EE16">
        <w:rPr/>
        <w:t>Onbase</w:t>
      </w:r>
      <w:r w:rsidR="44F6EE16">
        <w:rPr/>
        <w:t xml:space="preserve">&gt; </w:t>
      </w:r>
      <w:bookmarkEnd w:id="66"/>
    </w:p>
    <w:p w:rsidR="44F6EE16" w:rsidP="1C6EB1ED" w:rsidRDefault="44F6EE16" w14:paraId="45EB2FA7" w14:textId="063033E1">
      <w:pPr>
        <w:pStyle w:val="Normal"/>
        <w:ind w:left="0" w:firstLine="720"/>
      </w:pPr>
      <w:r w:rsidR="44F6EE16">
        <w:rPr/>
        <w:t xml:space="preserve">A system that will be used in place if the tracking system that is being created by CAPA </w:t>
      </w:r>
      <w:r w:rsidR="5B98B3BB">
        <w:rPr/>
        <w:t>Tech</w:t>
      </w:r>
      <w:r w:rsidR="44F6EE16">
        <w:rPr/>
        <w:t xml:space="preserve"> does not work properly. </w:t>
      </w:r>
      <w:r w:rsidR="7A739628">
        <w:rPr/>
        <w:t>(Only known competitor with similar workflow in place).</w:t>
      </w:r>
    </w:p>
    <w:p xmlns:wp14="http://schemas.microsoft.com/office/word/2010/wordml" w:rsidR="008910B5" w:rsidRDefault="008910B5" w14:paraId="1158C899" wp14:textId="77777777">
      <w:pPr>
        <w:pStyle w:val="Heading1"/>
      </w:pPr>
      <w:bookmarkStart w:name="_Toc436203387" w:id="68"/>
      <w:bookmarkStart w:name="_Toc452813590" w:id="69"/>
      <w:bookmarkStart w:name="_Toc509300851" w:id="70"/>
      <w:bookmarkEnd w:id="33"/>
      <w:r>
        <w:t>Product Overview</w:t>
      </w:r>
      <w:bookmarkEnd w:id="68"/>
      <w:bookmarkEnd w:id="69"/>
      <w:bookmarkEnd w:id="70"/>
    </w:p>
    <w:p xmlns:wp14="http://schemas.microsoft.com/office/word/2010/wordml" w:rsidR="008910B5" w:rsidRDefault="008910B5" w14:paraId="77E14BCC" wp14:textId="77777777">
      <w:pPr>
        <w:pStyle w:val="InfoBlue"/>
      </w:pPr>
      <w:r>
        <w:t xml:space="preserve">[This section provides a high level view of the product capabilities, interfaces to other applications, and system configurations. This section usually consists of three subsections, as follows: </w:t>
      </w:r>
    </w:p>
    <w:p xmlns:wp14="http://schemas.microsoft.com/office/word/2010/wordml" w:rsidR="008910B5" w:rsidRDefault="008910B5" w14:paraId="52FF671F" wp14:textId="77777777">
      <w:pPr>
        <w:pStyle w:val="InfoBlue"/>
      </w:pPr>
      <w:r>
        <w:t>•</w:t>
      </w:r>
      <w:r>
        <w:tab/>
      </w:r>
      <w:r>
        <w:t xml:space="preserve">Product perspective </w:t>
      </w:r>
    </w:p>
    <w:p xmlns:wp14="http://schemas.microsoft.com/office/word/2010/wordml" w:rsidR="008910B5" w:rsidRDefault="008910B5" w14:paraId="35BAC96C" wp14:textId="77777777">
      <w:pPr>
        <w:pStyle w:val="InfoBlue"/>
      </w:pPr>
      <w:r>
        <w:t>•</w:t>
      </w:r>
      <w:r>
        <w:tab/>
      </w:r>
      <w:r>
        <w:t xml:space="preserve">Product functions </w:t>
      </w:r>
    </w:p>
    <w:p w:rsidR="008910B5" w:rsidP="1C6EB1ED" w:rsidRDefault="008910B5" w14:paraId="12A614EA" w14:textId="572302F8">
      <w:pPr>
        <w:pStyle w:val="InfoBlue"/>
      </w:pPr>
      <w:r w:rsidR="008910B5">
        <w:rPr/>
        <w:t>•</w:t>
      </w:r>
      <w:r>
        <w:tab/>
      </w:r>
      <w:r w:rsidR="008910B5">
        <w:rPr/>
        <w:t>Assumptions and dependencies]</w:t>
      </w:r>
    </w:p>
    <w:p xmlns:wp14="http://schemas.microsoft.com/office/word/2010/wordml" w:rsidR="008910B5" w:rsidRDefault="008910B5" w14:paraId="02B34B2F" wp14:textId="77777777">
      <w:pPr>
        <w:pStyle w:val="Heading2"/>
      </w:pPr>
      <w:bookmarkStart w:name="_Toc425054391" w:id="71"/>
      <w:bookmarkStart w:name="_Toc318088998" w:id="72"/>
      <w:bookmarkStart w:name="_Toc320274603" w:id="73"/>
      <w:bookmarkStart w:name="_Toc320279476" w:id="74"/>
      <w:bookmarkStart w:name="_Toc323533353" w:id="75"/>
      <w:bookmarkStart w:name="_Toc339783677" w:id="76"/>
      <w:bookmarkStart w:name="_Toc339784266" w:id="77"/>
      <w:bookmarkStart w:name="_Toc342757867" w:id="78"/>
      <w:bookmarkStart w:name="_Toc346297778" w:id="79"/>
      <w:bookmarkStart w:name="_Toc422186484" w:id="80"/>
      <w:bookmarkStart w:name="_Toc436203388" w:id="81"/>
      <w:bookmarkStart w:name="_Toc452813591" w:id="82"/>
      <w:bookmarkStart w:name="_Toc509300852" w:id="83"/>
      <w:r>
        <w:t>Product Perspective</w:t>
      </w:r>
      <w:bookmarkEnd w:id="71"/>
      <w:bookmarkEnd w:id="72"/>
      <w:bookmarkEnd w:id="73"/>
      <w:bookmarkEnd w:id="74"/>
      <w:bookmarkEnd w:id="75"/>
      <w:bookmarkEnd w:id="76"/>
      <w:bookmarkEnd w:id="77"/>
      <w:bookmarkEnd w:id="78"/>
      <w:bookmarkEnd w:id="79"/>
      <w:bookmarkEnd w:id="80"/>
      <w:bookmarkEnd w:id="81"/>
      <w:bookmarkEnd w:id="82"/>
      <w:bookmarkEnd w:id="83"/>
    </w:p>
    <w:p xmlns:wp14="http://schemas.microsoft.com/office/word/2010/wordml" w:rsidR="008910B5" w:rsidRDefault="008910B5" w14:paraId="10AB46D7" wp14:textId="77777777">
      <w:pPr>
        <w:pStyle w:val="InfoBlue"/>
      </w:pPr>
      <w:r w:rsidR="008910B5">
        <w:rPr/>
        <w:t xml:space="preserve">[This subsection of the </w:t>
      </w:r>
      <w:r w:rsidRPr="1C6EB1ED" w:rsidR="008910B5">
        <w:rPr>
          <w:b w:val="1"/>
          <w:bCs w:val="1"/>
        </w:rPr>
        <w:t>Vision</w:t>
      </w:r>
      <w:r w:rsidR="008910B5">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5B0B3126" w:rsidP="1C6EB1ED" w:rsidRDefault="5B0B3126" w14:paraId="7E2137A0" w14:textId="122B9BE7">
      <w:pPr>
        <w:pStyle w:val="BodyText"/>
      </w:pPr>
      <w:r w:rsidR="5B0B3126">
        <w:rPr/>
        <w:t>The product will need to be independent of existing UNF systems, and completely self-contained. While the product is a component of the student</w:t>
      </w:r>
      <w:r w:rsidR="4FD9492D">
        <w:rPr/>
        <w:t xml:space="preserve">, faculty, and administrator experience, it will not utilize existing UNF architecture or cloud infrastructure. </w:t>
      </w:r>
      <w:r w:rsidR="1C546660">
        <w:rPr/>
        <w:t>Anything the product is capable of will need to be created from scratch.</w:t>
      </w:r>
    </w:p>
    <w:p xmlns:wp14="http://schemas.microsoft.com/office/word/2010/wordml" w:rsidR="008910B5" w:rsidRDefault="008910B5" w14:paraId="547F3789" wp14:textId="77777777">
      <w:pPr>
        <w:pStyle w:val="Heading2"/>
      </w:pPr>
      <w:bookmarkStart w:name="_Toc346297779" w:id="84"/>
      <w:bookmarkStart w:name="_Toc425054393" w:id="85"/>
      <w:bookmarkStart w:name="_Toc422186486" w:id="86"/>
      <w:bookmarkStart w:name="_Toc436203389" w:id="87"/>
      <w:bookmarkStart w:name="_Toc452813592" w:id="88"/>
      <w:bookmarkStart w:name="_Toc509300853" w:id="89"/>
      <w:r>
        <w:t>Summary of Capabilities</w:t>
      </w:r>
      <w:bookmarkEnd w:id="84"/>
      <w:bookmarkEnd w:id="85"/>
      <w:bookmarkEnd w:id="86"/>
      <w:bookmarkEnd w:id="87"/>
      <w:bookmarkEnd w:id="88"/>
      <w:bookmarkEnd w:id="89"/>
    </w:p>
    <w:p xmlns:wp14="http://schemas.microsoft.com/office/word/2010/wordml" w:rsidR="008910B5" w:rsidRDefault="008910B5" w14:paraId="69DD17DD" wp14:textId="77777777">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xmlns:wp14="http://schemas.microsoft.com/office/word/2010/wordml" w:rsidR="008910B5" w:rsidRDefault="008910B5" w14:paraId="5D4DEDB3" wp14:textId="77777777">
      <w:pPr>
        <w:pStyle w:val="InfoBlue"/>
      </w:pPr>
      <w:r>
        <w:t>Organize the functions so the list is understandable to the customer or to anyone else reading the document for the first time. A simple table listing the key benefits and their supporting features might suffice. For example:]</w:t>
      </w:r>
    </w:p>
    <w:p xmlns:wp14="http://schemas.microsoft.com/office/word/2010/wordml" w:rsidR="008910B5" w:rsidRDefault="008910B5" w14:paraId="2275B9C5" wp14:textId="77777777">
      <w:pPr>
        <w:keepNext/>
        <w:ind w:left="2880" w:right="72" w:firstLine="720"/>
        <w:rPr>
          <w:b/>
        </w:rPr>
      </w:pPr>
      <w:r>
        <w:rPr>
          <w:b/>
        </w:rPr>
        <w:lastRenderedPageBreak/>
        <w:t>Table 4-1    Customer Support System</w:t>
      </w:r>
    </w:p>
    <w:tbl>
      <w:tblPr>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Look w:val="0000" w:firstRow="0" w:lastRow="0" w:firstColumn="0" w:lastColumn="0" w:noHBand="0" w:noVBand="0"/>
      </w:tblPr>
      <w:tblGrid>
        <w:gridCol w:w="3240"/>
        <w:gridCol w:w="3780"/>
      </w:tblGrid>
      <w:tr xmlns:wp14="http://schemas.microsoft.com/office/word/2010/wordml" w:rsidR="008910B5" w:rsidTr="1C6EB1ED" w14:paraId="21060547" wp14:textId="77777777">
        <w:tblPrEx>
          <w:tblCellMar>
            <w:top w:w="0" w:type="dxa"/>
            <w:bottom w:w="0" w:type="dxa"/>
          </w:tblCellMar>
        </w:tblPrEx>
        <w:trPr>
          <w:cantSplit/>
        </w:trPr>
        <w:tc>
          <w:tcPr>
            <w:tcW w:w="3240" w:type="dxa"/>
            <w:tcMar/>
          </w:tcPr>
          <w:p w:rsidR="008910B5" w:rsidRDefault="008910B5" w14:paraId="36F83F73" wp14:textId="77777777">
            <w:pPr>
              <w:keepNext/>
              <w:ind w:right="72"/>
              <w:rPr>
                <w:b/>
                <w:color w:val="000000"/>
              </w:rPr>
            </w:pPr>
            <w:r>
              <w:rPr>
                <w:b/>
                <w:color w:val="000000"/>
              </w:rPr>
              <w:t>Customer Benefit</w:t>
            </w:r>
          </w:p>
        </w:tc>
        <w:tc>
          <w:tcPr>
            <w:tcW w:w="3780" w:type="dxa"/>
            <w:tcMar/>
          </w:tcPr>
          <w:p w:rsidR="008910B5" w:rsidRDefault="008910B5" w14:paraId="5245582A" wp14:textId="77777777">
            <w:pPr>
              <w:ind w:right="144"/>
              <w:rPr>
                <w:b/>
                <w:color w:val="000000"/>
              </w:rPr>
            </w:pPr>
            <w:r>
              <w:rPr>
                <w:b/>
                <w:color w:val="000000"/>
              </w:rPr>
              <w:t>Supporting Features</w:t>
            </w:r>
          </w:p>
        </w:tc>
      </w:tr>
      <w:tr xmlns:wp14="http://schemas.microsoft.com/office/word/2010/wordml" w:rsidR="008910B5" w:rsidTr="1C6EB1ED" w14:paraId="00372131" wp14:textId="77777777">
        <w:tblPrEx>
          <w:tblCellMar>
            <w:top w:w="0" w:type="dxa"/>
            <w:bottom w:w="0" w:type="dxa"/>
          </w:tblCellMar>
        </w:tblPrEx>
        <w:trPr>
          <w:cantSplit/>
        </w:trPr>
        <w:tc>
          <w:tcPr>
            <w:tcW w:w="3240" w:type="dxa"/>
            <w:tcMar/>
          </w:tcPr>
          <w:p w:rsidR="008910B5" w:rsidRDefault="008910B5" w14:paraId="3BCF2FCC" wp14:textId="0EB094C0">
            <w:pPr>
              <w:keepNext w:val="1"/>
              <w:ind w:right="-14"/>
              <w:rPr>
                <w:color w:val="000000"/>
              </w:rPr>
            </w:pPr>
            <w:r w:rsidRPr="1C6EB1ED" w:rsidR="0ED8546A">
              <w:rPr>
                <w:color w:val="000000" w:themeColor="text1" w:themeTint="FF" w:themeShade="FF"/>
              </w:rPr>
              <w:t>Leadership hour submission will be easy and straightforward.</w:t>
            </w:r>
          </w:p>
        </w:tc>
        <w:tc>
          <w:tcPr>
            <w:tcW w:w="3780" w:type="dxa"/>
            <w:tcMar/>
          </w:tcPr>
          <w:p w:rsidR="008910B5" w:rsidRDefault="008910B5" w14:paraId="15359748" wp14:textId="1A2D3A41">
            <w:pPr>
              <w:ind w:right="144"/>
              <w:rPr>
                <w:color w:val="000000"/>
              </w:rPr>
            </w:pPr>
            <w:r w:rsidRPr="1C6EB1ED" w:rsidR="0ED8546A">
              <w:rPr>
                <w:color w:val="000000" w:themeColor="text1" w:themeTint="FF" w:themeShade="FF"/>
              </w:rPr>
              <w:t>Faculty will be linked to their students, and can either create events for students to submit hours on, or students can create new events which they provide hours on.</w:t>
            </w:r>
          </w:p>
        </w:tc>
      </w:tr>
      <w:tr xmlns:wp14="http://schemas.microsoft.com/office/word/2010/wordml" w:rsidR="008910B5" w:rsidTr="1C6EB1ED" w14:paraId="6E1262D1" wp14:textId="77777777">
        <w:tblPrEx>
          <w:tblCellMar>
            <w:top w:w="0" w:type="dxa"/>
            <w:bottom w:w="0" w:type="dxa"/>
          </w:tblCellMar>
        </w:tblPrEx>
        <w:trPr>
          <w:cantSplit/>
        </w:trPr>
        <w:tc>
          <w:tcPr>
            <w:tcW w:w="3240" w:type="dxa"/>
            <w:tcMar/>
          </w:tcPr>
          <w:p w:rsidR="008910B5" w:rsidRDefault="008910B5" w14:paraId="5BF8CC7A" wp14:textId="5D8C1B76">
            <w:pPr>
              <w:keepNext w:val="1"/>
              <w:ind w:right="-14"/>
              <w:rPr>
                <w:color w:val="000000"/>
              </w:rPr>
            </w:pPr>
            <w:r w:rsidRPr="1C6EB1ED" w:rsidR="4AE364AE">
              <w:rPr>
                <w:color w:val="000000" w:themeColor="text1" w:themeTint="FF" w:themeShade="FF"/>
              </w:rPr>
              <w:t>Leadership hour</w:t>
            </w:r>
            <w:r w:rsidRPr="1C6EB1ED" w:rsidR="4AE364AE">
              <w:rPr>
                <w:color w:val="000000" w:themeColor="text1" w:themeTint="FF" w:themeShade="FF"/>
              </w:rPr>
              <w:t xml:space="preserve"> approval will be swift and clean.</w:t>
            </w:r>
          </w:p>
        </w:tc>
        <w:tc>
          <w:tcPr>
            <w:tcW w:w="3780" w:type="dxa"/>
            <w:tcMar/>
          </w:tcPr>
          <w:p w:rsidR="008910B5" w:rsidRDefault="008910B5" w14:paraId="2726F61E" wp14:textId="5AF0EF46">
            <w:pPr>
              <w:ind w:right="144"/>
              <w:rPr>
                <w:color w:val="000000"/>
              </w:rPr>
            </w:pPr>
            <w:r w:rsidRPr="1C6EB1ED" w:rsidR="4AE364AE">
              <w:rPr>
                <w:color w:val="000000" w:themeColor="text1" w:themeTint="FF" w:themeShade="FF"/>
              </w:rPr>
              <w:t xml:space="preserve">If opted in to email notifications, users will be notified when they have actionable items. </w:t>
            </w:r>
          </w:p>
        </w:tc>
      </w:tr>
      <w:tr xmlns:wp14="http://schemas.microsoft.com/office/word/2010/wordml" w:rsidR="008910B5" w:rsidTr="1C6EB1ED" w14:paraId="005C6444" wp14:textId="77777777">
        <w:tblPrEx>
          <w:tblCellMar>
            <w:top w:w="0" w:type="dxa"/>
            <w:bottom w:w="0" w:type="dxa"/>
          </w:tblCellMar>
        </w:tblPrEx>
        <w:trPr>
          <w:cantSplit/>
        </w:trPr>
        <w:tc>
          <w:tcPr>
            <w:tcW w:w="3240" w:type="dxa"/>
            <w:tcMar/>
          </w:tcPr>
          <w:p w:rsidR="008910B5" w:rsidRDefault="008910B5" w14:paraId="1771727E" wp14:textId="4AEC2B54">
            <w:pPr>
              <w:keepNext w:val="1"/>
              <w:ind w:right="-14"/>
              <w:rPr>
                <w:color w:val="000000"/>
              </w:rPr>
            </w:pPr>
            <w:r w:rsidRPr="1C6EB1ED" w:rsidR="1CA42703">
              <w:rPr>
                <w:color w:val="000000" w:themeColor="text1" w:themeTint="FF" w:themeShade="FF"/>
              </w:rPr>
              <w:t>Administration can pull reports on anyone at any time.</w:t>
            </w:r>
          </w:p>
        </w:tc>
        <w:tc>
          <w:tcPr>
            <w:tcW w:w="3780" w:type="dxa"/>
            <w:tcMar/>
          </w:tcPr>
          <w:p w:rsidR="008910B5" w:rsidRDefault="008910B5" w14:paraId="4F3412D6" wp14:textId="1AD0CAFC">
            <w:pPr>
              <w:ind w:right="144"/>
              <w:rPr>
                <w:color w:val="000000"/>
              </w:rPr>
            </w:pPr>
            <w:r w:rsidRPr="1C6EB1ED" w:rsidR="1CA42703">
              <w:rPr>
                <w:color w:val="000000" w:themeColor="text1" w:themeTint="FF" w:themeShade="FF"/>
              </w:rPr>
              <w:t xml:space="preserve">All student accounts and hours accrued will be available for administrators to review. Filters will exist </w:t>
            </w:r>
            <w:proofErr w:type="gramStart"/>
            <w:r w:rsidRPr="1C6EB1ED" w:rsidR="1CA42703">
              <w:rPr>
                <w:color w:val="000000" w:themeColor="text1" w:themeTint="FF" w:themeShade="FF"/>
              </w:rPr>
              <w:t>to</w:t>
            </w:r>
            <w:proofErr w:type="gramEnd"/>
            <w:r w:rsidRPr="1C6EB1ED" w:rsidR="1CA42703">
              <w:rPr>
                <w:color w:val="000000" w:themeColor="text1" w:themeTint="FF" w:themeShade="FF"/>
              </w:rPr>
              <w:t xml:space="preserve"> only pull </w:t>
            </w:r>
            <w:r w:rsidRPr="1C6EB1ED" w:rsidR="504891F8">
              <w:rPr>
                <w:color w:val="000000" w:themeColor="text1" w:themeTint="FF" w:themeShade="FF"/>
              </w:rPr>
              <w:t>data for certain individuals or between certain dates.</w:t>
            </w:r>
          </w:p>
        </w:tc>
      </w:tr>
      <w:tr xmlns:wp14="http://schemas.microsoft.com/office/word/2010/wordml" w:rsidR="008910B5" w:rsidTr="1C6EB1ED" w14:paraId="3AE1AE96" wp14:textId="77777777">
        <w:tblPrEx>
          <w:tblCellMar>
            <w:top w:w="0" w:type="dxa"/>
            <w:bottom w:w="0" w:type="dxa"/>
          </w:tblCellMar>
        </w:tblPrEx>
        <w:trPr>
          <w:cantSplit/>
        </w:trPr>
        <w:tc>
          <w:tcPr>
            <w:tcW w:w="3240" w:type="dxa"/>
            <w:tcMar/>
          </w:tcPr>
          <w:p w:rsidR="008910B5" w:rsidRDefault="008910B5" w14:paraId="65BD824F" wp14:textId="40ABD1EC">
            <w:pPr>
              <w:keepNext w:val="1"/>
              <w:ind w:right="-14"/>
              <w:rPr>
                <w:color w:val="000000"/>
              </w:rPr>
            </w:pPr>
            <w:r w:rsidRPr="1C6EB1ED" w:rsidR="334B9A8C">
              <w:rPr>
                <w:color w:val="000000" w:themeColor="text1" w:themeTint="FF" w:themeShade="FF"/>
              </w:rPr>
              <w:t>Users can remotely submit or approve hours at any time from any device.</w:t>
            </w:r>
          </w:p>
        </w:tc>
        <w:tc>
          <w:tcPr>
            <w:tcW w:w="3780" w:type="dxa"/>
            <w:tcMar/>
          </w:tcPr>
          <w:p w:rsidR="008910B5" w:rsidRDefault="008910B5" w14:paraId="39A9D425" wp14:textId="1AFCD90C">
            <w:pPr>
              <w:ind w:right="144"/>
              <w:rPr>
                <w:color w:val="000000"/>
              </w:rPr>
            </w:pPr>
            <w:r w:rsidRPr="1C6EB1ED" w:rsidR="22F9D342">
              <w:rPr>
                <w:color w:val="000000" w:themeColor="text1" w:themeTint="FF" w:themeShade="FF"/>
              </w:rPr>
              <w:t>The product will be compatible with desktop and mobile devices, and hour submission is not time-gated. It may be done at any time.</w:t>
            </w:r>
          </w:p>
        </w:tc>
      </w:tr>
      <w:tr xmlns:wp14="http://schemas.microsoft.com/office/word/2010/wordml" w:rsidR="008910B5" w:rsidTr="1C6EB1ED" w14:paraId="7558ED6F" wp14:textId="77777777">
        <w:tblPrEx>
          <w:tblCellMar>
            <w:top w:w="0" w:type="dxa"/>
            <w:bottom w:w="0" w:type="dxa"/>
          </w:tblCellMar>
        </w:tblPrEx>
        <w:trPr>
          <w:cantSplit/>
        </w:trPr>
        <w:tc>
          <w:tcPr>
            <w:tcW w:w="3240" w:type="dxa"/>
            <w:tcMar/>
          </w:tcPr>
          <w:p w:rsidR="008910B5" w:rsidRDefault="008910B5" w14:paraId="6AAC5395" wp14:textId="06A1BA5C">
            <w:pPr>
              <w:keepNext w:val="1"/>
              <w:ind w:right="-14"/>
              <w:rPr>
                <w:color w:val="000000"/>
              </w:rPr>
            </w:pPr>
            <w:r w:rsidRPr="1C6EB1ED" w:rsidR="760FA92E">
              <w:rPr>
                <w:color w:val="000000" w:themeColor="text1" w:themeTint="FF" w:themeShade="FF"/>
              </w:rPr>
              <w:t>T</w:t>
            </w:r>
            <w:r w:rsidRPr="1C6EB1ED" w:rsidR="3DA3645A">
              <w:rPr>
                <w:color w:val="000000" w:themeColor="text1" w:themeTint="FF" w:themeShade="FF"/>
              </w:rPr>
              <w:t>he software</w:t>
            </w:r>
            <w:r w:rsidRPr="1C6EB1ED" w:rsidR="4DD9695C">
              <w:rPr>
                <w:color w:val="000000" w:themeColor="text1" w:themeTint="FF" w:themeShade="FF"/>
              </w:rPr>
              <w:t xml:space="preserve"> will be entirely self-service</w:t>
            </w:r>
            <w:r w:rsidRPr="1C6EB1ED" w:rsidR="008910B5">
              <w:rPr>
                <w:color w:val="000000" w:themeColor="text1" w:themeTint="FF" w:themeShade="FF"/>
              </w:rPr>
              <w:t xml:space="preserve">, </w:t>
            </w:r>
            <w:r w:rsidRPr="1C6EB1ED" w:rsidR="652996A2">
              <w:rPr>
                <w:color w:val="000000" w:themeColor="text1" w:themeTint="FF" w:themeShade="FF"/>
              </w:rPr>
              <w:t>eliminating</w:t>
            </w:r>
            <w:r w:rsidRPr="1C6EB1ED" w:rsidR="008910B5">
              <w:rPr>
                <w:color w:val="000000" w:themeColor="text1" w:themeTint="FF" w:themeShade="FF"/>
              </w:rPr>
              <w:t xml:space="preserve"> </w:t>
            </w:r>
            <w:r w:rsidRPr="1C6EB1ED" w:rsidR="1C7B75B7">
              <w:rPr>
                <w:color w:val="000000" w:themeColor="text1" w:themeTint="FF" w:themeShade="FF"/>
              </w:rPr>
              <w:t xml:space="preserve">the need for </w:t>
            </w:r>
            <w:r w:rsidRPr="1C6EB1ED" w:rsidR="008910B5">
              <w:rPr>
                <w:color w:val="000000" w:themeColor="text1" w:themeTint="FF" w:themeShade="FF"/>
              </w:rPr>
              <w:t>support</w:t>
            </w:r>
            <w:r w:rsidRPr="1C6EB1ED" w:rsidR="7E2B4149">
              <w:rPr>
                <w:color w:val="000000" w:themeColor="text1" w:themeTint="FF" w:themeShade="FF"/>
              </w:rPr>
              <w:t xml:space="preserve"> staff.</w:t>
            </w:r>
          </w:p>
        </w:tc>
        <w:tc>
          <w:tcPr>
            <w:tcW w:w="3780" w:type="dxa"/>
            <w:tcMar/>
          </w:tcPr>
          <w:p w:rsidR="008910B5" w:rsidRDefault="008910B5" w14:paraId="7203EE19" wp14:textId="5899407C">
            <w:pPr>
              <w:ind w:right="144"/>
              <w:rPr>
                <w:color w:val="000000"/>
              </w:rPr>
            </w:pPr>
            <w:r w:rsidRPr="1C6EB1ED" w:rsidR="47201047">
              <w:rPr>
                <w:color w:val="000000" w:themeColor="text1" w:themeTint="FF" w:themeShade="FF"/>
              </w:rPr>
              <w:t>Product documentation will</w:t>
            </w:r>
            <w:r w:rsidRPr="1C6EB1ED" w:rsidR="008910B5">
              <w:rPr>
                <w:color w:val="000000" w:themeColor="text1" w:themeTint="FF" w:themeShade="FF"/>
              </w:rPr>
              <w:t xml:space="preserve"> be made available </w:t>
            </w:r>
            <w:r w:rsidRPr="1C6EB1ED" w:rsidR="6E67A032">
              <w:rPr>
                <w:color w:val="000000" w:themeColor="text1" w:themeTint="FF" w:themeShade="FF"/>
              </w:rPr>
              <w:t>on the website</w:t>
            </w:r>
            <w:r w:rsidRPr="1C6EB1ED" w:rsidR="093428D5">
              <w:rPr>
                <w:color w:val="000000" w:themeColor="text1" w:themeTint="FF" w:themeShade="FF"/>
              </w:rPr>
              <w:t xml:space="preserve">, with tooltips linking related articles where appropriate. Additionally, account creation and management </w:t>
            </w:r>
            <w:r w:rsidRPr="1C6EB1ED" w:rsidR="06B9C5D5">
              <w:rPr>
                <w:color w:val="000000" w:themeColor="text1" w:themeTint="FF" w:themeShade="FF"/>
              </w:rPr>
              <w:t>will be</w:t>
            </w:r>
            <w:r w:rsidRPr="1C6EB1ED" w:rsidR="093428D5">
              <w:rPr>
                <w:color w:val="000000" w:themeColor="text1" w:themeTint="FF" w:themeShade="FF"/>
              </w:rPr>
              <w:t xml:space="preserve"> </w:t>
            </w:r>
            <w:r w:rsidRPr="1C6EB1ED" w:rsidR="6494DB5B">
              <w:rPr>
                <w:color w:val="000000" w:themeColor="text1" w:themeTint="FF" w:themeShade="FF"/>
              </w:rPr>
              <w:t>entirely self-service.</w:t>
            </w:r>
          </w:p>
        </w:tc>
      </w:tr>
    </w:tbl>
    <w:p xmlns:wp14="http://schemas.microsoft.com/office/word/2010/wordml" w:rsidR="008910B5" w:rsidRDefault="008910B5" w14:paraId="20EC7CB1" wp14:textId="77777777">
      <w:pPr>
        <w:pStyle w:val="Heading2"/>
      </w:pPr>
      <w:bookmarkStart w:name="_Toc425054394" w:id="90"/>
      <w:bookmarkStart w:name="_Toc318089002" w:id="91"/>
      <w:bookmarkStart w:name="_Toc320274637" w:id="92"/>
      <w:bookmarkStart w:name="_Toc320279510" w:id="93"/>
      <w:bookmarkStart w:name="_Toc323533379" w:id="94"/>
      <w:bookmarkStart w:name="_Toc339783689" w:id="95"/>
      <w:bookmarkStart w:name="_Toc339784278" w:id="96"/>
      <w:bookmarkStart w:name="_Toc342757869" w:id="97"/>
      <w:bookmarkStart w:name="_Toc346297780" w:id="98"/>
      <w:bookmarkStart w:name="_Toc422186487" w:id="99"/>
      <w:bookmarkStart w:name="_Toc436203390" w:id="100"/>
      <w:bookmarkStart w:name="_Toc452813593" w:id="101"/>
      <w:bookmarkStart w:name="_Toc509300854" w:id="102"/>
      <w:r>
        <w:t>Assumptions and Dependencies</w:t>
      </w:r>
      <w:bookmarkEnd w:id="90"/>
      <w:bookmarkEnd w:id="91"/>
      <w:bookmarkEnd w:id="92"/>
      <w:bookmarkEnd w:id="93"/>
      <w:bookmarkEnd w:id="94"/>
      <w:bookmarkEnd w:id="95"/>
      <w:bookmarkEnd w:id="96"/>
      <w:bookmarkEnd w:id="97"/>
      <w:bookmarkEnd w:id="98"/>
      <w:bookmarkEnd w:id="99"/>
      <w:bookmarkEnd w:id="100"/>
      <w:bookmarkEnd w:id="101"/>
      <w:bookmarkEnd w:id="102"/>
    </w:p>
    <w:p xmlns:wp14="http://schemas.microsoft.com/office/word/2010/wordml" w:rsidR="008910B5" w:rsidRDefault="008910B5" w14:paraId="408AE1D4" wp14:textId="77777777">
      <w:pPr>
        <w:pStyle w:val="InfoBlue"/>
      </w:pPr>
      <w:r w:rsidR="008910B5">
        <w:rPr/>
        <w:t xml:space="preserve">[List each of the factors that affect the features stated in the </w:t>
      </w:r>
      <w:r w:rsidRPr="1C6EB1ED" w:rsidR="008910B5">
        <w:rPr>
          <w:b w:val="1"/>
          <w:bCs w:val="1"/>
        </w:rPr>
        <w:t>Vision</w:t>
      </w:r>
      <w:r w:rsidR="008910B5">
        <w:rPr/>
        <w:t xml:space="preserve"> document. List assumptions that, if changed, will alter the </w:t>
      </w:r>
      <w:r w:rsidRPr="1C6EB1ED" w:rsidR="008910B5">
        <w:rPr>
          <w:b w:val="1"/>
          <w:bCs w:val="1"/>
        </w:rPr>
        <w:t xml:space="preserve">Vision </w:t>
      </w:r>
      <w:r w:rsidR="008910B5">
        <w:rPr/>
        <w:t xml:space="preserve">document. For example, an assumption may state that a specific operating system will be available for the hardware designated for the software product. If the operating system is not available, the </w:t>
      </w:r>
      <w:r w:rsidRPr="1C6EB1ED" w:rsidR="008910B5">
        <w:rPr>
          <w:b w:val="1"/>
          <w:bCs w:val="1"/>
        </w:rPr>
        <w:t>Vision</w:t>
      </w:r>
      <w:r w:rsidR="008910B5">
        <w:rPr/>
        <w:t xml:space="preserve"> document will need to change.]</w:t>
      </w:r>
    </w:p>
    <w:p w:rsidR="7B67077B" w:rsidP="1C6EB1ED" w:rsidRDefault="7B67077B" w14:paraId="680D119F" w14:textId="5B7876B0">
      <w:pPr>
        <w:pStyle w:val="BodyText"/>
      </w:pPr>
      <w:r w:rsidR="7B67077B">
        <w:rPr/>
        <w:t>While we understand fundamentally what data needs to be tracked, there is always the possibility that more data will be necessary</w:t>
      </w:r>
      <w:r w:rsidR="2A11EF1C">
        <w:rPr/>
        <w:t xml:space="preserve"> as the project progresses. While on the topic of data, student data is very sensitive, and is subject to FERPA. Working with university registrars may prove to be exceptionally challenging, as </w:t>
      </w:r>
      <w:r w:rsidR="383ADC60">
        <w:rPr/>
        <w:t>identifiable data will need to be secured in accord with university regulations. If we are unable to secure the data to UNF standards, we will be unable to use this data.</w:t>
      </w:r>
      <w:r w:rsidR="313FF783">
        <w:rPr/>
        <w:t xml:space="preserve"> </w:t>
      </w:r>
    </w:p>
    <w:p w:rsidR="04EAB1A8" w:rsidP="1C6EB1ED" w:rsidRDefault="04EAB1A8" w14:paraId="3F131A02" w14:textId="469894B6">
      <w:pPr>
        <w:pStyle w:val="BodyText"/>
      </w:pPr>
      <w:proofErr w:type="gramStart"/>
      <w:r w:rsidR="04EAB1A8">
        <w:rPr/>
        <w:t>In regards to</w:t>
      </w:r>
      <w:proofErr w:type="gramEnd"/>
      <w:r w:rsidR="04EAB1A8">
        <w:rPr/>
        <w:t xml:space="preserve"> where the program will be hosted, we have two options. We can either host it </w:t>
      </w:r>
      <w:proofErr w:type="gramStart"/>
      <w:r w:rsidR="04EAB1A8">
        <w:rPr/>
        <w:t>on-premises</w:t>
      </w:r>
      <w:proofErr w:type="gramEnd"/>
      <w:r w:rsidR="04EAB1A8">
        <w:rPr/>
        <w:t xml:space="preserve"> or in the </w:t>
      </w:r>
      <w:proofErr w:type="gramStart"/>
      <w:r w:rsidR="04EAB1A8">
        <w:rPr/>
        <w:t>cloud</w:t>
      </w:r>
      <w:proofErr w:type="gramEnd"/>
      <w:r w:rsidR="04EAB1A8">
        <w:rPr/>
        <w:t>. Both have their advantages and disadvantages that need to be weighed very carefully. The vision could</w:t>
      </w:r>
      <w:r w:rsidR="086FA1A3">
        <w:rPr/>
        <w:t xml:space="preserve"> change significantly depending on where we implement the product.</w:t>
      </w:r>
    </w:p>
    <w:p w:rsidR="086FA1A3" w:rsidP="1C6EB1ED" w:rsidRDefault="086FA1A3" w14:paraId="7236B9AE" w14:textId="25C1A566">
      <w:pPr>
        <w:pStyle w:val="BodyText"/>
      </w:pPr>
      <w:r w:rsidR="086FA1A3">
        <w:rPr/>
        <w:t>T</w:t>
      </w:r>
      <w:r w:rsidR="086FA1A3">
        <w:rPr/>
        <w:t>h</w:t>
      </w:r>
      <w:r w:rsidR="086FA1A3">
        <w:rPr/>
        <w:t>e workflow between faculty and students isn’t crystal clear. We have been given a broad outline of what is important at the end of the day, but how faculty and students interact within the system is not clear.</w:t>
      </w:r>
    </w:p>
    <w:p w:rsidR="086FA1A3" w:rsidP="1C6EB1ED" w:rsidRDefault="086FA1A3" w14:paraId="43B4793E" w14:textId="1F1EB417">
      <w:pPr>
        <w:pStyle w:val="BodyText"/>
      </w:pPr>
      <w:r w:rsidR="086FA1A3">
        <w:rPr/>
        <w:t>Finally, while account creation will be self-service, there will need to be a system administrator role. There needs to be a fallback for issues relating to the system administrator account</w:t>
      </w:r>
      <w:r w:rsidR="0397289D">
        <w:rPr/>
        <w:t>.</w:t>
      </w:r>
    </w:p>
    <w:p xmlns:wp14="http://schemas.microsoft.com/office/word/2010/wordml" w:rsidR="008910B5" w:rsidRDefault="008910B5" w14:paraId="07E6935B" wp14:textId="77777777">
      <w:pPr>
        <w:pStyle w:val="Heading2"/>
        <w:widowControl/>
      </w:pPr>
      <w:bookmarkStart w:name="_Toc425054395" w:id="103"/>
      <w:bookmarkStart w:name="_Toc422186488" w:id="104"/>
      <w:bookmarkStart w:name="_Toc436203391" w:id="105"/>
      <w:bookmarkStart w:name="_Toc452813594" w:id="106"/>
      <w:bookmarkStart w:name="_Toc509300855" w:id="107"/>
      <w:r>
        <w:t>Cost and Pricing</w:t>
      </w:r>
      <w:bookmarkEnd w:id="103"/>
      <w:bookmarkEnd w:id="104"/>
      <w:bookmarkEnd w:id="105"/>
      <w:bookmarkEnd w:id="106"/>
      <w:bookmarkEnd w:id="107"/>
    </w:p>
    <w:p xmlns:wp14="http://schemas.microsoft.com/office/word/2010/wordml" w:rsidR="008910B5" w:rsidRDefault="008910B5" w14:paraId="4CB85BFA" wp14:textId="37263ACE">
      <w:pPr>
        <w:pStyle w:val="InfoBlue"/>
      </w:pPr>
      <w:r w:rsidR="008910B5">
        <w:rP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5A043A86" w:rsidP="1C6EB1ED" w:rsidRDefault="5A043A86" w14:paraId="6C155E3B" w14:textId="79951AB2">
      <w:pPr>
        <w:pStyle w:val="BodyText"/>
      </w:pPr>
      <w:r w:rsidR="5A043A86">
        <w:rPr/>
        <w:t xml:space="preserve">The only cost that should be considered for this project is the cost of hosting the product. If we choose a cloud provider, we will specifically need to select a free one. If we use an on-premises solution, electricity cost </w:t>
      </w:r>
      <w:r w:rsidR="69341A98">
        <w:rPr/>
        <w:t>and support staff costs will need to be considered. (Support staff is not really a consideration, as the product would be hosted on a server managed by ITS, a</w:t>
      </w:r>
      <w:r w:rsidR="7F59DE5D">
        <w:rPr/>
        <w:t xml:space="preserve"> service provided to the college for free</w:t>
      </w:r>
      <w:r w:rsidR="69341A98">
        <w:rPr/>
        <w:t>)</w:t>
      </w:r>
    </w:p>
    <w:p xmlns:wp14="http://schemas.microsoft.com/office/word/2010/wordml" w:rsidR="008910B5" w:rsidRDefault="008910B5" w14:paraId="3F1E9C09" wp14:textId="77777777">
      <w:pPr>
        <w:pStyle w:val="Heading2"/>
        <w:widowControl/>
      </w:pPr>
      <w:bookmarkStart w:name="_Toc425054396" w:id="108"/>
      <w:bookmarkStart w:name="_Toc422186489" w:id="109"/>
      <w:bookmarkStart w:name="_Toc436203392" w:id="110"/>
      <w:bookmarkStart w:name="_Toc452813595" w:id="111"/>
      <w:bookmarkStart w:name="_Toc509300856" w:id="112"/>
      <w:r>
        <w:t>Licensing and Installation</w:t>
      </w:r>
      <w:bookmarkEnd w:id="108"/>
      <w:bookmarkEnd w:id="109"/>
      <w:bookmarkEnd w:id="110"/>
      <w:bookmarkEnd w:id="111"/>
      <w:bookmarkEnd w:id="112"/>
    </w:p>
    <w:p xmlns:wp14="http://schemas.microsoft.com/office/word/2010/wordml" w:rsidR="008910B5" w:rsidRDefault="008910B5" w14:paraId="2816AB51" wp14:textId="77777777">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xmlns:wp14="http://schemas.microsoft.com/office/word/2010/wordml" w:rsidR="008910B5" w:rsidRDefault="008910B5" w14:paraId="43D38192" wp14:textId="77777777">
      <w:pPr>
        <w:pStyle w:val="InfoBlue"/>
      </w:pPr>
      <w:r w:rsidR="008910B5">
        <w:rPr/>
        <w:t>Installation requirements may also affect coding or create the need for separate installation software.]</w:t>
      </w:r>
    </w:p>
    <w:p w:rsidR="4F3727AB" w:rsidP="1C6EB1ED" w:rsidRDefault="4F3727AB" w14:paraId="71F7CBAA" w14:textId="46BF4322">
      <w:pPr>
        <w:pStyle w:val="BodyText"/>
      </w:pPr>
      <w:r w:rsidR="4F3727AB">
        <w:rPr/>
        <w:t>As we intend to use open-source software for the entirety of this product, there are no licensing limitations at this time.</w:t>
      </w:r>
    </w:p>
    <w:p xmlns:wp14="http://schemas.microsoft.com/office/word/2010/wordml" w:rsidR="008910B5" w:rsidRDefault="008910B5" w14:paraId="4DEE40DB" wp14:textId="77777777">
      <w:pPr>
        <w:pStyle w:val="Heading1"/>
      </w:pPr>
      <w:bookmarkStart w:name="_Toc436203402" w:id="113"/>
      <w:bookmarkStart w:name="_Toc452813596" w:id="114"/>
      <w:bookmarkStart w:name="_Toc509300857" w:id="115"/>
      <w:r>
        <w:t>Product Features</w:t>
      </w:r>
      <w:bookmarkEnd w:id="113"/>
      <w:bookmarkEnd w:id="114"/>
      <w:bookmarkEnd w:id="115"/>
    </w:p>
    <w:p xmlns:wp14="http://schemas.microsoft.com/office/word/2010/wordml" w:rsidR="008910B5" w:rsidRDefault="008910B5" w14:paraId="6311CE9C" wp14:textId="77777777">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xmlns:wp14="http://schemas.microsoft.com/office/word/2010/wordml" w:rsidR="008910B5" w:rsidRDefault="008910B5" w14:paraId="3A6BE8C5" wp14:textId="77777777">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xmlns:wp14="http://schemas.microsoft.com/office/word/2010/wordml" w:rsidR="008910B5" w:rsidRDefault="008910B5" w14:paraId="65F21A1E" wp14:textId="77777777">
      <w:pPr>
        <w:pStyle w:val="InfoBlue"/>
      </w:pPr>
      <w:r>
        <w:t xml:space="preserve">To effectively manage application complexity, we recommend for any new system, or an increment to an existing system, capabilities are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xmlns:wp14="http://schemas.microsoft.com/office/word/2010/wordml" w:rsidR="008910B5" w:rsidRDefault="008910B5" w14:paraId="733376FD" wp14:textId="77777777">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xmlns:wp14="http://schemas.microsoft.com/office/word/2010/wordml" w:rsidR="008910B5" w:rsidRDefault="008910B5" w14:paraId="1EFC20B5" wp14:textId="77777777">
      <w:pPr>
        <w:pStyle w:val="InfoBlue"/>
        <w:ind w:left="540" w:hanging="540"/>
      </w:pPr>
      <w:r>
        <w:t>•</w:t>
      </w:r>
      <w:r>
        <w:tab/>
      </w:r>
      <w:r>
        <w:t>Avoid design. Keep feature descriptions at a general level. Focus on capabilities needed and why (not how)</w:t>
      </w:r>
      <w:r>
        <w:tab/>
      </w:r>
      <w:r>
        <w:t xml:space="preserve"> they should be implemented.</w:t>
      </w:r>
    </w:p>
    <w:p xmlns:wp14="http://schemas.microsoft.com/office/word/2010/wordml" w:rsidR="008910B5" w:rsidRDefault="008910B5" w14:paraId="41D05397" wp14:textId="77777777">
      <w:pPr>
        <w:pStyle w:val="InfoBlue"/>
        <w:ind w:left="540" w:hanging="540"/>
      </w:pPr>
      <w:r>
        <w:t>•</w:t>
      </w:r>
      <w:r>
        <w:tab/>
      </w:r>
      <w:r>
        <w:t>If you are using the Rational RequisitePro toolkit, all need to be selected as requirements of type for easy reference and tracking.]</w:t>
      </w:r>
    </w:p>
    <w:p xmlns:wp14="http://schemas.microsoft.com/office/word/2010/wordml" w:rsidR="008910B5" w:rsidRDefault="008910B5" w14:paraId="78A53CFE" wp14:textId="77777777">
      <w:pPr>
        <w:pStyle w:val="Heading2"/>
      </w:pPr>
      <w:bookmarkStart w:name="_Toc425054407" w:id="116"/>
      <w:bookmarkStart w:name="_Toc342757873" w:id="117"/>
      <w:bookmarkStart w:name="_Toc346297791" w:id="118"/>
      <w:bookmarkStart w:name="_Toc422186500" w:id="119"/>
      <w:bookmarkStart w:name="_Toc436203403" w:id="120"/>
      <w:bookmarkStart w:name="_Toc452813597" w:id="121"/>
      <w:bookmarkStart w:name="_Toc509300858" w:id="122"/>
      <w:r>
        <w:t>&lt;</w:t>
      </w:r>
      <w:proofErr w:type="gramStart"/>
      <w:r>
        <w:t>aFeature</w:t>
      </w:r>
      <w:bookmarkEnd w:id="116"/>
      <w:bookmarkEnd w:id="117"/>
      <w:bookmarkEnd w:id="118"/>
      <w:bookmarkEnd w:id="119"/>
      <w:bookmarkEnd w:id="120"/>
      <w:bookmarkEnd w:id="121"/>
      <w:proofErr w:type="gramEnd"/>
      <w:r>
        <w:t>&gt;</w:t>
      </w:r>
      <w:bookmarkEnd w:id="122"/>
    </w:p>
    <w:p xmlns:wp14="http://schemas.microsoft.com/office/word/2010/wordml" w:rsidR="008910B5" w:rsidRDefault="008910B5" w14:paraId="110FFD37" wp14:textId="77777777">
      <w:pPr>
        <w:pStyle w:val="Paragraph2"/>
        <w:widowControl/>
      </w:pPr>
    </w:p>
    <w:p xmlns:wp14="http://schemas.microsoft.com/office/word/2010/wordml" w:rsidR="008910B5" w:rsidRDefault="008910B5" w14:paraId="080727A4" wp14:textId="77777777">
      <w:pPr>
        <w:pStyle w:val="Heading2"/>
      </w:pPr>
      <w:bookmarkStart w:name="_Toc425054408" w:id="123"/>
      <w:bookmarkStart w:name="_Toc346297792" w:id="124"/>
      <w:bookmarkStart w:name="_Toc422186501" w:id="125"/>
      <w:bookmarkStart w:name="_Toc436203404" w:id="126"/>
      <w:bookmarkStart w:name="_Toc452813598" w:id="127"/>
      <w:bookmarkStart w:name="_Toc509300859" w:id="128"/>
      <w:r>
        <w:t>&lt;</w:t>
      </w:r>
      <w:proofErr w:type="gramStart"/>
      <w:r>
        <w:t>anotherFeature</w:t>
      </w:r>
      <w:bookmarkEnd w:id="123"/>
      <w:bookmarkEnd w:id="124"/>
      <w:bookmarkEnd w:id="125"/>
      <w:bookmarkEnd w:id="126"/>
      <w:bookmarkEnd w:id="127"/>
      <w:proofErr w:type="gramEnd"/>
      <w:r>
        <w:t>&gt;</w:t>
      </w:r>
      <w:bookmarkEnd w:id="128"/>
    </w:p>
    <w:p xmlns:wp14="http://schemas.microsoft.com/office/word/2010/wordml" w:rsidR="008910B5" w:rsidRDefault="008910B5" w14:paraId="6B699379" wp14:textId="77777777">
      <w:pPr>
        <w:pStyle w:val="BodyText"/>
      </w:pPr>
    </w:p>
    <w:p xmlns:wp14="http://schemas.microsoft.com/office/word/2010/wordml" w:rsidR="008910B5" w:rsidRDefault="008910B5" w14:paraId="476EE139" wp14:textId="77777777">
      <w:pPr>
        <w:pStyle w:val="Heading1"/>
      </w:pPr>
      <w:bookmarkStart w:name="_Toc436203405" w:id="129"/>
      <w:bookmarkStart w:name="_Toc452813599" w:id="130"/>
      <w:bookmarkStart w:name="_Toc509300860" w:id="131"/>
      <w:r>
        <w:t>Constraints</w:t>
      </w:r>
      <w:bookmarkEnd w:id="129"/>
      <w:bookmarkEnd w:id="130"/>
      <w:bookmarkEnd w:id="131"/>
      <w:r>
        <w:t xml:space="preserve"> </w:t>
      </w:r>
    </w:p>
    <w:p xmlns:wp14="http://schemas.microsoft.com/office/word/2010/wordml" w:rsidR="008910B5" w:rsidRDefault="008910B5" w14:paraId="7C40C540" wp14:textId="77777777">
      <w:pPr>
        <w:pStyle w:val="InfoBlue"/>
      </w:pPr>
      <w:r>
        <w:t>[Note any design constraints, external constraints or other dependencies.]</w:t>
      </w:r>
    </w:p>
    <w:p xmlns:wp14="http://schemas.microsoft.com/office/word/2010/wordml" w:rsidR="008910B5" w:rsidRDefault="008910B5" w14:paraId="50366FE0" wp14:textId="77777777">
      <w:pPr>
        <w:pStyle w:val="Heading1"/>
      </w:pPr>
      <w:bookmarkStart w:name="_Toc436203406" w:id="132"/>
      <w:bookmarkStart w:name="_Toc452813600" w:id="133"/>
      <w:bookmarkStart w:name="_Toc509300861" w:id="134"/>
      <w:r>
        <w:t>Quality Ranges</w:t>
      </w:r>
      <w:bookmarkEnd w:id="132"/>
      <w:bookmarkEnd w:id="133"/>
      <w:bookmarkEnd w:id="134"/>
      <w:r>
        <w:t xml:space="preserve"> </w:t>
      </w:r>
    </w:p>
    <w:p xmlns:wp14="http://schemas.microsoft.com/office/word/2010/wordml" w:rsidR="008910B5" w:rsidRDefault="008910B5" w14:paraId="2B1CBA29" wp14:textId="77777777">
      <w:pPr>
        <w:pStyle w:val="InfoBlue"/>
      </w:pPr>
      <w:r>
        <w:t>[Define the quality ranges for performance, robustness, fault tolerance, usability, and similar characteristics that are not captured in the Feature Set.]</w:t>
      </w:r>
    </w:p>
    <w:p xmlns:wp14="http://schemas.microsoft.com/office/word/2010/wordml" w:rsidR="008910B5" w:rsidRDefault="008910B5" w14:paraId="0A4C061E" wp14:textId="77777777">
      <w:pPr>
        <w:pStyle w:val="Heading1"/>
      </w:pPr>
      <w:bookmarkStart w:name="_Toc436203407" w:id="135"/>
      <w:bookmarkStart w:name="_Toc452813601" w:id="136"/>
      <w:bookmarkStart w:name="_Toc509300862" w:id="137"/>
      <w:r>
        <w:t>Precedence and Priority</w:t>
      </w:r>
      <w:bookmarkEnd w:id="135"/>
      <w:bookmarkEnd w:id="136"/>
      <w:bookmarkEnd w:id="137"/>
    </w:p>
    <w:p xmlns:wp14="http://schemas.microsoft.com/office/word/2010/wordml" w:rsidR="008910B5" w:rsidRDefault="008910B5" w14:paraId="001E4412" wp14:textId="77777777">
      <w:pPr>
        <w:pStyle w:val="InfoBlue"/>
      </w:pPr>
      <w:r>
        <w:t>[Define the priority of the different system features.]</w:t>
      </w:r>
    </w:p>
    <w:p xmlns:wp14="http://schemas.microsoft.com/office/word/2010/wordml" w:rsidR="008910B5" w:rsidRDefault="008910B5" w14:paraId="3EEF81A9" wp14:textId="77777777">
      <w:pPr>
        <w:pStyle w:val="Heading1"/>
      </w:pPr>
      <w:bookmarkStart w:name="_Toc436203408" w:id="138"/>
      <w:bookmarkStart w:name="_Toc452813602" w:id="139"/>
      <w:bookmarkStart w:name="_Toc509300863" w:id="140"/>
      <w:r>
        <w:t>Other Product Requirements</w:t>
      </w:r>
      <w:bookmarkEnd w:id="138"/>
      <w:bookmarkEnd w:id="139"/>
      <w:bookmarkEnd w:id="140"/>
    </w:p>
    <w:p xmlns:wp14="http://schemas.microsoft.com/office/word/2010/wordml" w:rsidR="008910B5" w:rsidRDefault="008910B5" w14:paraId="1122520F" wp14:textId="77777777">
      <w:pPr>
        <w:pStyle w:val="InfoBlue"/>
      </w:pPr>
      <w:r>
        <w:t>[At a high level, list applicable standards, hardware or platform requirements, performance requirements, and environmental requirements.]</w:t>
      </w:r>
    </w:p>
    <w:p xmlns:wp14="http://schemas.microsoft.com/office/word/2010/wordml" w:rsidR="008910B5" w:rsidRDefault="008910B5" w14:paraId="13080CE2" wp14:textId="77777777">
      <w:pPr>
        <w:pStyle w:val="Heading2"/>
      </w:pPr>
      <w:bookmarkStart w:name="_Toc425054410" w:id="141"/>
      <w:bookmarkStart w:name="_Toc422186503" w:id="142"/>
      <w:bookmarkStart w:name="_Toc436203409" w:id="143"/>
      <w:bookmarkStart w:name="_Toc452813603" w:id="144"/>
      <w:bookmarkStart w:name="_Toc509300864" w:id="145"/>
      <w:r>
        <w:t>Applicable Standards</w:t>
      </w:r>
      <w:bookmarkEnd w:id="141"/>
      <w:bookmarkEnd w:id="142"/>
      <w:bookmarkEnd w:id="143"/>
      <w:bookmarkEnd w:id="144"/>
      <w:bookmarkEnd w:id="145"/>
    </w:p>
    <w:p xmlns:wp14="http://schemas.microsoft.com/office/word/2010/wordml" w:rsidR="008910B5" w:rsidRDefault="008910B5" w14:paraId="35579ED3" wp14:textId="77777777">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xmlns:wp14="http://schemas.microsoft.com/office/word/2010/wordml" w:rsidR="008910B5" w:rsidRDefault="008910B5" w14:paraId="1F4E4BF7" wp14:textId="77777777">
      <w:pPr>
        <w:pStyle w:val="Heading2"/>
      </w:pPr>
      <w:bookmarkStart w:name="_Toc425054411" w:id="146"/>
      <w:bookmarkStart w:name="_Toc422186504" w:id="147"/>
      <w:bookmarkStart w:name="_Toc436203410" w:id="148"/>
      <w:bookmarkStart w:name="_Toc452813604" w:id="149"/>
      <w:bookmarkStart w:name="_Toc509300865" w:id="150"/>
      <w:r>
        <w:t>System Requirements</w:t>
      </w:r>
      <w:bookmarkEnd w:id="146"/>
      <w:bookmarkEnd w:id="147"/>
      <w:bookmarkEnd w:id="148"/>
      <w:bookmarkEnd w:id="149"/>
      <w:bookmarkEnd w:id="150"/>
    </w:p>
    <w:p xmlns:wp14="http://schemas.microsoft.com/office/word/2010/wordml" w:rsidR="008910B5" w:rsidRDefault="008910B5" w14:paraId="633BCE57" wp14:textId="77777777">
      <w:pPr>
        <w:pStyle w:val="InfoBlue"/>
      </w:pPr>
      <w:r>
        <w:t>[Define any system requirements necessary to support the application. These can include the supported host operating systems and network platforms, configurations, memory, peripherals, and companion software.</w:t>
      </w:r>
      <w:bookmarkStart w:name="_Toc346297793" w:id="151"/>
      <w:r>
        <w:t>]</w:t>
      </w:r>
    </w:p>
    <w:p xmlns:wp14="http://schemas.microsoft.com/office/word/2010/wordml" w:rsidR="008910B5" w:rsidRDefault="008910B5" w14:paraId="14AAE3A3" wp14:textId="77777777">
      <w:pPr>
        <w:pStyle w:val="Heading2"/>
        <w:widowControl/>
      </w:pPr>
      <w:bookmarkStart w:name="_Toc425054412" w:id="152"/>
      <w:bookmarkStart w:name="_Toc422186505" w:id="153"/>
      <w:bookmarkStart w:name="_Toc436203411" w:id="154"/>
      <w:bookmarkStart w:name="_Toc452813605" w:id="155"/>
      <w:bookmarkStart w:name="_Toc509300866" w:id="156"/>
      <w:r>
        <w:t>Performance Requirements</w:t>
      </w:r>
      <w:bookmarkEnd w:id="151"/>
      <w:bookmarkEnd w:id="152"/>
      <w:bookmarkEnd w:id="153"/>
      <w:bookmarkEnd w:id="154"/>
      <w:bookmarkEnd w:id="155"/>
      <w:bookmarkEnd w:id="156"/>
    </w:p>
    <w:p xmlns:wp14="http://schemas.microsoft.com/office/word/2010/wordml" w:rsidR="008910B5" w:rsidRDefault="008910B5" w14:paraId="32F05CEE" wp14:textId="77777777">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xmlns:wp14="http://schemas.microsoft.com/office/word/2010/wordml" w:rsidR="008910B5" w:rsidRDefault="008910B5" w14:paraId="6B839822" wp14:textId="77777777">
      <w:pPr>
        <w:pStyle w:val="Heading2"/>
      </w:pPr>
      <w:bookmarkStart w:name="_Toc425054413" w:id="157"/>
      <w:bookmarkStart w:name="_Toc346297794" w:id="158"/>
      <w:bookmarkStart w:name="_Toc422186506" w:id="159"/>
      <w:bookmarkStart w:name="_Toc436203412" w:id="160"/>
      <w:bookmarkStart w:name="_Toc452813606" w:id="161"/>
      <w:bookmarkStart w:name="_Toc509300867" w:id="162"/>
      <w:r>
        <w:t>Environmental Requirements</w:t>
      </w:r>
      <w:bookmarkEnd w:id="157"/>
      <w:bookmarkEnd w:id="158"/>
      <w:bookmarkEnd w:id="159"/>
      <w:bookmarkEnd w:id="160"/>
      <w:bookmarkEnd w:id="161"/>
      <w:bookmarkEnd w:id="162"/>
    </w:p>
    <w:p xmlns:wp14="http://schemas.microsoft.com/office/word/2010/wordml" w:rsidR="008910B5" w:rsidRDefault="008910B5" w14:paraId="6ACFA6B1" wp14:textId="77777777">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xmlns:wp14="http://schemas.microsoft.com/office/word/2010/wordml" w:rsidR="008910B5" w:rsidRDefault="008910B5" w14:paraId="63068D61" wp14:textId="77777777">
      <w:pPr>
        <w:pStyle w:val="Heading1"/>
      </w:pPr>
      <w:bookmarkStart w:name="_Toc436203413" w:id="163"/>
      <w:bookmarkStart w:name="_Toc452813607" w:id="164"/>
      <w:bookmarkStart w:name="_Toc509300868" w:id="165"/>
      <w:r>
        <w:lastRenderedPageBreak/>
        <w:t>Documentation Requirements</w:t>
      </w:r>
      <w:bookmarkEnd w:id="163"/>
      <w:bookmarkEnd w:id="164"/>
      <w:bookmarkEnd w:id="165"/>
    </w:p>
    <w:p xmlns:wp14="http://schemas.microsoft.com/office/word/2010/wordml" w:rsidR="008910B5" w:rsidRDefault="008910B5" w14:paraId="62DE0004" wp14:textId="77777777">
      <w:pPr>
        <w:pStyle w:val="InfoBlue"/>
      </w:pPr>
      <w:r>
        <w:t>[This section describes the documentation that must be developed to support successful application deployment.]</w:t>
      </w:r>
    </w:p>
    <w:p xmlns:wp14="http://schemas.microsoft.com/office/word/2010/wordml" w:rsidR="008910B5" w:rsidRDefault="008910B5" w14:paraId="4BDB8DDB" wp14:textId="77777777">
      <w:pPr>
        <w:pStyle w:val="Heading2"/>
      </w:pPr>
      <w:bookmarkStart w:name="_Toc425054415" w:id="166"/>
      <w:bookmarkStart w:name="_Toc422186508" w:id="167"/>
      <w:bookmarkStart w:name="_Toc436203414" w:id="168"/>
      <w:bookmarkStart w:name="_Toc452813608" w:id="169"/>
      <w:bookmarkStart w:name="_Toc509300869" w:id="170"/>
      <w:r>
        <w:t>User Manual</w:t>
      </w:r>
      <w:bookmarkEnd w:id="166"/>
      <w:bookmarkEnd w:id="167"/>
      <w:bookmarkEnd w:id="168"/>
      <w:bookmarkEnd w:id="169"/>
      <w:bookmarkEnd w:id="170"/>
    </w:p>
    <w:p xmlns:wp14="http://schemas.microsoft.com/office/word/2010/wordml" w:rsidR="008910B5" w:rsidRDefault="008910B5" w14:paraId="5308B973" wp14:textId="77777777">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xmlns:wp14="http://schemas.microsoft.com/office/word/2010/wordml" w:rsidR="008910B5" w:rsidRDefault="008910B5" w14:paraId="4AB2B3A9" wp14:textId="77777777">
      <w:pPr>
        <w:pStyle w:val="Heading2"/>
      </w:pPr>
      <w:bookmarkStart w:name="_Toc425054416" w:id="171"/>
      <w:bookmarkStart w:name="_Toc422186509" w:id="172"/>
      <w:bookmarkStart w:name="_Toc436203415" w:id="173"/>
      <w:bookmarkStart w:name="_Toc452813609" w:id="174"/>
      <w:bookmarkStart w:name="_Toc509300870" w:id="175"/>
      <w:r>
        <w:t>Online Help</w:t>
      </w:r>
      <w:bookmarkEnd w:id="171"/>
      <w:bookmarkEnd w:id="172"/>
      <w:bookmarkEnd w:id="173"/>
      <w:bookmarkEnd w:id="174"/>
      <w:bookmarkEnd w:id="175"/>
    </w:p>
    <w:p xmlns:wp14="http://schemas.microsoft.com/office/word/2010/wordml" w:rsidR="008910B5" w:rsidRDefault="008910B5" w14:paraId="620DABF3" wp14:textId="77777777">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xmlns:wp14="http://schemas.microsoft.com/office/word/2010/wordml" w:rsidR="008910B5" w:rsidRDefault="008910B5" w14:paraId="77B2DD1F" wp14:textId="77777777">
      <w:pPr>
        <w:pStyle w:val="Heading2"/>
      </w:pPr>
      <w:bookmarkStart w:name="_Toc425054417" w:id="176"/>
      <w:bookmarkStart w:name="_Toc422186510" w:id="177"/>
      <w:bookmarkStart w:name="_Toc436203416" w:id="178"/>
      <w:bookmarkStart w:name="_Toc452813610" w:id="179"/>
      <w:bookmarkStart w:name="_Toc509300871" w:id="180"/>
      <w:r>
        <w:t>Installation Guides, Configuration, and Read Me File</w:t>
      </w:r>
      <w:bookmarkEnd w:id="176"/>
      <w:bookmarkEnd w:id="177"/>
      <w:bookmarkEnd w:id="178"/>
      <w:bookmarkEnd w:id="179"/>
      <w:bookmarkEnd w:id="180"/>
    </w:p>
    <w:p xmlns:wp14="http://schemas.microsoft.com/office/word/2010/wordml" w:rsidR="008910B5" w:rsidRDefault="008910B5" w14:paraId="520BB38F" wp14:textId="77777777">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xmlns:wp14="http://schemas.microsoft.com/office/word/2010/wordml" w:rsidR="008910B5" w:rsidRDefault="008910B5" w14:paraId="2FC44735" wp14:textId="77777777">
      <w:pPr>
        <w:pStyle w:val="Heading2"/>
        <w:widowControl/>
      </w:pPr>
      <w:bookmarkStart w:name="_Toc425054418" w:id="181"/>
      <w:bookmarkStart w:name="_Toc422186511" w:id="182"/>
      <w:bookmarkStart w:name="_Toc436203417" w:id="183"/>
      <w:bookmarkStart w:name="_Toc452813611" w:id="184"/>
      <w:bookmarkStart w:name="_Toc509300872" w:id="185"/>
      <w:r>
        <w:t>Labeling and Packaging</w:t>
      </w:r>
      <w:bookmarkEnd w:id="181"/>
      <w:bookmarkEnd w:id="182"/>
      <w:bookmarkEnd w:id="183"/>
      <w:bookmarkEnd w:id="184"/>
      <w:bookmarkEnd w:id="185"/>
    </w:p>
    <w:p xmlns:wp14="http://schemas.microsoft.com/office/word/2010/wordml" w:rsidR="008910B5" w:rsidRDefault="008910B5" w14:paraId="25E5415D" wp14:textId="77777777">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xmlns:wp14="http://schemas.microsoft.com/office/word/2010/wordml" w:rsidR="008910B5" w:rsidRDefault="008910B5" w14:paraId="7B2B48A6" wp14:textId="77777777">
      <w:pPr>
        <w:pStyle w:val="Heading1"/>
        <w:numPr>
          <w:ilvl w:val="0"/>
          <w:numId w:val="0"/>
        </w:numPr>
      </w:pPr>
      <w:bookmarkStart w:name="_Toc436203393" w:id="186"/>
      <w:bookmarkStart w:name="_Toc452813612" w:id="187"/>
      <w:bookmarkStart w:name="_Toc509300873" w:id="188"/>
      <w:r>
        <w:t>A         Feature Attributes</w:t>
      </w:r>
      <w:bookmarkEnd w:id="186"/>
      <w:bookmarkEnd w:id="187"/>
      <w:bookmarkEnd w:id="188"/>
    </w:p>
    <w:p xmlns:wp14="http://schemas.microsoft.com/office/word/2010/wordml" w:rsidR="008910B5" w:rsidRDefault="008910B5" w14:paraId="4043DEB7" wp14:textId="77777777">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xmlns:wp14="http://schemas.microsoft.com/office/word/2010/wordml" w:rsidR="008910B5" w:rsidRDefault="008910B5" w14:paraId="2D3822B0" wp14:textId="77777777">
      <w:pPr>
        <w:pStyle w:val="Heading2"/>
        <w:widowControl/>
        <w:numPr>
          <w:ilvl w:val="0"/>
          <w:numId w:val="0"/>
        </w:numPr>
      </w:pPr>
      <w:bookmarkStart w:name="_Toc425054398" w:id="189"/>
      <w:bookmarkStart w:name="_Toc343955082" w:id="190"/>
      <w:bookmarkStart w:name="_Toc346297784" w:id="191"/>
      <w:bookmarkStart w:name="_Toc422186491" w:id="192"/>
      <w:bookmarkStart w:name="_Toc436203394" w:id="193"/>
      <w:bookmarkStart w:name="_Toc452813613" w:id="194"/>
      <w:bookmarkStart w:name="_Toc509300874" w:id="195"/>
      <w:r>
        <w:t>A.1</w:t>
      </w:r>
      <w:r>
        <w:tab/>
      </w:r>
      <w:r>
        <w:t>Status</w:t>
      </w:r>
      <w:bookmarkEnd w:id="189"/>
      <w:bookmarkEnd w:id="190"/>
      <w:bookmarkEnd w:id="191"/>
      <w:bookmarkEnd w:id="192"/>
      <w:bookmarkEnd w:id="193"/>
      <w:bookmarkEnd w:id="194"/>
      <w:bookmarkEnd w:id="195"/>
    </w:p>
    <w:p xmlns:wp14="http://schemas.microsoft.com/office/word/2010/wordml" w:rsidR="008910B5" w:rsidRDefault="008910B5" w14:paraId="3B4FB417" wp14:textId="77777777">
      <w:pPr>
        <w:pStyle w:val="InfoBlue"/>
      </w:pPr>
      <w:r>
        <w:t>[Set after negotiation and review by the project management team. Tracks progress during definition of the project baseline.]</w:t>
      </w:r>
    </w:p>
    <w:tbl>
      <w:tblPr>
        <w:tblW w:w="0" w:type="auto"/>
        <w:tblInd w:w="72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BF" w:firstRow="1" w:lastRow="0" w:firstColumn="1" w:lastColumn="0" w:noHBand="0" w:noVBand="0"/>
      </w:tblPr>
      <w:tblGrid>
        <w:gridCol w:w="1410"/>
        <w:gridCol w:w="5808"/>
      </w:tblGrid>
      <w:tr xmlns:wp14="http://schemas.microsoft.com/office/word/2010/wordml" w:rsidR="008910B5" w14:paraId="6F44EFED" wp14:textId="77777777">
        <w:tblPrEx>
          <w:tblCellMar>
            <w:top w:w="0" w:type="dxa"/>
            <w:bottom w:w="0" w:type="dxa"/>
          </w:tblCellMar>
        </w:tblPrEx>
        <w:trPr>
          <w:cantSplit/>
        </w:trPr>
        <w:tc>
          <w:tcPr>
            <w:tcW w:w="1410" w:type="dxa"/>
            <w:tcBorders>
              <w:bottom w:val="single" w:color="000000" w:sz="12" w:space="0"/>
            </w:tcBorders>
          </w:tcPr>
          <w:p w:rsidR="008910B5" w:rsidRDefault="008910B5" w14:paraId="14C9F8D7" wp14:textId="77777777">
            <w:pPr>
              <w:pStyle w:val="BodyText"/>
              <w:ind w:left="72"/>
            </w:pPr>
            <w:r>
              <w:t>Proposed</w:t>
            </w:r>
          </w:p>
        </w:tc>
        <w:tc>
          <w:tcPr>
            <w:tcW w:w="5808" w:type="dxa"/>
            <w:tcBorders>
              <w:bottom w:val="single" w:color="000000" w:sz="12" w:space="0"/>
            </w:tcBorders>
          </w:tcPr>
          <w:p w:rsidR="008910B5" w:rsidRDefault="008910B5" w14:paraId="6903AAF2" wp14:textId="77777777">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xmlns:wp14="http://schemas.microsoft.com/office/word/2010/wordml" w:rsidR="008910B5" w14:paraId="022B5587" wp14:textId="77777777">
        <w:tblPrEx>
          <w:tblCellMar>
            <w:top w:w="0" w:type="dxa"/>
            <w:bottom w:w="0" w:type="dxa"/>
          </w:tblCellMar>
        </w:tblPrEx>
        <w:trPr>
          <w:cantSplit/>
        </w:trPr>
        <w:tc>
          <w:tcPr>
            <w:tcW w:w="1410" w:type="dxa"/>
            <w:tcBorders>
              <w:top w:val="nil"/>
            </w:tcBorders>
          </w:tcPr>
          <w:p w:rsidR="008910B5" w:rsidRDefault="008910B5" w14:paraId="0FEA2CF8" wp14:textId="77777777">
            <w:pPr>
              <w:pStyle w:val="BodyText"/>
              <w:ind w:left="72"/>
            </w:pPr>
            <w:r>
              <w:t>Approved</w:t>
            </w:r>
          </w:p>
        </w:tc>
        <w:tc>
          <w:tcPr>
            <w:tcW w:w="5808" w:type="dxa"/>
            <w:tcBorders>
              <w:top w:val="nil"/>
            </w:tcBorders>
          </w:tcPr>
          <w:p w:rsidR="008910B5" w:rsidRDefault="008910B5" w14:paraId="35E2E86D" wp14:textId="77777777">
            <w:pPr>
              <w:pStyle w:val="InfoBlue"/>
            </w:pPr>
            <w:r>
              <w:t>[Capabilities that are deemed useful and feasible, and have been approved for implementation by the official channel.]</w:t>
            </w:r>
          </w:p>
        </w:tc>
      </w:tr>
      <w:tr xmlns:wp14="http://schemas.microsoft.com/office/word/2010/wordml" w:rsidR="008910B5" w14:paraId="63648C1F" wp14:textId="77777777">
        <w:tblPrEx>
          <w:tblCellMar>
            <w:top w:w="0" w:type="dxa"/>
            <w:bottom w:w="0" w:type="dxa"/>
          </w:tblCellMar>
        </w:tblPrEx>
        <w:trPr>
          <w:cantSplit/>
        </w:trPr>
        <w:tc>
          <w:tcPr>
            <w:tcW w:w="1410" w:type="dxa"/>
          </w:tcPr>
          <w:p w:rsidR="008910B5" w:rsidRDefault="008910B5" w14:paraId="646E0DCC" wp14:textId="77777777">
            <w:pPr>
              <w:pStyle w:val="BodyText"/>
              <w:ind w:left="72"/>
            </w:pPr>
            <w:r>
              <w:t>Incorporated</w:t>
            </w:r>
          </w:p>
        </w:tc>
        <w:tc>
          <w:tcPr>
            <w:tcW w:w="5808" w:type="dxa"/>
          </w:tcPr>
          <w:p w:rsidR="008910B5" w:rsidRDefault="008910B5" w14:paraId="7C72BBEF" wp14:textId="77777777">
            <w:pPr>
              <w:pStyle w:val="InfoBlue"/>
            </w:pPr>
            <w:r>
              <w:t>[Features incorporated into the product baseline at a specific point in time.]</w:t>
            </w:r>
          </w:p>
        </w:tc>
      </w:tr>
    </w:tbl>
    <w:p xmlns:wp14="http://schemas.microsoft.com/office/word/2010/wordml" w:rsidR="008910B5" w:rsidRDefault="008910B5" w14:paraId="79299B9A" wp14:textId="77777777">
      <w:pPr>
        <w:pStyle w:val="Heading2"/>
        <w:widowControl/>
        <w:numPr>
          <w:ilvl w:val="0"/>
          <w:numId w:val="0"/>
        </w:numPr>
      </w:pPr>
      <w:bookmarkStart w:name="_Toc425054399" w:id="196"/>
      <w:bookmarkStart w:name="_Toc343955070" w:id="197"/>
      <w:bookmarkStart w:name="_Toc346297785" w:id="198"/>
      <w:bookmarkStart w:name="_Toc422186492" w:id="199"/>
      <w:bookmarkStart w:name="_Toc436203395" w:id="200"/>
      <w:bookmarkStart w:name="_Toc452813614" w:id="201"/>
      <w:bookmarkStart w:name="_Toc509300875" w:id="202"/>
      <w:r>
        <w:t>A.2</w:t>
      </w:r>
      <w:r>
        <w:tab/>
      </w:r>
      <w:r>
        <w:t>Benefit</w:t>
      </w:r>
      <w:bookmarkEnd w:id="196"/>
      <w:bookmarkEnd w:id="197"/>
      <w:bookmarkEnd w:id="198"/>
      <w:bookmarkEnd w:id="199"/>
      <w:bookmarkEnd w:id="200"/>
      <w:bookmarkEnd w:id="201"/>
      <w:bookmarkEnd w:id="202"/>
    </w:p>
    <w:p xmlns:wp14="http://schemas.microsoft.com/office/word/2010/wordml" w:rsidR="008910B5" w:rsidRDefault="008910B5" w14:paraId="4F3BD0D4" wp14:textId="77777777">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xmlns:wp14="http://schemas.microsoft.com/office/word/2010/wordml" w:rsidR="008910B5" w:rsidRDefault="008910B5" w14:paraId="3FE9F23F" wp14:textId="77777777">
      <w:pPr>
        <w:pStyle w:val="BodyText"/>
        <w:ind w:left="0"/>
      </w:pPr>
    </w:p>
    <w:tbl>
      <w:tblPr>
        <w:tblW w:w="0" w:type="auto"/>
        <w:tblInd w:w="72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BF" w:firstRow="1" w:lastRow="0" w:firstColumn="1" w:lastColumn="0" w:noHBand="0" w:noVBand="0"/>
      </w:tblPr>
      <w:tblGrid>
        <w:gridCol w:w="1177"/>
        <w:gridCol w:w="6041"/>
      </w:tblGrid>
      <w:tr xmlns:wp14="http://schemas.microsoft.com/office/word/2010/wordml" w:rsidR="008910B5" w14:paraId="329ED263" wp14:textId="77777777">
        <w:tblPrEx>
          <w:tblCellMar>
            <w:top w:w="0" w:type="dxa"/>
            <w:bottom w:w="0" w:type="dxa"/>
          </w:tblCellMar>
        </w:tblPrEx>
        <w:trPr>
          <w:cantSplit/>
        </w:trPr>
        <w:tc>
          <w:tcPr>
            <w:tcW w:w="1177" w:type="dxa"/>
            <w:tcBorders>
              <w:bottom w:val="single" w:color="000000" w:sz="12" w:space="0"/>
            </w:tcBorders>
          </w:tcPr>
          <w:p w:rsidR="008910B5" w:rsidRDefault="008910B5" w14:paraId="1CE43649" wp14:textId="77777777">
            <w:pPr>
              <w:pStyle w:val="BodyText"/>
              <w:keepNext/>
              <w:ind w:left="72"/>
            </w:pPr>
            <w:r>
              <w:t>Critical</w:t>
            </w:r>
          </w:p>
        </w:tc>
        <w:tc>
          <w:tcPr>
            <w:tcW w:w="6041" w:type="dxa"/>
            <w:tcBorders>
              <w:bottom w:val="single" w:color="000000" w:sz="12" w:space="0"/>
            </w:tcBorders>
          </w:tcPr>
          <w:p w:rsidR="008910B5" w:rsidRDefault="008910B5" w14:paraId="50D2CF8D" wp14:textId="77777777">
            <w:pPr>
              <w:pStyle w:val="InfoBlue"/>
            </w:pPr>
            <w:r>
              <w:t>[Essential features. Failure to implement means the system will not meet customer needs. All critical features must be implemented in the release or the schedule will slip.]</w:t>
            </w:r>
          </w:p>
        </w:tc>
      </w:tr>
      <w:tr xmlns:wp14="http://schemas.microsoft.com/office/word/2010/wordml" w:rsidR="008910B5" w14:paraId="1DD9D799" wp14:textId="77777777">
        <w:tblPrEx>
          <w:tblCellMar>
            <w:top w:w="0" w:type="dxa"/>
            <w:bottom w:w="0" w:type="dxa"/>
          </w:tblCellMar>
        </w:tblPrEx>
        <w:trPr>
          <w:cantSplit/>
        </w:trPr>
        <w:tc>
          <w:tcPr>
            <w:tcW w:w="1177" w:type="dxa"/>
            <w:tcBorders>
              <w:top w:val="nil"/>
            </w:tcBorders>
          </w:tcPr>
          <w:p w:rsidR="008910B5" w:rsidRDefault="008910B5" w14:paraId="7A4E089E" wp14:textId="77777777">
            <w:pPr>
              <w:pStyle w:val="BodyText"/>
              <w:keepNext/>
              <w:ind w:left="72"/>
            </w:pPr>
            <w:r>
              <w:t>Important</w:t>
            </w:r>
          </w:p>
        </w:tc>
        <w:tc>
          <w:tcPr>
            <w:tcW w:w="6041" w:type="dxa"/>
            <w:tcBorders>
              <w:top w:val="nil"/>
            </w:tcBorders>
          </w:tcPr>
          <w:p w:rsidR="008910B5" w:rsidRDefault="008910B5" w14:paraId="336DDE1D" wp14:textId="77777777">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xmlns:wp14="http://schemas.microsoft.com/office/word/2010/wordml" w:rsidR="008910B5" w14:paraId="3E093DAE" wp14:textId="77777777">
        <w:tblPrEx>
          <w:tblCellMar>
            <w:top w:w="0" w:type="dxa"/>
            <w:bottom w:w="0" w:type="dxa"/>
          </w:tblCellMar>
        </w:tblPrEx>
        <w:trPr>
          <w:cantSplit/>
        </w:trPr>
        <w:tc>
          <w:tcPr>
            <w:tcW w:w="1177" w:type="dxa"/>
          </w:tcPr>
          <w:p w:rsidR="008910B5" w:rsidRDefault="008910B5" w14:paraId="0D83AB9C" wp14:textId="77777777">
            <w:pPr>
              <w:pStyle w:val="BodyText"/>
              <w:ind w:left="72"/>
            </w:pPr>
            <w:r>
              <w:t>Useful</w:t>
            </w:r>
          </w:p>
        </w:tc>
        <w:tc>
          <w:tcPr>
            <w:tcW w:w="6041" w:type="dxa"/>
          </w:tcPr>
          <w:p w:rsidR="008910B5" w:rsidRDefault="008910B5" w14:paraId="288BC586" wp14:textId="77777777">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xmlns:wp14="http://schemas.microsoft.com/office/word/2010/wordml" w:rsidR="008910B5" w:rsidRDefault="008910B5" w14:paraId="1F72F646" wp14:textId="77777777">
      <w:pPr>
        <w:pStyle w:val="Paragraph4"/>
        <w:ind w:left="0"/>
        <w:jc w:val="left"/>
      </w:pPr>
    </w:p>
    <w:p xmlns:wp14="http://schemas.microsoft.com/office/word/2010/wordml" w:rsidR="008910B5" w:rsidRDefault="008910B5" w14:paraId="1A4086E5" wp14:textId="77777777">
      <w:pPr>
        <w:pStyle w:val="Heading2"/>
        <w:widowControl/>
        <w:numPr>
          <w:ilvl w:val="0"/>
          <w:numId w:val="0"/>
        </w:numPr>
      </w:pPr>
      <w:bookmarkStart w:name="_Toc425054400" w:id="203"/>
      <w:bookmarkStart w:name="_Toc343955074" w:id="204"/>
      <w:bookmarkStart w:name="_Toc346297786" w:id="205"/>
      <w:bookmarkStart w:name="_Toc422186493" w:id="206"/>
      <w:bookmarkStart w:name="_Toc436203396" w:id="207"/>
      <w:bookmarkStart w:name="_Toc452813615" w:id="208"/>
      <w:bookmarkStart w:name="_Toc509300876" w:id="209"/>
      <w:r>
        <w:t>A.3</w:t>
      </w:r>
      <w:r>
        <w:tab/>
      </w:r>
      <w:r>
        <w:t>Effort</w:t>
      </w:r>
      <w:bookmarkEnd w:id="203"/>
      <w:bookmarkEnd w:id="204"/>
      <w:bookmarkEnd w:id="205"/>
      <w:bookmarkEnd w:id="206"/>
      <w:bookmarkEnd w:id="207"/>
      <w:bookmarkEnd w:id="208"/>
      <w:bookmarkEnd w:id="209"/>
    </w:p>
    <w:p xmlns:wp14="http://schemas.microsoft.com/office/word/2010/wordml" w:rsidR="008910B5" w:rsidRDefault="008910B5" w14:paraId="23C62960" wp14:textId="77777777">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xmlns:wp14="http://schemas.microsoft.com/office/word/2010/wordml" w:rsidR="008910B5" w:rsidRDefault="008910B5" w14:paraId="1A38DCA2" wp14:textId="77777777">
      <w:pPr>
        <w:pStyle w:val="Heading2"/>
        <w:widowControl/>
        <w:numPr>
          <w:ilvl w:val="0"/>
          <w:numId w:val="0"/>
        </w:numPr>
      </w:pPr>
      <w:bookmarkStart w:name="_Toc425054401" w:id="210"/>
      <w:bookmarkStart w:name="_Toc422186494" w:id="211"/>
      <w:bookmarkStart w:name="_Toc436203397" w:id="212"/>
      <w:bookmarkStart w:name="_Toc452813616" w:id="213"/>
      <w:bookmarkStart w:name="_Toc509300877" w:id="214"/>
      <w:r>
        <w:t>A.4</w:t>
      </w:r>
      <w:r>
        <w:tab/>
      </w:r>
      <w:r>
        <w:t>Risk</w:t>
      </w:r>
      <w:bookmarkEnd w:id="210"/>
      <w:bookmarkEnd w:id="211"/>
      <w:bookmarkEnd w:id="212"/>
      <w:bookmarkEnd w:id="213"/>
      <w:bookmarkEnd w:id="214"/>
    </w:p>
    <w:p xmlns:wp14="http://schemas.microsoft.com/office/word/2010/wordml" w:rsidR="008910B5" w:rsidRDefault="008910B5" w14:paraId="3103EAA1" wp14:textId="77777777">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xmlns:wp14="http://schemas.microsoft.com/office/word/2010/wordml" w:rsidR="008910B5" w:rsidRDefault="008910B5" w14:paraId="7D7D7B16" wp14:textId="77777777">
      <w:pPr>
        <w:pStyle w:val="Heading2"/>
        <w:widowControl/>
        <w:numPr>
          <w:ilvl w:val="0"/>
          <w:numId w:val="0"/>
        </w:numPr>
      </w:pPr>
      <w:bookmarkStart w:name="_Toc425054402" w:id="215"/>
      <w:bookmarkStart w:name="_Toc422186495" w:id="216"/>
      <w:bookmarkStart w:name="_Toc436203398" w:id="217"/>
      <w:bookmarkStart w:name="_Toc452813617" w:id="218"/>
      <w:bookmarkStart w:name="_Toc509300878" w:id="219"/>
      <w:r>
        <w:t>A.5</w:t>
      </w:r>
      <w:r>
        <w:tab/>
      </w:r>
      <w:r>
        <w:t>Stability</w:t>
      </w:r>
      <w:bookmarkEnd w:id="215"/>
      <w:bookmarkEnd w:id="216"/>
      <w:bookmarkEnd w:id="217"/>
      <w:bookmarkEnd w:id="218"/>
      <w:bookmarkEnd w:id="219"/>
    </w:p>
    <w:p xmlns:wp14="http://schemas.microsoft.com/office/word/2010/wordml" w:rsidR="008910B5" w:rsidRDefault="008910B5" w14:paraId="3F029F2A" wp14:textId="77777777">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xmlns:wp14="http://schemas.microsoft.com/office/word/2010/wordml" w:rsidR="008910B5" w:rsidRDefault="008910B5" w14:paraId="0AFFF79A" wp14:textId="77777777">
      <w:pPr>
        <w:pStyle w:val="Heading2"/>
        <w:widowControl/>
        <w:numPr>
          <w:ilvl w:val="0"/>
          <w:numId w:val="0"/>
        </w:numPr>
      </w:pPr>
      <w:bookmarkStart w:name="_Toc425054403" w:id="220"/>
      <w:bookmarkStart w:name="_Toc343955086" w:id="221"/>
      <w:bookmarkStart w:name="_Toc346297788" w:id="222"/>
      <w:bookmarkStart w:name="_Toc422186496" w:id="223"/>
      <w:bookmarkStart w:name="_Toc436203399" w:id="224"/>
      <w:bookmarkStart w:name="_Toc452813618" w:id="225"/>
      <w:bookmarkStart w:name="_Toc509300879" w:id="226"/>
      <w:r>
        <w:t>A.6</w:t>
      </w:r>
      <w:r>
        <w:tab/>
      </w:r>
      <w:r>
        <w:t>Target Release</w:t>
      </w:r>
      <w:bookmarkEnd w:id="220"/>
      <w:bookmarkEnd w:id="221"/>
      <w:bookmarkEnd w:id="222"/>
      <w:bookmarkEnd w:id="223"/>
      <w:bookmarkEnd w:id="224"/>
      <w:bookmarkEnd w:id="225"/>
      <w:bookmarkEnd w:id="226"/>
    </w:p>
    <w:p xmlns:wp14="http://schemas.microsoft.com/office/word/2010/wordml" w:rsidR="008910B5" w:rsidRDefault="008910B5" w14:paraId="4A6C015D" wp14:textId="77777777">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xmlns:wp14="http://schemas.microsoft.com/office/word/2010/wordml" w:rsidR="008910B5" w:rsidRDefault="008910B5" w14:paraId="405EB47F" wp14:textId="77777777">
      <w:pPr>
        <w:pStyle w:val="Heading2"/>
        <w:widowControl/>
        <w:numPr>
          <w:ilvl w:val="0"/>
          <w:numId w:val="0"/>
        </w:numPr>
      </w:pPr>
      <w:bookmarkStart w:name="_Toc425054404" w:id="227"/>
      <w:bookmarkStart w:name="_Toc422186497" w:id="228"/>
      <w:bookmarkStart w:name="_Toc436203400" w:id="229"/>
      <w:bookmarkStart w:name="_Toc452813619" w:id="230"/>
      <w:bookmarkStart w:name="_Toc509300880" w:id="231"/>
      <w:r>
        <w:t>A.7</w:t>
      </w:r>
      <w:r>
        <w:tab/>
      </w:r>
      <w:r>
        <w:t>Assigned To</w:t>
      </w:r>
      <w:bookmarkEnd w:id="227"/>
      <w:bookmarkEnd w:id="228"/>
      <w:bookmarkEnd w:id="229"/>
      <w:bookmarkEnd w:id="230"/>
      <w:bookmarkEnd w:id="231"/>
    </w:p>
    <w:p xmlns:wp14="http://schemas.microsoft.com/office/word/2010/wordml" w:rsidR="008910B5" w:rsidRDefault="008910B5" w14:paraId="5707A44D" wp14:textId="77777777">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xmlns:wp14="http://schemas.microsoft.com/office/word/2010/wordml" w:rsidR="008910B5" w:rsidRDefault="008910B5" w14:paraId="30D7B0E3" wp14:textId="77777777">
      <w:pPr>
        <w:pStyle w:val="Heading2"/>
        <w:widowControl/>
        <w:numPr>
          <w:ilvl w:val="0"/>
          <w:numId w:val="0"/>
        </w:numPr>
      </w:pPr>
      <w:bookmarkStart w:name="_Toc425054405" w:id="232"/>
      <w:bookmarkStart w:name="_Toc343955094" w:id="233"/>
      <w:bookmarkStart w:name="_Toc346297789" w:id="234"/>
      <w:bookmarkStart w:name="_Toc422186498" w:id="235"/>
      <w:bookmarkStart w:name="_Toc436203401" w:id="236"/>
      <w:bookmarkStart w:name="_Toc452813620" w:id="237"/>
      <w:bookmarkStart w:name="_Toc509300881" w:id="238"/>
      <w:r>
        <w:t>A.8</w:t>
      </w:r>
      <w:r>
        <w:tab/>
      </w:r>
      <w:r>
        <w:t>Reason</w:t>
      </w:r>
      <w:bookmarkEnd w:id="232"/>
      <w:bookmarkEnd w:id="233"/>
      <w:bookmarkEnd w:id="234"/>
      <w:bookmarkEnd w:id="235"/>
      <w:bookmarkEnd w:id="236"/>
      <w:bookmarkEnd w:id="237"/>
      <w:bookmarkEnd w:id="238"/>
    </w:p>
    <w:p xmlns:wp14="http://schemas.microsoft.com/office/word/2010/wordml" w:rsidR="008910B5" w:rsidRDefault="008910B5" w14:paraId="14A932B2" wp14:textId="77777777">
      <w:pPr>
        <w:pStyle w:val="InfoBlue"/>
      </w:pPr>
      <w:r>
        <w:t xml:space="preserve">[This text field is used to track the source of the requested feature. Requirements exist for specific reasons. This field records an explanation or a reference to an explanation. For example, the reference might be to a page and line </w:t>
      </w:r>
      <w:r>
        <w:lastRenderedPageBreak/>
        <w:t>number of a product requirement specification or to a minute marker on a video of an important customer review.]</w:t>
      </w:r>
    </w:p>
    <w:p xmlns:wp14="http://schemas.microsoft.com/office/word/2010/wordml" w:rsidR="00054295" w:rsidRDefault="00054295" w14:paraId="08CE6F91" wp14:textId="77777777">
      <w:pPr>
        <w:pStyle w:val="Heading1"/>
        <w:numPr>
          <w:ilvl w:val="0"/>
          <w:numId w:val="0"/>
        </w:numPr>
      </w:pPr>
    </w:p>
    <w:sectPr w:rsidR="00054295">
      <w:headerReference w:type="default" r:id="rId8"/>
      <w:footerReference w:type="default" r:id="rId9"/>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147130" w:rsidRDefault="00147130" w14:paraId="5043CB0F" wp14:textId="77777777">
      <w:r>
        <w:separator/>
      </w:r>
    </w:p>
  </w:endnote>
  <w:endnote w:type="continuationSeparator" w:id="0">
    <w:p xmlns:wp14="http://schemas.microsoft.com/office/word/2010/wordml" w:rsidR="00147130" w:rsidRDefault="00147130"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008910B5" w14:paraId="766D987C" wp14:textId="77777777">
      <w:tblPrEx>
        <w:tblCellMar>
          <w:top w:w="0" w:type="dxa"/>
          <w:bottom w:w="0" w:type="dxa"/>
        </w:tblCellMar>
      </w:tblPrEx>
      <w:tc>
        <w:tcPr>
          <w:tcW w:w="3162" w:type="dxa"/>
          <w:tcBorders>
            <w:top w:val="nil"/>
            <w:left w:val="nil"/>
            <w:bottom w:val="nil"/>
            <w:right w:val="nil"/>
          </w:tcBorders>
        </w:tcPr>
        <w:p w:rsidR="008910B5" w:rsidRDefault="008910B5" w14:paraId="3518BB34" wp14:textId="77777777">
          <w:pPr>
            <w:ind w:right="360"/>
          </w:pPr>
          <w:r>
            <w:t>Confidential</w:t>
          </w:r>
        </w:p>
      </w:tc>
      <w:tc>
        <w:tcPr>
          <w:tcW w:w="3162" w:type="dxa"/>
          <w:tcBorders>
            <w:top w:val="nil"/>
            <w:left w:val="nil"/>
            <w:bottom w:val="nil"/>
            <w:right w:val="nil"/>
          </w:tcBorders>
        </w:tcPr>
        <w:p w:rsidR="008910B5" w:rsidRDefault="008910B5" w14:paraId="482E5C08" wp14:textId="77777777">
          <w:pPr>
            <w:jc w:val="center"/>
          </w:pPr>
          <w:r>
            <w:rPr>
              <w:rFonts w:ascii="Symbol" w:hAnsi="Symbol" w:eastAsia="Symbol" w:cs="Symbol"/>
            </w:rPr>
            <w:t>Ó</w:t>
          </w:r>
          <w:r>
            <w:fldChar w:fldCharType="begin"/>
          </w:r>
          <w:r>
            <w:instrText> DOCPROPERTY "Company"  \* MERGEFORMAT </w:instrText>
          </w:r>
          <w:r>
            <w:fldChar w:fldCharType="separate"/>
          </w:r>
          <w:r w:rsidR="00054295">
            <w:t>&lt;Company Name&gt;</w:t>
          </w:r>
          <w:r>
            <w:fldChar w:fldCharType="end"/>
          </w:r>
          <w:r>
            <w:t xml:space="preserve">, </w:t>
          </w:r>
          <w:r>
            <w:fldChar w:fldCharType="begin"/>
          </w:r>
          <w:r>
            <w:instrText xml:space="preserve"> DATE \@ "yyyy" </w:instrText>
          </w:r>
          <w:r>
            <w:fldChar w:fldCharType="separate"/>
          </w:r>
          <w:r w:rsidR="008A193E">
            <w:rPr>
              <w:noProof/>
            </w:rPr>
            <w:t>2016</w:t>
          </w:r>
          <w:r>
            <w:fldChar w:fldCharType="end"/>
          </w:r>
        </w:p>
      </w:tc>
      <w:tc>
        <w:tcPr>
          <w:tcW w:w="3162" w:type="dxa"/>
          <w:tcBorders>
            <w:top w:val="nil"/>
            <w:left w:val="nil"/>
            <w:bottom w:val="nil"/>
            <w:right w:val="nil"/>
          </w:tcBorders>
        </w:tcPr>
        <w:p w:rsidR="008910B5" w:rsidRDefault="008910B5" w14:paraId="55990F58" wp14:textId="7777777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A193E">
            <w:rPr>
              <w:rStyle w:val="PageNumber"/>
              <w:noProof/>
            </w:rPr>
            <w:t>14</w:t>
          </w:r>
          <w:r>
            <w:rPr>
              <w:rStyle w:val="PageNumber"/>
            </w:rPr>
            <w:fldChar w:fldCharType="end"/>
          </w:r>
        </w:p>
      </w:tc>
    </w:tr>
  </w:tbl>
  <w:p xmlns:wp14="http://schemas.microsoft.com/office/word/2010/wordml" w:rsidR="008910B5" w:rsidRDefault="008910B5" w14:paraId="70DF9E56"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147130" w:rsidRDefault="00147130" w14:paraId="6537F28F" wp14:textId="77777777">
      <w:r>
        <w:separator/>
      </w:r>
    </w:p>
  </w:footnote>
  <w:footnote w:type="continuationSeparator" w:id="0">
    <w:p xmlns:wp14="http://schemas.microsoft.com/office/word/2010/wordml" w:rsidR="00147130" w:rsidRDefault="00147130" w14:paraId="6DFB9E20"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8910B5" w:rsidRDefault="008910B5" w14:paraId="6BB9E253" wp14:textId="77777777">
    <w:pPr>
      <w:rPr>
        <w:sz w:val="24"/>
      </w:rPr>
    </w:pPr>
  </w:p>
  <w:p xmlns:wp14="http://schemas.microsoft.com/office/word/2010/wordml" w:rsidR="008910B5" w:rsidRDefault="008910B5" w14:paraId="23DE523C" wp14:textId="77777777">
    <w:pPr>
      <w:pBdr>
        <w:top w:val="single" w:color="auto" w:sz="6" w:space="1"/>
      </w:pBdr>
      <w:rPr>
        <w:sz w:val="24"/>
      </w:rPr>
    </w:pPr>
  </w:p>
  <w:p xmlns:wp14="http://schemas.microsoft.com/office/word/2010/wordml" w:rsidR="008910B5" w:rsidRDefault="008910B5" w14:paraId="3E858D0F" wp14:textId="77777777">
    <w:pPr>
      <w:pBdr>
        <w:bottom w:val="single" w:color="auto" w:sz="6" w:space="1"/>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4295">
      <w:rPr>
        <w:rFonts w:ascii="Arial" w:hAnsi="Arial"/>
        <w:b/>
        <w:sz w:val="36"/>
      </w:rPr>
      <w:t>&lt;Company Name&gt;</w:t>
    </w:r>
    <w:r>
      <w:rPr>
        <w:rFonts w:ascii="Arial" w:hAnsi="Arial"/>
        <w:b/>
        <w:sz w:val="36"/>
      </w:rPr>
      <w:fldChar w:fldCharType="end"/>
    </w:r>
  </w:p>
  <w:p xmlns:wp14="http://schemas.microsoft.com/office/word/2010/wordml" w:rsidR="008910B5" w:rsidRDefault="008910B5" w14:paraId="52E56223" wp14:textId="77777777">
    <w:pPr>
      <w:pBdr>
        <w:bottom w:val="single" w:color="auto" w:sz="6" w:space="1"/>
      </w:pBdr>
      <w:jc w:val="right"/>
      <w:rPr>
        <w:sz w:val="24"/>
      </w:rPr>
    </w:pPr>
  </w:p>
  <w:p xmlns:wp14="http://schemas.microsoft.com/office/word/2010/wordml" w:rsidR="008910B5" w:rsidRDefault="008910B5" w14:paraId="07547A01"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8910B5" w14:paraId="697E8836" wp14:textId="77777777">
      <w:tblPrEx>
        <w:tblCellMar>
          <w:top w:w="0" w:type="dxa"/>
          <w:bottom w:w="0" w:type="dxa"/>
        </w:tblCellMar>
      </w:tblPrEx>
      <w:tc>
        <w:tcPr>
          <w:tcW w:w="6379" w:type="dxa"/>
        </w:tcPr>
        <w:p w:rsidR="008910B5" w:rsidRDefault="008910B5" w14:paraId="70476E3B" wp14:textId="77777777">
          <w:r>
            <w:rPr>
              <w:b/>
            </w:rPr>
            <w:fldChar w:fldCharType="begin"/>
          </w:r>
          <w:r>
            <w:rPr>
              <w:b/>
            </w:rPr>
            <w:instrText xml:space="preserve"> SUBJECT  \* MERGEFORMAT </w:instrText>
          </w:r>
          <w:r>
            <w:rPr>
              <w:b/>
            </w:rPr>
            <w:fldChar w:fldCharType="separate"/>
          </w:r>
          <w:r w:rsidRPr="00054295" w:rsidR="00054295">
            <w:t>&lt;Project Name&gt;</w:t>
          </w:r>
          <w:r>
            <w:rPr>
              <w:b/>
            </w:rPr>
            <w:fldChar w:fldCharType="end"/>
          </w:r>
        </w:p>
      </w:tc>
      <w:tc>
        <w:tcPr>
          <w:tcW w:w="3179" w:type="dxa"/>
        </w:tcPr>
        <w:p w:rsidR="008910B5" w:rsidRDefault="008910B5" w14:paraId="4D624A25" wp14:textId="77777777">
          <w:pPr>
            <w:tabs>
              <w:tab w:val="left" w:pos="1135"/>
            </w:tabs>
            <w:spacing w:before="40"/>
            <w:ind w:right="68"/>
          </w:pPr>
          <w:r>
            <w:t xml:space="preserve">  Version:           &lt;1.0&gt;</w:t>
          </w:r>
        </w:p>
      </w:tc>
    </w:tr>
    <w:tr xmlns:wp14="http://schemas.microsoft.com/office/word/2010/wordml" w:rsidR="008910B5" w14:paraId="0D387264" wp14:textId="77777777">
      <w:tblPrEx>
        <w:tblCellMar>
          <w:top w:w="0" w:type="dxa"/>
          <w:bottom w:w="0" w:type="dxa"/>
        </w:tblCellMar>
      </w:tblPrEx>
      <w:tc>
        <w:tcPr>
          <w:tcW w:w="6379" w:type="dxa"/>
        </w:tcPr>
        <w:p w:rsidR="008910B5" w:rsidRDefault="008910B5" w14:paraId="0CC8990A" wp14:textId="77777777">
          <w:r>
            <w:fldChar w:fldCharType="begin"/>
          </w:r>
          <w:r>
            <w:instrText> TITLE  \* MERGEFORMAT </w:instrText>
          </w:r>
          <w:r>
            <w:fldChar w:fldCharType="separate"/>
          </w:r>
          <w:r w:rsidR="00054295">
            <w:t>Vision</w:t>
          </w:r>
          <w:r>
            <w:fldChar w:fldCharType="end"/>
          </w:r>
        </w:p>
      </w:tc>
      <w:tc>
        <w:tcPr>
          <w:tcW w:w="3179" w:type="dxa"/>
        </w:tcPr>
        <w:p w:rsidR="008910B5" w:rsidRDefault="008910B5" w14:paraId="3897ACCA" wp14:textId="77777777">
          <w:r>
            <w:t xml:space="preserve">  Date:  &lt;dd/mmm/yy&gt;</w:t>
          </w:r>
        </w:p>
      </w:tc>
    </w:tr>
    <w:tr xmlns:wp14="http://schemas.microsoft.com/office/word/2010/wordml" w:rsidR="008910B5" w14:paraId="023C68CD" wp14:textId="77777777">
      <w:tblPrEx>
        <w:tblCellMar>
          <w:top w:w="0" w:type="dxa"/>
          <w:bottom w:w="0" w:type="dxa"/>
        </w:tblCellMar>
      </w:tblPrEx>
      <w:tc>
        <w:tcPr>
          <w:tcW w:w="9558" w:type="dxa"/>
          <w:gridSpan w:val="2"/>
        </w:tcPr>
        <w:p w:rsidR="008910B5" w:rsidRDefault="008910B5" w14:paraId="16E0C6D8" wp14:textId="77777777">
          <w:r>
            <w:t>&lt;document identifier&gt;</w:t>
          </w:r>
        </w:p>
      </w:tc>
    </w:tr>
  </w:tbl>
  <w:p xmlns:wp14="http://schemas.microsoft.com/office/word/2010/wordml" w:rsidR="008910B5" w:rsidRDefault="008910B5" w14:paraId="61CDCEAD" wp14:textId="77777777">
    <w:pPr>
      <w:pStyle w:val="Header"/>
    </w:pPr>
  </w:p>
</w:hdr>
</file>

<file path=word/intelligence2.xml><?xml version="1.0" encoding="utf-8"?>
<int2:intelligence xmlns:int2="http://schemas.microsoft.com/office/intelligence/2020/intelligence">
  <int2:observations>
    <int2:bookmark int2:bookmarkName="_Int_dmAC1TXB" int2:invalidationBookmarkName="" int2:hashCode="YD+82+V1vFecXo" int2:id="pPhYaKsU"/>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5">
    <w:nsid w:val="e5bf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2e49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ce8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f23e9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00d5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b448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b616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3924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hybridMultilevel"/>
    <w:tmpl w:val="FFFFFFFF"/>
    <w:lvl w:ilvl="0">
      <w:start w:val="1"/>
      <w:numFmt w:val="decimal"/>
      <w:pStyle w:val="Heading1"/>
      <w:lvlText w:val="%1."/>
      <w:legacy w:legacy="1" w:legacySpace="144" w:legacyIndent="0"/>
      <w:lvlJc w:val="left"/>
      <w:pPr>
        <w:ind/>
      </w:pPr>
    </w:lvl>
    <w:lvl w:ilvl="1">
      <w:start w:val="1"/>
      <w:numFmt w:val="decimal"/>
      <w:pStyle w:val="Heading2"/>
      <w:lvlText w:val="%1.%2"/>
      <w:legacy w:legacy="1" w:legacySpace="144" w:legacyIndent="0"/>
      <w:lvlJc w:val="left"/>
      <w:pPr>
        <w:ind/>
      </w:pPr>
    </w:lvl>
    <w:lvl w:ilvl="2">
      <w:start w:val="1"/>
      <w:numFmt w:val="decimal"/>
      <w:pStyle w:val="Heading3"/>
      <w:lvlText w:val="%1.%2.%3"/>
      <w:legacy w:legacy="1" w:legacySpace="144" w:legacyIndent="0"/>
      <w:lvlJc w:val="left"/>
      <w:pPr>
        <w:ind/>
      </w:pPr>
    </w:lvl>
    <w:lvl w:ilvl="3">
      <w:start w:val="1"/>
      <w:numFmt w:val="decimal"/>
      <w:pStyle w:val="Heading4"/>
      <w:lvlText w:val="%1.%2.%3.%4"/>
      <w:legacy w:legacy="1" w:legacySpace="144" w:legacyIndent="0"/>
      <w:lvlJc w:val="left"/>
      <w:pPr>
        <w:ind/>
      </w:pPr>
    </w:lvl>
    <w:lvl w:ilvl="4">
      <w:start w:val="1"/>
      <w:numFmt w:val="decimal"/>
      <w:pStyle w:val="Heading5"/>
      <w:lvlText w:val="%1.%2.%3.%4.%5"/>
      <w:legacy w:legacy="1" w:legacySpace="144" w:legacyIndent="0"/>
      <w:lvlJc w:val="left"/>
      <w:pPr>
        <w:ind/>
      </w:pPr>
    </w:lvl>
    <w:lvl w:ilvl="5">
      <w:start w:val="1"/>
      <w:numFmt w:val="decimal"/>
      <w:pStyle w:val="Heading6"/>
      <w:lvlText w:val="%1.%2.%3.%4.%5.%6"/>
      <w:legacy w:legacy="1" w:legacySpace="144" w:legacyIndent="0"/>
      <w:lvlJc w:val="left"/>
      <w:pPr>
        <w:ind/>
      </w:pPr>
    </w:lvl>
    <w:lvl w:ilvl="6">
      <w:start w:val="1"/>
      <w:numFmt w:val="decimal"/>
      <w:pStyle w:val="Heading7"/>
      <w:lvlText w:val="%1.%2.%3.%4.%5.%6.%7"/>
      <w:legacy w:legacy="1" w:legacySpace="144" w:legacyIndent="0"/>
      <w:lvlJc w:val="left"/>
      <w:pPr>
        <w:ind/>
      </w:pPr>
    </w:lvl>
    <w:lvl w:ilvl="7">
      <w:start w:val="1"/>
      <w:numFmt w:val="decimal"/>
      <w:pStyle w:val="Heading8"/>
      <w:lvlText w:val="%1.%2.%3.%4.%5.%6.%7.%8"/>
      <w:legacy w:legacy="1" w:legacySpace="144" w:legacyIndent="0"/>
      <w:lvlJc w:val="left"/>
      <w:pPr>
        <w:ind/>
      </w:pPr>
    </w:lvl>
    <w:lvl w:ilvl="8">
      <w:start w:val="1"/>
      <w:numFmt w:val="decimal"/>
      <w:pStyle w:val="Heading9"/>
      <w:lvlText w:val="%1.%2.%3.%4.%5.%6.%7.%8.%9"/>
      <w:legacy w:legacy="1" w:legacySpace="144" w:legacyIndent="0"/>
      <w:lvlJc w:val="left"/>
      <w:pPr>
        <w:ind/>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hint="default" w:ascii="Symbol" w:hAnsi="Symbol"/>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val="bestFit" w:percent="12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54295"/>
    <w:rsid w:val="000720AD"/>
    <w:rsid w:val="00147130"/>
    <w:rsid w:val="002702ED"/>
    <w:rsid w:val="003A6F40"/>
    <w:rsid w:val="006B900F"/>
    <w:rsid w:val="006D33ED"/>
    <w:rsid w:val="008910B5"/>
    <w:rsid w:val="008A193E"/>
    <w:rsid w:val="00B771C6"/>
    <w:rsid w:val="00E8E245"/>
    <w:rsid w:val="00FD43B2"/>
    <w:rsid w:val="01035FC0"/>
    <w:rsid w:val="011FE121"/>
    <w:rsid w:val="0124E3E7"/>
    <w:rsid w:val="01C50F30"/>
    <w:rsid w:val="020D741D"/>
    <w:rsid w:val="023B0838"/>
    <w:rsid w:val="0299DA11"/>
    <w:rsid w:val="036CD192"/>
    <w:rsid w:val="0391F5FA"/>
    <w:rsid w:val="0397289D"/>
    <w:rsid w:val="047FA59C"/>
    <w:rsid w:val="04EAB1A8"/>
    <w:rsid w:val="04EED79F"/>
    <w:rsid w:val="056E3556"/>
    <w:rsid w:val="05BF51C3"/>
    <w:rsid w:val="0607002B"/>
    <w:rsid w:val="06B2AE36"/>
    <w:rsid w:val="06B9C5D5"/>
    <w:rsid w:val="06C6BAAA"/>
    <w:rsid w:val="0795FB80"/>
    <w:rsid w:val="08216432"/>
    <w:rsid w:val="086FA1A3"/>
    <w:rsid w:val="08924696"/>
    <w:rsid w:val="0911CAA9"/>
    <w:rsid w:val="09201BBB"/>
    <w:rsid w:val="093428D5"/>
    <w:rsid w:val="09500BA5"/>
    <w:rsid w:val="09C11ACB"/>
    <w:rsid w:val="0A7CB17C"/>
    <w:rsid w:val="0AC2D1F0"/>
    <w:rsid w:val="0AC86FA2"/>
    <w:rsid w:val="0ADBFA4D"/>
    <w:rsid w:val="0C964AB6"/>
    <w:rsid w:val="0CC4C85A"/>
    <w:rsid w:val="0CFA7064"/>
    <w:rsid w:val="0D0D64EB"/>
    <w:rsid w:val="0D30A573"/>
    <w:rsid w:val="0D5F695D"/>
    <w:rsid w:val="0D85C74D"/>
    <w:rsid w:val="0D9810CE"/>
    <w:rsid w:val="0DC8BA6B"/>
    <w:rsid w:val="0DFFD0BC"/>
    <w:rsid w:val="0E09C8EB"/>
    <w:rsid w:val="0E279D07"/>
    <w:rsid w:val="0ED8546A"/>
    <w:rsid w:val="0EEA4C6B"/>
    <w:rsid w:val="0F26D6FC"/>
    <w:rsid w:val="0FA8859C"/>
    <w:rsid w:val="0FBC91CC"/>
    <w:rsid w:val="11254D39"/>
    <w:rsid w:val="116D6303"/>
    <w:rsid w:val="1172F1AE"/>
    <w:rsid w:val="117D6452"/>
    <w:rsid w:val="11EBD3CB"/>
    <w:rsid w:val="1219DB03"/>
    <w:rsid w:val="1232EB93"/>
    <w:rsid w:val="124DF6D6"/>
    <w:rsid w:val="1265CEEA"/>
    <w:rsid w:val="126B970B"/>
    <w:rsid w:val="12925997"/>
    <w:rsid w:val="12B4118A"/>
    <w:rsid w:val="12C6FE01"/>
    <w:rsid w:val="131934B3"/>
    <w:rsid w:val="1382CED7"/>
    <w:rsid w:val="13E2455C"/>
    <w:rsid w:val="1455EE5D"/>
    <w:rsid w:val="147BF6BF"/>
    <w:rsid w:val="14A5DFFE"/>
    <w:rsid w:val="15F755B4"/>
    <w:rsid w:val="1615CC9A"/>
    <w:rsid w:val="16232830"/>
    <w:rsid w:val="1637AD18"/>
    <w:rsid w:val="16C036E6"/>
    <w:rsid w:val="16F54B7B"/>
    <w:rsid w:val="16F7FC00"/>
    <w:rsid w:val="1756A725"/>
    <w:rsid w:val="17AE3059"/>
    <w:rsid w:val="17D37D79"/>
    <w:rsid w:val="17DD82CA"/>
    <w:rsid w:val="17E6AF47"/>
    <w:rsid w:val="183569E3"/>
    <w:rsid w:val="18552BAB"/>
    <w:rsid w:val="1888502F"/>
    <w:rsid w:val="18990962"/>
    <w:rsid w:val="18EF3A11"/>
    <w:rsid w:val="194A2972"/>
    <w:rsid w:val="1A1DFEC7"/>
    <w:rsid w:val="1A24C408"/>
    <w:rsid w:val="1A6B5796"/>
    <w:rsid w:val="1BBB192F"/>
    <w:rsid w:val="1BC05B41"/>
    <w:rsid w:val="1BFEE12E"/>
    <w:rsid w:val="1C179951"/>
    <w:rsid w:val="1C546660"/>
    <w:rsid w:val="1C6EB1ED"/>
    <w:rsid w:val="1C7B75B7"/>
    <w:rsid w:val="1C9768B3"/>
    <w:rsid w:val="1CA29B28"/>
    <w:rsid w:val="1CA42703"/>
    <w:rsid w:val="1D36D0C7"/>
    <w:rsid w:val="1DFB5F96"/>
    <w:rsid w:val="1E4F2024"/>
    <w:rsid w:val="1E69DE65"/>
    <w:rsid w:val="1EC23BD0"/>
    <w:rsid w:val="1EFD0DF6"/>
    <w:rsid w:val="1F005D60"/>
    <w:rsid w:val="1F169BF8"/>
    <w:rsid w:val="1F8A6A01"/>
    <w:rsid w:val="2005D5FC"/>
    <w:rsid w:val="21201402"/>
    <w:rsid w:val="21330058"/>
    <w:rsid w:val="2193881C"/>
    <w:rsid w:val="21C9C59E"/>
    <w:rsid w:val="21D93B5D"/>
    <w:rsid w:val="220C0612"/>
    <w:rsid w:val="2248FE4A"/>
    <w:rsid w:val="22C4D1C0"/>
    <w:rsid w:val="22C50F4C"/>
    <w:rsid w:val="22C983A1"/>
    <w:rsid w:val="22D97F29"/>
    <w:rsid w:val="22F9D342"/>
    <w:rsid w:val="238CE9EE"/>
    <w:rsid w:val="23CBA64E"/>
    <w:rsid w:val="23D3CE83"/>
    <w:rsid w:val="24863C87"/>
    <w:rsid w:val="248E842C"/>
    <w:rsid w:val="24F6D53B"/>
    <w:rsid w:val="2521B255"/>
    <w:rsid w:val="256CB51F"/>
    <w:rsid w:val="25739AF3"/>
    <w:rsid w:val="25778C6A"/>
    <w:rsid w:val="257EBA3F"/>
    <w:rsid w:val="2595C225"/>
    <w:rsid w:val="261771A3"/>
    <w:rsid w:val="261CB013"/>
    <w:rsid w:val="26857680"/>
    <w:rsid w:val="26A4A368"/>
    <w:rsid w:val="26B28997"/>
    <w:rsid w:val="272180B6"/>
    <w:rsid w:val="275A437D"/>
    <w:rsid w:val="27BE0357"/>
    <w:rsid w:val="27C7AABD"/>
    <w:rsid w:val="282C21EA"/>
    <w:rsid w:val="298571A4"/>
    <w:rsid w:val="298D43A4"/>
    <w:rsid w:val="29A3520F"/>
    <w:rsid w:val="29E6C6D9"/>
    <w:rsid w:val="2A11EF1C"/>
    <w:rsid w:val="2A31D530"/>
    <w:rsid w:val="2A386657"/>
    <w:rsid w:val="2A5CC6B4"/>
    <w:rsid w:val="2B04BCB5"/>
    <w:rsid w:val="2B75FD09"/>
    <w:rsid w:val="2C1494BE"/>
    <w:rsid w:val="2C495DAF"/>
    <w:rsid w:val="2C8EDB5C"/>
    <w:rsid w:val="2D6D7201"/>
    <w:rsid w:val="2DD7FEF4"/>
    <w:rsid w:val="2E1295AA"/>
    <w:rsid w:val="2E14E83D"/>
    <w:rsid w:val="2E52619A"/>
    <w:rsid w:val="2E59476E"/>
    <w:rsid w:val="2E833A4E"/>
    <w:rsid w:val="2EB6A585"/>
    <w:rsid w:val="2EB75652"/>
    <w:rsid w:val="2F2C4979"/>
    <w:rsid w:val="2F935520"/>
    <w:rsid w:val="2FBE53E9"/>
    <w:rsid w:val="30329172"/>
    <w:rsid w:val="30D5ED50"/>
    <w:rsid w:val="30DA2878"/>
    <w:rsid w:val="313FF783"/>
    <w:rsid w:val="31D3AF61"/>
    <w:rsid w:val="31E7C5E2"/>
    <w:rsid w:val="32EB9FA8"/>
    <w:rsid w:val="32F5F4AB"/>
    <w:rsid w:val="3329CECC"/>
    <w:rsid w:val="334B9A8C"/>
    <w:rsid w:val="337FC329"/>
    <w:rsid w:val="3496A861"/>
    <w:rsid w:val="34B3520C"/>
    <w:rsid w:val="3526E5CD"/>
    <w:rsid w:val="352A0142"/>
    <w:rsid w:val="357487D7"/>
    <w:rsid w:val="35BBE73E"/>
    <w:rsid w:val="35BDF5D5"/>
    <w:rsid w:val="35C991EE"/>
    <w:rsid w:val="35E4348C"/>
    <w:rsid w:val="36616F8E"/>
    <w:rsid w:val="36CAC5D4"/>
    <w:rsid w:val="36D72F58"/>
    <w:rsid w:val="370E7E5F"/>
    <w:rsid w:val="372E8DF3"/>
    <w:rsid w:val="37860276"/>
    <w:rsid w:val="37F71112"/>
    <w:rsid w:val="383ADC60"/>
    <w:rsid w:val="38ACAC2D"/>
    <w:rsid w:val="397B717A"/>
    <w:rsid w:val="3A4BF509"/>
    <w:rsid w:val="3A763004"/>
    <w:rsid w:val="3A79E600"/>
    <w:rsid w:val="3A87901F"/>
    <w:rsid w:val="3AF7F3EE"/>
    <w:rsid w:val="3BDD040D"/>
    <w:rsid w:val="3C120065"/>
    <w:rsid w:val="3C3A2EBE"/>
    <w:rsid w:val="3CB9939A"/>
    <w:rsid w:val="3D2912E1"/>
    <w:rsid w:val="3D7F99BC"/>
    <w:rsid w:val="3D81C1CB"/>
    <w:rsid w:val="3DA3645A"/>
    <w:rsid w:val="3DADD0C6"/>
    <w:rsid w:val="3DCE766F"/>
    <w:rsid w:val="3DD97554"/>
    <w:rsid w:val="3E2E4654"/>
    <w:rsid w:val="3EA8AC2F"/>
    <w:rsid w:val="3EAE4B80"/>
    <w:rsid w:val="3EF56E75"/>
    <w:rsid w:val="3F134291"/>
    <w:rsid w:val="3F1F662C"/>
    <w:rsid w:val="3F6F3705"/>
    <w:rsid w:val="3FCB6511"/>
    <w:rsid w:val="3FF99C1B"/>
    <w:rsid w:val="3FFF1755"/>
    <w:rsid w:val="406587D3"/>
    <w:rsid w:val="408CD74A"/>
    <w:rsid w:val="40ADF070"/>
    <w:rsid w:val="40AF8754"/>
    <w:rsid w:val="42133EEF"/>
    <w:rsid w:val="423DDE91"/>
    <w:rsid w:val="4250211A"/>
    <w:rsid w:val="4303E6AD"/>
    <w:rsid w:val="43EA4912"/>
    <w:rsid w:val="441D124A"/>
    <w:rsid w:val="4424ADFB"/>
    <w:rsid w:val="444C466E"/>
    <w:rsid w:val="44C8C231"/>
    <w:rsid w:val="44F6EE16"/>
    <w:rsid w:val="4568C05A"/>
    <w:rsid w:val="457970CA"/>
    <w:rsid w:val="4582836C"/>
    <w:rsid w:val="46176B85"/>
    <w:rsid w:val="46257A47"/>
    <w:rsid w:val="467424EE"/>
    <w:rsid w:val="47201047"/>
    <w:rsid w:val="472A7811"/>
    <w:rsid w:val="4735975D"/>
    <w:rsid w:val="4794C59A"/>
    <w:rsid w:val="480A293A"/>
    <w:rsid w:val="4820E91F"/>
    <w:rsid w:val="4853403F"/>
    <w:rsid w:val="487922F8"/>
    <w:rsid w:val="48AD2015"/>
    <w:rsid w:val="4914AF39"/>
    <w:rsid w:val="492C0A14"/>
    <w:rsid w:val="49ADE721"/>
    <w:rsid w:val="49B32591"/>
    <w:rsid w:val="49B60F56"/>
    <w:rsid w:val="49BA0B65"/>
    <w:rsid w:val="49DC5CD0"/>
    <w:rsid w:val="4A5B0951"/>
    <w:rsid w:val="4A74939C"/>
    <w:rsid w:val="4AE364AE"/>
    <w:rsid w:val="4B1D2D74"/>
    <w:rsid w:val="4B2F878C"/>
    <w:rsid w:val="4B3CB369"/>
    <w:rsid w:val="4B4B54BE"/>
    <w:rsid w:val="4BC49881"/>
    <w:rsid w:val="4C16E958"/>
    <w:rsid w:val="4C3E2FF6"/>
    <w:rsid w:val="4C409438"/>
    <w:rsid w:val="4C90BFBC"/>
    <w:rsid w:val="4CEE4E69"/>
    <w:rsid w:val="4D15FD6D"/>
    <w:rsid w:val="4D596BF7"/>
    <w:rsid w:val="4DD9695C"/>
    <w:rsid w:val="4DF63EF5"/>
    <w:rsid w:val="4E6176FD"/>
    <w:rsid w:val="4EAAF04D"/>
    <w:rsid w:val="4EB1CDCE"/>
    <w:rsid w:val="4F33E20C"/>
    <w:rsid w:val="4F3727AB"/>
    <w:rsid w:val="4F3BEE7D"/>
    <w:rsid w:val="4FD9492D"/>
    <w:rsid w:val="4FDE6C45"/>
    <w:rsid w:val="502550DA"/>
    <w:rsid w:val="504891F8"/>
    <w:rsid w:val="50524989"/>
    <w:rsid w:val="50C01F80"/>
    <w:rsid w:val="50D7BEDE"/>
    <w:rsid w:val="513BC1F8"/>
    <w:rsid w:val="5174EC96"/>
    <w:rsid w:val="5196BE07"/>
    <w:rsid w:val="51E96E90"/>
    <w:rsid w:val="52AD717A"/>
    <w:rsid w:val="52B43D40"/>
    <w:rsid w:val="5346EE99"/>
    <w:rsid w:val="543B239A"/>
    <w:rsid w:val="54644372"/>
    <w:rsid w:val="54E81A53"/>
    <w:rsid w:val="556AB295"/>
    <w:rsid w:val="55E5123C"/>
    <w:rsid w:val="561A4BC0"/>
    <w:rsid w:val="5632342A"/>
    <w:rsid w:val="56407443"/>
    <w:rsid w:val="565F4741"/>
    <w:rsid w:val="566A2F2A"/>
    <w:rsid w:val="567341CC"/>
    <w:rsid w:val="56821526"/>
    <w:rsid w:val="5694925E"/>
    <w:rsid w:val="56B18E91"/>
    <w:rsid w:val="56FBBD44"/>
    <w:rsid w:val="5767A5F7"/>
    <w:rsid w:val="59953CF0"/>
    <w:rsid w:val="59BF23C9"/>
    <w:rsid w:val="5A043A86"/>
    <w:rsid w:val="5A516D87"/>
    <w:rsid w:val="5B0B3126"/>
    <w:rsid w:val="5B46B2EF"/>
    <w:rsid w:val="5B52D733"/>
    <w:rsid w:val="5B98B3BB"/>
    <w:rsid w:val="5B9DB7D7"/>
    <w:rsid w:val="5C221C4A"/>
    <w:rsid w:val="5C4F197E"/>
    <w:rsid w:val="5C5D9ED6"/>
    <w:rsid w:val="5D58F51D"/>
    <w:rsid w:val="5D817E1C"/>
    <w:rsid w:val="5EDD859E"/>
    <w:rsid w:val="5EF4C57E"/>
    <w:rsid w:val="5F365E62"/>
    <w:rsid w:val="5FD45FB8"/>
    <w:rsid w:val="60224C47"/>
    <w:rsid w:val="606A70B7"/>
    <w:rsid w:val="60C2F0C6"/>
    <w:rsid w:val="611340DD"/>
    <w:rsid w:val="616A3F97"/>
    <w:rsid w:val="617F586A"/>
    <w:rsid w:val="619558E6"/>
    <w:rsid w:val="61F44138"/>
    <w:rsid w:val="62C8C87D"/>
    <w:rsid w:val="62F85836"/>
    <w:rsid w:val="6305CEEE"/>
    <w:rsid w:val="6447FBFF"/>
    <w:rsid w:val="6494DB5B"/>
    <w:rsid w:val="64A19F4F"/>
    <w:rsid w:val="64D4495A"/>
    <w:rsid w:val="65197D31"/>
    <w:rsid w:val="652996A2"/>
    <w:rsid w:val="6552842A"/>
    <w:rsid w:val="656F39BF"/>
    <w:rsid w:val="65724D81"/>
    <w:rsid w:val="65EA92A7"/>
    <w:rsid w:val="663D6FB0"/>
    <w:rsid w:val="66592067"/>
    <w:rsid w:val="666F9B42"/>
    <w:rsid w:val="6696918C"/>
    <w:rsid w:val="674C1B33"/>
    <w:rsid w:val="6777AD4F"/>
    <w:rsid w:val="67894CCD"/>
    <w:rsid w:val="685D9312"/>
    <w:rsid w:val="688AC95A"/>
    <w:rsid w:val="69037C61"/>
    <w:rsid w:val="69328BD8"/>
    <w:rsid w:val="69341A98"/>
    <w:rsid w:val="693AC44E"/>
    <w:rsid w:val="69448123"/>
    <w:rsid w:val="69450C2F"/>
    <w:rsid w:val="6A0D715E"/>
    <w:rsid w:val="6A13AF23"/>
    <w:rsid w:val="6A68E755"/>
    <w:rsid w:val="6B6A02AF"/>
    <w:rsid w:val="6BBE052C"/>
    <w:rsid w:val="6BDBA561"/>
    <w:rsid w:val="6C6B54BE"/>
    <w:rsid w:val="6CF781FE"/>
    <w:rsid w:val="6D786733"/>
    <w:rsid w:val="6DAC7FB8"/>
    <w:rsid w:val="6E67A032"/>
    <w:rsid w:val="6E9C6501"/>
    <w:rsid w:val="6EA48D36"/>
    <w:rsid w:val="6F6631C6"/>
    <w:rsid w:val="6F7F27CC"/>
    <w:rsid w:val="6F8C0628"/>
    <w:rsid w:val="702F22C0"/>
    <w:rsid w:val="70792B2D"/>
    <w:rsid w:val="70AEA72F"/>
    <w:rsid w:val="70B97365"/>
    <w:rsid w:val="7145D633"/>
    <w:rsid w:val="7161E75A"/>
    <w:rsid w:val="720F608D"/>
    <w:rsid w:val="721DE8EB"/>
    <w:rsid w:val="729DA031"/>
    <w:rsid w:val="7386DCBF"/>
    <w:rsid w:val="73ADD114"/>
    <w:rsid w:val="73B392EC"/>
    <w:rsid w:val="748CE540"/>
    <w:rsid w:val="75A8C778"/>
    <w:rsid w:val="75BA658E"/>
    <w:rsid w:val="760FA92E"/>
    <w:rsid w:val="76D18877"/>
    <w:rsid w:val="77D5C380"/>
    <w:rsid w:val="781574E4"/>
    <w:rsid w:val="790CE1B5"/>
    <w:rsid w:val="7926E46D"/>
    <w:rsid w:val="79443FCD"/>
    <w:rsid w:val="799F21FA"/>
    <w:rsid w:val="7A0E3F57"/>
    <w:rsid w:val="7A23541C"/>
    <w:rsid w:val="7A739628"/>
    <w:rsid w:val="7B67077B"/>
    <w:rsid w:val="7BA08403"/>
    <w:rsid w:val="7BC7530F"/>
    <w:rsid w:val="7BE2AAED"/>
    <w:rsid w:val="7C434016"/>
    <w:rsid w:val="7CF041CB"/>
    <w:rsid w:val="7D02A4E1"/>
    <w:rsid w:val="7D02CE7D"/>
    <w:rsid w:val="7D941821"/>
    <w:rsid w:val="7E2B4149"/>
    <w:rsid w:val="7EA8430D"/>
    <w:rsid w:val="7EB288CB"/>
    <w:rsid w:val="7EF06556"/>
    <w:rsid w:val="7F2A2527"/>
    <w:rsid w:val="7F59DE5D"/>
    <w:rsid w:val="7F7C2339"/>
    <w:rsid w:val="7F839359"/>
    <w:rsid w:val="7FA2BEEE"/>
    <w:rsid w:val="7FC50A1B"/>
    <w:rsid w:val="7FE2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B40F80"/>
  <w15:chartTrackingRefBased/>
  <w15:docId w15:val="{59AC89E0-173F-4255-93C1-70CCA22F00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pPr>
      <w:tabs>
        <w:tab w:val="left" w:pos="540"/>
        <w:tab w:val="left" w:pos="1260"/>
      </w:tabs>
      <w:spacing w:after="120"/>
    </w:pPr>
    <w:rPr>
      <w:i/>
      <w:color w:val="0000FF"/>
    </w:rPr>
  </w:style>
  <w:style w:type="character" w:styleId="Hyperlink">
    <w:name w:val="Hyperlink"/>
    <w:basedOn w:val="DefaultParagraphFont"/>
    <w:rPr>
      <w:color w:val="0000FF"/>
      <w:u w:val="single"/>
    </w:rPr>
  </w:style>
  <w:style w:type="paragraph" w:styleId="infoblue0" w:customStyle="1">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styleId="BalloonTextChar" w:customStyle="1">
    <w:name w:val="Balloon Text Char"/>
    <w:basedOn w:val="DefaultParagraphFont"/>
    <w:link w:val="BalloonText"/>
    <w:rsid w:val="00002733"/>
    <w:rPr>
      <w:rFonts w:ascii="Tahoma" w:hAnsi="Tahoma" w:cs="Tahoma"/>
      <w:sz w:val="16"/>
      <w:szCs w:val="16"/>
    </w:rPr>
  </w:style>
  <w:style w:type="paragraph" w:styleId="bptext" w:customStyle="1">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microsoft.com/office/2020/10/relationships/intelligence" Target="intelligence2.xml" Id="R3562980f0a0b4a7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rup_vision</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&lt;Project Name&gt;</dc:subject>
  <dc:creator>Karthikeyan Umapathy</dc:creator>
  <keywords/>
  <dc:description/>
  <lastModifiedBy>Alexander Perez</lastModifiedBy>
  <revision>5</revision>
  <lastPrinted>2001-03-15T18:26:00.0000000Z</lastPrinted>
  <dcterms:created xsi:type="dcterms:W3CDTF">2016-09-13T16:55:00.0000000Z</dcterms:created>
  <dcterms:modified xsi:type="dcterms:W3CDTF">2022-09-15T21:50:54.0424003Z</dcterms:modified>
</coreProperties>
</file>